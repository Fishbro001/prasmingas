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9EFB2" w14:textId="4FCAF210" w:rsidR="004667BC" w:rsidRPr="0025193C" w:rsidRDefault="00EF6863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EF6863">
        <w:rPr>
          <w:rFonts w:ascii="Arial" w:hAnsi="Arial" w:cs="Arial"/>
          <w:color w:val="000000"/>
          <w:sz w:val="16"/>
          <w:szCs w:val="16"/>
          <w:lang w:val="fi-FI"/>
        </w:rPr>
        <w:tab/>
      </w:r>
      <w:sdt>
        <w:sdtPr>
          <w:rPr>
            <w:rFonts w:ascii="Arial" w:hAnsi="Arial" w:cs="Arial"/>
            <w:color w:val="000000"/>
            <w:sz w:val="16"/>
            <w:szCs w:val="16"/>
            <w:lang w:val="fi-FI"/>
          </w:rPr>
          <w:id w:val="-144043115"/>
          <w:placeholder>
            <w:docPart w:val="DefaultPlaceholder_-1854013440"/>
          </w:placeholder>
          <w:text/>
        </w:sdtPr>
        <w:sdtContent>
          <w:r w:rsidR="00AB3190">
            <w:rPr>
              <w:rFonts w:ascii="Arial" w:hAnsi="Arial" w:cs="Arial"/>
              <w:color w:val="000000"/>
              <w:sz w:val="16"/>
              <w:szCs w:val="16"/>
              <w:lang w:val="fi-FI"/>
            </w:rPr>
            <w:t xml:space="preserve">2025-03-04</w:t>
          </w:r>
          <w:r w:rsidRPr="00EF6863">
            <w:rPr>
              <w:rFonts w:ascii="Arial" w:hAnsi="Arial" w:cs="Arial"/>
              <w:color w:val="000000"/>
              <w:sz w:val="16"/>
              <w:szCs w:val="16"/>
              <w:lang w:val="fi-FI"/>
            </w:rPr>
          </w:r>
          <w:r w:rsidR="00AB3190">
            <w:rPr>
              <w:rFonts w:ascii="Arial" w:hAnsi="Arial" w:cs="Arial"/>
              <w:color w:val="000000"/>
              <w:sz w:val="16"/>
              <w:szCs w:val="16"/>
              <w:lang w:val="fi-FI"/>
            </w:rPr>
          </w:r>
        </w:sdtContent>
      </w:sdt>
      <w:r w:rsidR="00E24E88" w:rsidRPr="00EF6863">
        <w:rPr>
          <w:rFonts w:ascii="Arial" w:hAnsi="Arial" w:cs="Arial"/>
          <w:color w:val="000000"/>
          <w:sz w:val="16"/>
          <w:szCs w:val="16"/>
          <w:lang w:val="fi-FI"/>
        </w:rPr>
        <w:tab/>
      </w:r>
      <w:r w:rsidR="00004020" w:rsidRPr="00DE6B34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="00004020" w:rsidRPr="00DE6B34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3A9D64D1" w14:textId="72682F5B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</w:t>
      </w:r>
      <w:r w:rsidR="00FC1E09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123456</w:t>
      </w:r>
      <w:r w:rsidR="00FC1E09">
        <w:rPr>
          <w:rFonts w:ascii="Arial" w:hAnsi="Arial" w:cs="Arial"/>
          <w:b/>
          <w:bCs/>
          <w:color w:val="000000"/>
          <w:sz w:val="16"/>
          <w:szCs w:val="16"/>
          <w:lang w:val="fi-FI"/>
        </w:rPr>
      </w:r>
      <w:r w:rsidR="00FC1E09">
        <w:rPr>
          <w:rFonts w:ascii="Arial" w:hAnsi="Arial" w:cs="Arial"/>
          <w:b/>
          <w:bCs/>
          <w:color w:val="000000"/>
          <w:sz w:val="16"/>
          <w:szCs w:val="16"/>
          <w:lang w:val="fi-FI"/>
        </w:rPr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43318802" w14:textId="77777777" w:rsidR="004667BC" w:rsidRDefault="004667BC">
      <w:pPr>
        <w:spacing w:after="22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E3B85A6" w14:textId="77777777" w:rsidR="004667BC" w:rsidRDefault="00004020">
      <w:pPr>
        <w:spacing w:line="186" w:lineRule="exact"/>
        <w:ind w:left="613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5B9020" wp14:editId="23B4E07C">
                <wp:simplePos x="0" y="0"/>
                <wp:positionH relativeFrom="page">
                  <wp:posOffset>719999</wp:posOffset>
                </wp:positionH>
                <wp:positionV relativeFrom="line">
                  <wp:posOffset>-7318</wp:posOffset>
                </wp:positionV>
                <wp:extent cx="6588006" cy="180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7067D" id="Freeform 102" o:spid="_x0000_s1026" style="position:absolute;margin-left:56.7pt;margin-top:-.6pt;width:518.75pt;height:0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Ds1zzn2wAA AAoBAAAPAAAAZHJzL2Rvd25yZXYueG1sTI/LTsMwEEX3SPyDNUjsWjulVBDiVKhSpbKklL0bD0nU eBxiNw5/z1Qs6PLOHN1HsZ5cJ0YcQutJQzZXIJAqb1uqNRw+trMnECEasqbzhBp+MMC6vL0pTG59 oncc97EWbEIhNxqaGPtcylA16EyY+x6Jf19+cCayHGppB5PY3HVyodRKOtMSJzSmx02D1Wl/dhzy OU6Hldykbb9M37vT7i2q1Gt9fze9voCIOMV/GC71uTqU3Onoz2SD6FhnD0tGNcyyBYgLkD2qZxDH v4ssC3k9ofwFAAD//wMAUEsBAi0AFAAGAAgAAAAhALaDOJL+AAAA4QEAABMAAAAAAAAAAAAAAAAA AAAAAFtDb250ZW50X1R5cGVzXS54bWxQSwECLQAUAAYACAAAACEAOP0h/9YAAACUAQAACwAAAAAA AAAAAAAAAAAvAQAAX3JlbHMvLnJlbHNQSwECLQAUAAYACAAAACEAFbyEiT4CAAAdBQAADgAAAAAA AAAAAAAAAAAuAgAAZHJzL2Uyb0RvYy54bWxQSwECLQAUAAYACAAAACEA7Nc859sAAAAKAQAADwAA AAAAAAAAAAAAAACYBAAAZHJzL2Rvd25yZXYueG1sUEsFBgAAAAAEAAQA8wAAAKA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Kelionių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organizatorius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C8311B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2071"/>
        <w:gridCol w:w="3106"/>
        <w:gridCol w:w="2070"/>
        <w:gridCol w:w="3107"/>
      </w:tblGrid>
      <w:tr w:rsidR="004667BC" w14:paraId="2A297207" w14:textId="77777777">
        <w:trPr>
          <w:trHeight w:hRule="exact" w:val="244"/>
        </w:trPr>
        <w:tc>
          <w:tcPr>
            <w:tcW w:w="2074" w:type="dxa"/>
          </w:tcPr>
          <w:p w14:paraId="3B4C50BC" w14:textId="77777777" w:rsidR="004667BC" w:rsidRDefault="00004020" w:rsidP="00D333A7">
            <w:pPr>
              <w:spacing w:before="16"/>
              <w:ind w:left="-49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organizatorius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7294E3A7" w14:textId="77777777" w:rsidR="00FC1E09" w:rsidRPr="00FC1E09" w:rsidRDefault="00FC1E09" w:rsidP="00FC1E09">
            <w:pPr>
              <w:spacing w:before="16"/>
              <w:ind w:left="-48" w:right="-18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lt-LT"/>
              </w:rPr>
            </w:pPr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lt-LT"/>
              </w:rPr>
              <w:t>Prasmingam gyvenimui, VšĮ</w:t>
            </w:r>
          </w:p>
          <w:p w14:paraId="79C2044D" w14:textId="261AF0CE" w:rsidR="004667BC" w:rsidRDefault="004667BC" w:rsidP="00D333A7">
            <w:pPr>
              <w:spacing w:before="16"/>
              <w:ind w:left="-48" w:right="-18"/>
              <w:jc w:val="center"/>
              <w:rPr>
                <w:rFonts w:ascii="Times New Roman" w:hAnsi="Times New Roman" w:cs="Times New Roman"/>
                <w:color w:val="010302"/>
              </w:rPr>
            </w:pPr>
          </w:p>
        </w:tc>
        <w:tc>
          <w:tcPr>
            <w:tcW w:w="2074" w:type="dxa"/>
          </w:tcPr>
          <w:p w14:paraId="232BED2B" w14:textId="77777777" w:rsidR="004667BC" w:rsidRDefault="00004020" w:rsidP="00D333A7">
            <w:pPr>
              <w:spacing w:before="16"/>
              <w:ind w:left="-48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Sudarymo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67365360" w14:textId="36ACC4DA" w:rsidR="004667BC" w:rsidRPr="00510592" w:rsidRDefault="00FC1E09">
            <w:pPr>
              <w:spacing w:before="16"/>
              <w:ind w:left="-48" w:right="1363"/>
              <w:jc w:val="right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  <w:t xml:space="preserve">2025-03-04</w:t>
            </w:r>
            <w:r w:rsidR="00510592">
              <w:rPr>
                <w:rFonts w:ascii="Arial" w:hAnsi="Arial" w:cs="Arial"/>
                <w:color w:val="010302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</w:tr>
      <w:tr w:rsidR="004667BC" w14:paraId="0C95948E" w14:textId="77777777">
        <w:trPr>
          <w:trHeight w:hRule="exact" w:val="243"/>
        </w:trPr>
        <w:tc>
          <w:tcPr>
            <w:tcW w:w="2074" w:type="dxa"/>
          </w:tcPr>
          <w:p w14:paraId="13083C74" w14:textId="77777777" w:rsidR="004667BC" w:rsidRDefault="0000402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Įmonės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kodas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3E03F3AD" w14:textId="343566E4" w:rsidR="004667BC" w:rsidRDefault="00510592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305809635 </w:t>
            </w:r>
          </w:p>
        </w:tc>
        <w:tc>
          <w:tcPr>
            <w:tcW w:w="2074" w:type="dxa"/>
          </w:tcPr>
          <w:p w14:paraId="38A7FCE7" w14:textId="77777777" w:rsidR="004667BC" w:rsidRDefault="00004020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PVM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kodas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1F9E0795" w14:textId="652436CF" w:rsidR="004667BC" w:rsidRDefault="00510592">
            <w:pPr>
              <w:spacing w:before="16"/>
              <w:ind w:left="32"/>
              <w:rPr>
                <w:rFonts w:ascii="Times New Roman" w:hAnsi="Times New Roman" w:cs="Times New Roman"/>
                <w:color w:val="010302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LT100016276316 </w:t>
            </w:r>
            <w:r w:rsidR="0000402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4667BC" w14:paraId="1C2ECD67" w14:textId="77777777">
        <w:trPr>
          <w:trHeight w:hRule="exact" w:val="444"/>
        </w:trPr>
        <w:tc>
          <w:tcPr>
            <w:tcW w:w="2074" w:type="dxa"/>
          </w:tcPr>
          <w:p w14:paraId="6170D29E" w14:textId="77777777" w:rsidR="004667BC" w:rsidRDefault="00004020">
            <w:pPr>
              <w:spacing w:before="39" w:line="186" w:lineRule="exact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Įmonės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adresas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404CD8BB" w14:textId="6D7F02DB" w:rsidR="004667BC" w:rsidRPr="00FC1E09" w:rsidRDefault="00FC1E09">
            <w:pPr>
              <w:spacing w:before="39" w:line="186" w:lineRule="exact"/>
              <w:ind w:left="32"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Vytauto</w:t>
            </w:r>
            <w:proofErr w:type="spellEnd"/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 xml:space="preserve"> g. 131-4, </w:t>
            </w:r>
            <w:proofErr w:type="spellStart"/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Garliava</w:t>
            </w:r>
            <w:proofErr w:type="spellEnd"/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, LT-53210 Kauno r.</w:t>
            </w:r>
          </w:p>
        </w:tc>
        <w:tc>
          <w:tcPr>
            <w:tcW w:w="2074" w:type="dxa"/>
          </w:tcPr>
          <w:p w14:paraId="5F2355E6" w14:textId="77777777" w:rsidR="004667BC" w:rsidRDefault="00004020">
            <w:pPr>
              <w:spacing w:before="39" w:line="186" w:lineRule="exact"/>
              <w:ind w:left="32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organizatoriaus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9A33BD5" w14:textId="77777777" w:rsidR="004667BC" w:rsidRDefault="00004020">
            <w:pPr>
              <w:spacing w:after="39" w:line="186" w:lineRule="exact"/>
              <w:ind w:left="-48" w:right="780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pažymėjimo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nr.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363B4E12" w14:textId="77777777" w:rsidR="004667BC" w:rsidRDefault="0000402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D14CC1C" wp14:editId="51E750EC">
                      <wp:simplePos x="0" y="0"/>
                      <wp:positionH relativeFrom="page">
                        <wp:posOffset>20320</wp:posOffset>
                      </wp:positionH>
                      <wp:positionV relativeFrom="paragraph">
                        <wp:posOffset>24690</wp:posOffset>
                      </wp:positionV>
                      <wp:extent cx="437387" cy="232561"/>
                      <wp:effectExtent l="0" t="0" r="0" b="0"/>
                      <wp:wrapNone/>
                      <wp:docPr id="103" name="Freeform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51923" y="24690"/>
                                <a:ext cx="323087" cy="1182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5187A5" w14:textId="17A8EAF5" w:rsidR="004667BC" w:rsidRPr="00FC1E09" w:rsidRDefault="00FC1E09">
                                  <w:pPr>
                                    <w:spacing w:line="186" w:lineRule="exact"/>
                                    <w:rPr>
                                      <w:rFonts w:ascii="Times New Roman" w:hAnsi="Times New Roman" w:cs="Times New Roman"/>
                                      <w:color w:val="EE0000"/>
                                      <w:lang w:val="lt-LT"/>
                                    </w:rPr>
                                  </w:pPr>
                                  <w:r w:rsidRPr="00FC1E09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lt-LT"/>
                                    </w:rPr>
                                    <w:t>????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4CC1C" id="Freeform 103" o:spid="_x0000_s1026" style="position:absolute;margin-left:1.6pt;margin-top:1.95pt;width:34.45pt;height:18.3pt;z-index:25163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DdR9RgIAAOcEAAAOAAAAZHJzL2Uyb0RvYy54bWysVNuO0zAQfUfiHyy/01xKd7tV031gVYSE YMXCB7iO3VjyDdtt0r9nbCdpYXlC9MGdeGbOnDmTyfZxUBKdmfPC6AZXixIjpqlphT42+Mf3/bs1 Rj4Q3RJpNGvwhXn8uHv7ZtvbDatNZ2TLHAIQ7Te9bXAXgt0UhacdU8QvjGUanNw4RQI8umPROtID upJFXZZ3RW9ca52hzHu4fcpOvEv4nDMavnLuWUCywcAtpNOl8xDPYrclm6MjthN0pEH+gYUiQkPR GeqJBIJOTryCUoI64w0PC2pUYTgXlKUeoJuq/KObl45YlnoBcbydZfL/D5Z+Ob/YZwcy9NZvPJix i4E7Ff+BHxoavFquqod6idGlwfX7u4dRNjYERMG9rJfl+h4jCu6qWtd3VZS1uMLQkw8fmUmQ5PzZ h6x6O1mkmyw66Ml0MLs4NZmmFjCCqTmMYGqHPDVLwpgHpW5LaLMXUqYaUqMeSNX3JQyfEnjBuCSA RZVtG+z1MQ3NGynamBN79u54+CAdOhMovt+X8EtBRNqO5NsqXiYRoPIYnxr+DUiJAK+2FGokMCVI DbFXtZMVLpLF4lJ/YxyJFlStM7W4CGzmQyhlOlTZ1ZGWZUKrWz5TRmKUACMyh/Zm7BFgiswgE3ae 3RgfU1naozk5y5E29DWxnDxnpMpGhzlZCW3c3zqT0NVYOcdPImVpokphOAwQEs2DaS/PDvWwuDDG nyfiGEbyk4bNiFs+GW4yDqMRK8R82KYkz7j5cV1vn1PU9fu0+wUAAP//AwBQSwMEFAAGAAgAAAAh AFR7ubnbAAAABQEAAA8AAABkcnMvZG93bnJldi54bWxMjs1OwzAQhO9IvIO1SNyo0/AXQjYVqkAU wYXAAzjxNomI11HstilPz3KC02g0o5mvWM1uUHuaQu8ZYblIQBE33vbcInx+PF1koEI0bM3gmRCO FGBVnp4UJrf+wO+0r2KrZIRDbhC6GMdc69B05ExY+JFYsq2fnIlip1bbyRxk3A06TZIb7UzP8tCZ kdYdNV/VziG8bJ795nuuqH11Gbtjna23j2+I52fzwz2oSHP8K8MvvqBDKUy137ENakC4TKUocgdK 0tt0CapGuEquQZeF/k9f/gAAAP//AwBQSwECLQAUAAYACAAAACEAtoM4kv4AAADhAQAAEwAAAAAA AAAAAAAAAAAAAAAAW0NvbnRlbnRfVHlwZXNdLnhtbFBLAQItABQABgAIAAAAIQA4/SH/1gAAAJQB AAALAAAAAAAAAAAAAAAAAC8BAABfcmVscy8ucmVsc1BLAQItABQABgAIAAAAIQBoDdR9RgIAAOcE AAAOAAAAAAAAAAAAAAAAAC4CAABkcnMvZTJvRG9jLnhtbFBLAQItABQABgAIAAAAIQBUe7m52wAA AAUBAAAPAAAAAAAAAAAAAAAAAKAEAABkcnMvZG93bnJldi54bWxQSwUGAAAAAAQABADzAAAAqAUA AAAA 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25187A5" w14:textId="17A8EAF5" w:rsidR="004667BC" w:rsidRPr="00FC1E09" w:rsidRDefault="00FC1E09">
                            <w:pPr>
                              <w:spacing w:line="186" w:lineRule="exact"/>
                              <w:rPr>
                                <w:rFonts w:ascii="Times New Roman" w:hAnsi="Times New Roman" w:cs="Times New Roman"/>
                                <w:color w:val="EE0000"/>
                                <w:lang w:val="lt-LT"/>
                              </w:rPr>
                            </w:pPr>
                            <w:r w:rsidRPr="00FC1E09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lt-LT"/>
                              </w:rPr>
                              <w:t>????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4667BC" w14:paraId="32179701" w14:textId="77777777">
        <w:trPr>
          <w:trHeight w:hRule="exact" w:val="244"/>
        </w:trPr>
        <w:tc>
          <w:tcPr>
            <w:tcW w:w="2074" w:type="dxa"/>
          </w:tcPr>
          <w:p w14:paraId="4A8A991F" w14:textId="77777777" w:rsidR="004667BC" w:rsidRDefault="00004020">
            <w:pPr>
              <w:spacing w:before="16"/>
              <w:ind w:left="12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Telefonas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422116A6" w14:textId="62192363" w:rsidR="004667BC" w:rsidRPr="00FC1E09" w:rsidRDefault="00FC1E09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37061473384</w:t>
            </w:r>
          </w:p>
        </w:tc>
        <w:tc>
          <w:tcPr>
            <w:tcW w:w="2074" w:type="dxa"/>
          </w:tcPr>
          <w:p w14:paraId="0A6EB6B9" w14:textId="77777777" w:rsidR="004667BC" w:rsidRDefault="00004020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El.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paštas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54649792" w14:textId="6E65706B" w:rsidR="004667BC" w:rsidRPr="00FC1E09" w:rsidRDefault="00FC1E09">
            <w:pPr>
              <w:spacing w:before="16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FC1E09">
              <w:rPr>
                <w:rFonts w:ascii="Arial" w:hAnsi="Arial" w:cs="Arial"/>
                <w:color w:val="010302"/>
                <w:sz w:val="16"/>
                <w:szCs w:val="16"/>
              </w:rPr>
              <w:t>arunasjuska31@gmail.com</w:t>
            </w:r>
          </w:p>
        </w:tc>
      </w:tr>
      <w:tr w:rsidR="004667BC" w14:paraId="2AEFD0ED" w14:textId="77777777">
        <w:trPr>
          <w:trHeight w:hRule="exact" w:val="644"/>
        </w:trPr>
        <w:tc>
          <w:tcPr>
            <w:tcW w:w="2074" w:type="dxa"/>
          </w:tcPr>
          <w:p w14:paraId="4E08C878" w14:textId="77777777" w:rsidR="004667BC" w:rsidRDefault="00004020">
            <w:pPr>
              <w:spacing w:line="2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Prievolių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užtikrinimo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1FF8BE5" w14:textId="77777777" w:rsidR="004667BC" w:rsidRDefault="00004020">
            <w:pPr>
              <w:spacing w:after="239" w:line="186" w:lineRule="exact"/>
              <w:ind w:left="12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draudimas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299" w:type="dxa"/>
            <w:gridSpan w:val="3"/>
          </w:tcPr>
          <w:p w14:paraId="03A6A40A" w14:textId="2419EF87" w:rsidR="004667BC" w:rsidRPr="00FC1E09" w:rsidRDefault="00FC1E09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  <w:t>????</w:t>
            </w:r>
          </w:p>
        </w:tc>
      </w:tr>
      <w:tr w:rsidR="004667BC" w14:paraId="1C8B09B6" w14:textId="77777777">
        <w:trPr>
          <w:trHeight w:hRule="exact" w:val="244"/>
        </w:trPr>
        <w:tc>
          <w:tcPr>
            <w:tcW w:w="2074" w:type="dxa"/>
          </w:tcPr>
          <w:p w14:paraId="4D2EDDE7" w14:textId="77777777" w:rsidR="004667BC" w:rsidRDefault="00004020">
            <w:pPr>
              <w:spacing w:before="16"/>
              <w:ind w:left="31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agentūra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299" w:type="dxa"/>
            <w:gridSpan w:val="3"/>
          </w:tcPr>
          <w:p w14:paraId="1A03BD8A" w14:textId="4213CAD1" w:rsidR="004667BC" w:rsidRPr="00FC1E09" w:rsidRDefault="004667BC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</w:pPr>
          </w:p>
        </w:tc>
      </w:tr>
      <w:tr w:rsidR="004667BC" w:rsidRPr="003F2BAD" w14:paraId="6C2E8E36" w14:textId="77777777">
        <w:trPr>
          <w:trHeight w:hRule="exact" w:val="244"/>
        </w:trPr>
        <w:tc>
          <w:tcPr>
            <w:tcW w:w="2074" w:type="dxa"/>
          </w:tcPr>
          <w:p w14:paraId="1D0055E6" w14:textId="77777777" w:rsidR="004667BC" w:rsidRDefault="0000402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agentas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299" w:type="dxa"/>
            <w:gridSpan w:val="3"/>
          </w:tcPr>
          <w:p w14:paraId="30EC16AC" w14:textId="2937E15A" w:rsidR="004667BC" w:rsidRPr="00FC1E09" w:rsidRDefault="00FC1E09">
            <w:pPr>
              <w:spacing w:before="16"/>
              <w:ind w:left="32"/>
              <w:rPr>
                <w:rFonts w:ascii="Times New Roman" w:hAnsi="Times New Roman" w:cs="Times New Roman"/>
                <w:color w:val="010302"/>
                <w:lang w:val="sv-SE"/>
              </w:rPr>
            </w:pPr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sv-SE"/>
              </w:rPr>
              <w:t xml:space="preserve">Arūnas </w:t>
            </w:r>
            <w:proofErr w:type="spellStart"/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sv-SE"/>
              </w:rPr>
              <w:t>Juska</w:t>
            </w:r>
            <w:proofErr w:type="spellEnd"/>
            <w:r w:rsidR="00004020" w:rsidRPr="00FC1E09">
              <w:rPr>
                <w:rFonts w:ascii="Arial" w:hAnsi="Arial" w:cs="Arial"/>
                <w:color w:val="000000"/>
                <w:sz w:val="16"/>
                <w:szCs w:val="16"/>
                <w:lang w:val="sv-SE"/>
              </w:rPr>
              <w:t xml:space="preserve"> </w:t>
            </w:r>
            <w:r w:rsidRPr="00FC1E09">
              <w:rPr>
                <w:rFonts w:ascii="Arial" w:hAnsi="Arial" w:cs="Arial"/>
                <w:color w:val="010302"/>
                <w:sz w:val="16"/>
                <w:szCs w:val="16"/>
                <w:lang w:val="sv-SE"/>
              </w:rPr>
              <w:t xml:space="preserve"> arunasjuska31@gmail.com</w:t>
            </w:r>
            <w:r w:rsidRPr="00FC1E09">
              <w:rPr>
                <w:rFonts w:ascii="Times New Roman" w:hAnsi="Times New Roman" w:cs="Times New Roman"/>
                <w:sz w:val="16"/>
                <w:szCs w:val="16"/>
                <w:lang w:val="sv-SE"/>
              </w:rPr>
              <w:t xml:space="preserve"> </w:t>
            </w:r>
            <w:r w:rsidR="00004020" w:rsidRPr="00FC1E09">
              <w:rPr>
                <w:rFonts w:ascii="Times New Roman" w:hAnsi="Times New Roman" w:cs="Times New Roman"/>
                <w:sz w:val="16"/>
                <w:szCs w:val="16"/>
                <w:lang w:val="sv-SE"/>
              </w:rPr>
              <w:t xml:space="preserve"> </w:t>
            </w:r>
          </w:p>
        </w:tc>
      </w:tr>
    </w:tbl>
    <w:p w14:paraId="5112A3A1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31C34A0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C1BAF7E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D287F0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59D9B3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A59446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DA1398B" w14:textId="77777777" w:rsidR="004667BC" w:rsidRDefault="004667BC">
      <w:pPr>
        <w:spacing w:after="24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D297072" w14:textId="77777777" w:rsidR="004667BC" w:rsidRDefault="00004020">
      <w:pPr>
        <w:spacing w:before="14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Užsakovas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tbl>
      <w:tblPr>
        <w:tblStyle w:val="TableGrid"/>
        <w:tblpPr w:vertAnchor="text" w:horzAnchor="page" w:tblpX="1133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2588"/>
        <w:gridCol w:w="2588"/>
        <w:gridCol w:w="2588"/>
        <w:gridCol w:w="2590"/>
      </w:tblGrid>
      <w:tr w:rsidR="004667BC" w14:paraId="2D482087" w14:textId="77777777">
        <w:trPr>
          <w:trHeight w:hRule="exact" w:val="244"/>
        </w:trPr>
        <w:tc>
          <w:tcPr>
            <w:tcW w:w="2593" w:type="dxa"/>
          </w:tcPr>
          <w:p w14:paraId="69CBB548" w14:textId="77777777" w:rsidR="004667BC" w:rsidRDefault="0000402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Telefonas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93" w:type="dxa"/>
          </w:tcPr>
          <w:p w14:paraId="46F66C57" w14:textId="5B5DAA0B" w:rsidR="004667BC" w:rsidRDefault="00510592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37061436986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  <w:tc>
          <w:tcPr>
            <w:tcW w:w="2593" w:type="dxa"/>
          </w:tcPr>
          <w:p w14:paraId="76A70FA2" w14:textId="77777777" w:rsidR="004667BC" w:rsidRDefault="00004020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El.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paštas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93" w:type="dxa"/>
          </w:tcPr>
          <w:p w14:paraId="020FA561" w14:textId="498912E4" w:rsidR="004667BC" w:rsidRDefault="00510592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asd@gmail.com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</w:tr>
      <w:tr w:rsidR="004667BC" w14:paraId="1D1D6CC9" w14:textId="77777777">
        <w:trPr>
          <w:trHeight w:hRule="exact" w:val="244"/>
        </w:trPr>
        <w:tc>
          <w:tcPr>
            <w:tcW w:w="2593" w:type="dxa"/>
          </w:tcPr>
          <w:p w14:paraId="4314ADEB" w14:textId="77777777" w:rsidR="004667BC" w:rsidRDefault="0000402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Adresas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781" w:type="dxa"/>
            <w:gridSpan w:val="3"/>
          </w:tcPr>
          <w:p w14:paraId="0B60D6CF" w14:textId="085161A4" w:rsidR="004667BC" w:rsidRDefault="00510592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Kaunas, kauno g. 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</w:tr>
    </w:tbl>
    <w:p w14:paraId="0CE32D98" w14:textId="77777777" w:rsidR="004667BC" w:rsidRDefault="004667BC">
      <w:pPr>
        <w:spacing w:after="25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258DA24" w14:textId="77777777" w:rsidR="004667BC" w:rsidRDefault="00004020">
      <w:pPr>
        <w:spacing w:before="14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Turisto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(-ų)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duomenys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5B55A3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414"/>
        <w:gridCol w:w="2485"/>
        <w:gridCol w:w="1035"/>
        <w:gridCol w:w="1242"/>
        <w:gridCol w:w="2382"/>
        <w:gridCol w:w="725"/>
        <w:gridCol w:w="2071"/>
      </w:tblGrid>
      <w:tr w:rsidR="004667BC" w14:paraId="495EBAEA" w14:textId="77777777" w:rsidTr="00C01F94">
        <w:trPr>
          <w:trHeight w:hRule="exact" w:val="444"/>
        </w:trPr>
        <w:tc>
          <w:tcPr>
            <w:tcW w:w="414" w:type="dxa"/>
          </w:tcPr>
          <w:p w14:paraId="3952C03B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485" w:type="dxa"/>
          </w:tcPr>
          <w:p w14:paraId="36A57685" w14:textId="77777777" w:rsidR="004667BC" w:rsidRDefault="00004020">
            <w:pPr>
              <w:spacing w:before="39" w:line="186" w:lineRule="exact"/>
              <w:ind w:left="488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Vardas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pavardė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04C0930D" w14:textId="77777777" w:rsidR="004667BC" w:rsidRDefault="00004020">
            <w:pPr>
              <w:spacing w:before="39" w:line="186" w:lineRule="exact"/>
              <w:ind w:left="161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Gimimo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AD61F2E" w14:textId="77777777" w:rsidR="004667BC" w:rsidRDefault="00004020">
            <w:pPr>
              <w:spacing w:after="39" w:line="186" w:lineRule="exact"/>
              <w:ind w:left="3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33771029" w14:textId="77777777" w:rsidR="004667BC" w:rsidRDefault="0000402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1C75D443" wp14:editId="6F5CD5D2">
                      <wp:simplePos x="0" y="0"/>
                      <wp:positionH relativeFrom="page">
                        <wp:posOffset>106482</wp:posOffset>
                      </wp:positionH>
                      <wp:positionV relativeFrom="paragraph">
                        <wp:posOffset>24688</wp:posOffset>
                      </wp:positionV>
                      <wp:extent cx="2683798" cy="359561"/>
                      <wp:effectExtent l="0" t="0" r="0" b="0"/>
                      <wp:wrapNone/>
                      <wp:docPr id="109" name="Freeform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29924" y="24688"/>
                                <a:ext cx="2569498" cy="2452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C6EA6" w14:textId="77777777" w:rsidR="004667BC" w:rsidRPr="00D333A7" w:rsidRDefault="00004020">
                                  <w:pPr>
                                    <w:tabs>
                                      <w:tab w:val="left" w:pos="1140"/>
                                      <w:tab w:val="left" w:pos="3574"/>
                                    </w:tabs>
                                    <w:spacing w:line="186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  <w:lang w:val="fi-FI"/>
                                    </w:rPr>
                                  </w:pP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Telefonas</w:t>
                                  </w:r>
                                  <w:proofErr w:type="spellEnd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ab/>
                                  </w: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Išvykimo</w:t>
                                  </w:r>
                                  <w:proofErr w:type="spellEnd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ir</w:t>
                                  </w:r>
                                  <w:proofErr w:type="spellEnd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grįžimo</w:t>
                                  </w:r>
                                  <w:proofErr w:type="spellEnd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vieta</w:t>
                                  </w:r>
                                  <w:proofErr w:type="spellEnd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ab/>
                                  </w: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Vieta</w:t>
                                  </w:r>
                                  <w:proofErr w:type="spellEnd"/>
                                  <w:r w:rsidRPr="00D333A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41FDB9BC" w14:textId="77777777" w:rsidR="004667BC" w:rsidRDefault="00004020">
                                  <w:pPr>
                                    <w:spacing w:line="186" w:lineRule="exact"/>
                                    <w:ind w:left="3631" w:right="56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aut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5D443" id="Freeform 109" o:spid="_x0000_s1027" style="position:absolute;margin-left:8.4pt;margin-top:1.95pt;width:211.3pt;height:28.3pt;z-index: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pu2hSgIAAO8EAAAOAAAAZHJzL2Uyb0RvYy54bWysVE2P0zAQvSPxHyzfadpsW9qq6R5YFSEh WLHwAxzHbiz5C9tt0n/P2E7SwnJC5OBM7Jk3b954sn/slUQX5rwwusKL2RwjpqlphD5V+Mf347sN Rj4Q3RBpNKvwlXn8eHj7Zt/ZHStNa2TDHAIQ7XedrXAbgt0VhactU8TPjGUaDrlxigT4dKeicaQD dCWLcj5fF51xjXWGMu9h9ykf4kPC55zR8JVzzwKSFQZuIa0urXVci8Oe7E6O2FbQgQb5BxaKCA1J J6gnEgg6O/EKSgnqjDc8zKhRheFcUJZqgGoW8z+qeWmJZakWEMfbSSb//2Dpl8uLfXYgQ2f9zoMZ q+i5U/EN/FBf4YeHcrstlxhdK1wu15tNlo31AVE4Llfr7XILjabpfFWuF9GhuOHQsw8fmUmY5PLZ hyx7M1qkHS3a69F00LzYNpnaFjCCtjmMoG11zm9JGOIg1X0KbY5CypRDatTBvSzfz6H7lMAN45IA FlW2qbDXp9Q1b6RoYkws2rtT/UE6dCGQ/Hicw5OciLQtybuLuJkuD2Qe/FPBvwEpEeBuS6EGAmOA 1OB7kztZ4SpZTC71N8aRaKKsmVqcBDbxIZQyHRb5qCUNy4RW93zGiMQoAUZkDuVN2APA6JlBRuzc u8E/hrI0SFNwliON6GtiOXiKSJmNDlOwEtq4v1Umoaohc/YfRcrSRJVCX/egDcgZPeNObZrrs0Md DDB08+eZOIaR/KRhQuK0j4YbjXowYqIYD1OVVBr+AHFs77+T1+0/dfgFAAD//wMAUEsDBBQABgAI AAAAIQCY4K6q3QAAAAcBAAAPAAAAZHJzL2Rvd25yZXYueG1sTM7BTsJAEAbgu4nvsBkTb7IVsCml W0KIRgxcrDzAtju0jd3ZprtA8ekdT3L880/++bLVaDtxxsG3jhQ8TyIQSJUzLdUKDl9vTwkIHzQZ 3TlCBVf0sMrv7zKdGnehTzwXoRY8Qj7VCpoQ+lRKXzVotZ+4Hom7oxusDhyHWppBX3jcdnIaRbG0 uiX+0OgeNw1W38XJKvjYvrvtz1hgvbMJ2WuZbI6ve6UeH8b1EkTAMfwfwx+f6ZCzqXQnMl50nGOW BwWzBQiu57PFHESpII5eQOaZvPXnvwAAAP//AwBQSwECLQAUAAYACAAAACEAtoM4kv4AAADhAQAA EwAAAAAAAAAAAAAAAAAAAAAAW0NvbnRlbnRfVHlwZXNdLnhtbFBLAQItABQABgAIAAAAIQA4/SH/ 1gAAAJQBAAALAAAAAAAAAAAAAAAAAC8BAABfcmVscy8ucmVsc1BLAQItABQABgAIAAAAIQAipu2h SgIAAO8EAAAOAAAAAAAAAAAAAAAAAC4CAABkcnMvZTJvRG9jLnhtbFBLAQItABQABgAIAAAAIQCY 4K6q3QAAAAcBAAAPAAAAAAAAAAAAAAAAAKQEAABkcnMvZG93bnJldi54bWxQSwUGAAAAAAQABADz AAAArgUAAAAA 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520C6EA6" w14:textId="77777777" w:rsidR="004667BC" w:rsidRPr="00D333A7" w:rsidRDefault="00004020">
                            <w:pPr>
                              <w:tabs>
                                <w:tab w:val="left" w:pos="1140"/>
                                <w:tab w:val="left" w:pos="3574"/>
                              </w:tabs>
                              <w:spacing w:line="186" w:lineRule="exact"/>
                              <w:rPr>
                                <w:rFonts w:ascii="Times New Roman" w:hAnsi="Times New Roman" w:cs="Times New Roman"/>
                                <w:color w:val="010302"/>
                                <w:lang w:val="fi-FI"/>
                              </w:rPr>
                            </w:pP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Telefonas</w:t>
                            </w:r>
                            <w:proofErr w:type="spellEnd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ab/>
                            </w: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Išvykimo</w:t>
                            </w:r>
                            <w:proofErr w:type="spellEnd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ir</w:t>
                            </w:r>
                            <w:proofErr w:type="spellEnd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grįžimo</w:t>
                            </w:r>
                            <w:proofErr w:type="spellEnd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vieta</w:t>
                            </w:r>
                            <w:proofErr w:type="spellEnd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ab/>
                            </w: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Vieta</w:t>
                            </w:r>
                            <w:proofErr w:type="spellEnd"/>
                            <w:r w:rsidRPr="00D333A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</w:p>
                          <w:p w14:paraId="41FDB9BC" w14:textId="77777777" w:rsidR="004667BC" w:rsidRDefault="00004020">
                            <w:pPr>
                              <w:spacing w:line="186" w:lineRule="exact"/>
                              <w:ind w:left="3631" w:right="56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aut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382" w:type="dxa"/>
          </w:tcPr>
          <w:p w14:paraId="79B3D6D3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725" w:type="dxa"/>
          </w:tcPr>
          <w:p w14:paraId="03454601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071" w:type="dxa"/>
          </w:tcPr>
          <w:p w14:paraId="139B56D4" w14:textId="77777777" w:rsidR="004667BC" w:rsidRDefault="0000402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783BE11" wp14:editId="741F77DA">
                      <wp:simplePos x="0" y="0"/>
                      <wp:positionH relativeFrom="page">
                        <wp:posOffset>362992</wp:posOffset>
                      </wp:positionH>
                      <wp:positionV relativeFrom="paragraph">
                        <wp:posOffset>24688</wp:posOffset>
                      </wp:positionV>
                      <wp:extent cx="685596" cy="232561"/>
                      <wp:effectExtent l="0" t="0" r="0" b="0"/>
                      <wp:wrapNone/>
                      <wp:docPr id="110" name="Freeform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353396" y="24688"/>
                                <a:ext cx="571296" cy="1182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DF1CEE" w14:textId="77777777" w:rsidR="004667BC" w:rsidRDefault="00004020">
                                  <w:pPr>
                                    <w:spacing w:line="186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Kambarys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3BE11" id="Freeform 110" o:spid="_x0000_s1028" style="position:absolute;margin-left:28.6pt;margin-top:1.95pt;width:54pt;height:18.3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hOcNSgIAAO4EAAAOAAAAZHJzL2Uyb0RvYy54bWysVNuO0zAQfUfiHyy/01zKdkvVdB9YFSEh WO3CB7iO3VjyDdtt0r9nbCdpYXlC9CGdeGbOnDnjyfZhUBKdmfPC6AZXixIjpqlphT42+Mf3/bs1 Rj4Q3RJpNGvwhXn8sHv7ZtvbDatNZ2TLHAIQ7Te9bXAXgt0UhacdU8QvjGUanNw4RQK8umPROtID upJFXZarojeutc5Q5j2cPmYn3iV8zhkN3zj3LCDZYOAW0tOl5yE+i92WbI6O2E7QkQb5BxaKCA1F Z6hHEgg6OfEKSgnqjDc8LKhRheFcUJZ6gG6q8o9uXjpiWeoFxPF2lsn/P1j69fxinxzI0Fu/8WDG LgbuVPwHfmho8Gp5t1x+WGF0aXD9frVeZ9nYEBAF9919VUcvBXdVretVFf3FFYaefPjETIIk5y8+ ZNXbySLdZNFBT6aD2cWpyTS1gBFMzWEEUzvk8paEMQ9K3ZbQZi+kTDWkRj2Qqu9LGD4lcMG4JIBF lW0b7PUxDc0bKdqYE3v27nj4KB06Eyi+35fwS0FE2o7k0yoeprsDlcf41PBvQEoEuNpSqJHAlCA1 xF7VTla4SBaLS/3MOBItqFpnanER2MyHUMp0qLKrIy3LhO5u+UwZiVECjMgc2puxR4ApMoNM2Hl2 Y3xMZWmP5uQsR9rQ18Ry8pyRKhsd5mQltHF/60xCV2PlHD+JlKWJKoXhMIA2URqIjCcH016eHOph f2GaP0/EMYzkZw0LEpd9MtxkHEYjFor5sFRJpfEDELf29j1FXT9Tu18AAAD//wMAUEsDBBQABgAI AAAAIQAftwkS3AAAAAcBAAAPAAAAZHJzL2Rvd25yZXYueG1sTI7BTsJAFEX3Jv7D5JG4kylooda+ EkM0YnRD9QOmnUfb2HnTdAYofj3DCpc39+bck61G04kDDa61jDCbRiCIK6tbrhF+vt/uExDOK9aq s0wIJ3Kwym9vMpVqe+QtHQpfiwBhlyqExvs+ldJVDRnlprYnDt3ODkb5EIda6kEdA9x0ch5FC2lU y+GhUT2tG6p+i71B+Ni8283fWFD9aRI2pzJZ716/EO8m48szCE+jv47hoh/UIQ9Opd2zdqJDiJfz sER4eAJxqRdxyCXCYxSDzDP53z8/AwAA//8DAFBLAQItABQABgAIAAAAIQC2gziS/gAAAOEBAAAT AAAAAAAAAAAAAAAAAAAAAABbQ29udGVudF9UeXBlc10ueG1sUEsBAi0AFAAGAAgAAAAhADj9If/W AAAAlAEAAAsAAAAAAAAAAAAAAAAALwEAAF9yZWxzLy5yZWxzUEsBAi0AFAAGAAgAAAAhACSE5w1K AgAA7gQAAA4AAAAAAAAAAAAAAAAALgIAAGRycy9lMm9Eb2MueG1sUEsBAi0AFAAGAAgAAAAhAB+3 CRLcAAAABwEAAA8AAAAAAAAAAAAAAAAApAQAAGRycy9kb3ducmV2LnhtbFBLBQYAAAAABAAEAPMA AACtBQAAAAA= 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38DF1CEE" w14:textId="77777777" w:rsidR="004667BC" w:rsidRDefault="00004020">
                            <w:pPr>
                              <w:spacing w:line="186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Kambarys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C01F94" w:rsidRPr="00510592" w14:paraId="00246C7C" w14:textId="77777777" w:rsidTr="00C01F94">
        <w:trPr>
          <w:trHeight w:hRule="exact" w:val="843"/>
        </w:trPr>
        <w:tc>
          <w:tcPr>
            <w:tcW w:w="414" w:type="dxa"/>
          </w:tcPr>
          <w:p w14:paraId="523580D1" w14:textId="31163EC8" w:rsidR="00C01F94" w:rsidRPr="00510592" w:rsidRDefault="00C01F94" w:rsidP="00C01F94">
            <w:pPr>
              <w:spacing w:before="28" w:line="200" w:lineRule="exact"/>
              <w:ind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  <w:tc>
          <w:tcPr>
            <w:tcW w:w="2485" w:type="dxa"/>
          </w:tcPr>
          <w:p w14:paraId="699BBBA6" w14:textId="0969C3AC" w:rsidR="00C01F94" w:rsidRPr="00510592" w:rsidRDefault="00C01F94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 xml:space="preserve">pijus</w:t>
            </w:r>
          </w:p>
        </w:tc>
        <w:tc>
          <w:tcPr>
            <w:tcW w:w="1035" w:type="dxa"/>
          </w:tcPr>
          <w:p w14:paraId="167AB476" w14:textId="27187203" w:rsidR="00C01F94" w:rsidRPr="00510592" w:rsidRDefault="00510592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  <w:t xml:space="preserve">1997-07-05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1242" w:type="dxa"/>
          </w:tcPr>
          <w:p w14:paraId="7C69CE95" w14:textId="11C0D865" w:rsidR="00C01F94" w:rsidRPr="00510592" w:rsidRDefault="00510592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ascii="Arial" w:hAnsi="Arial" w:cs="Arial"/>
                <w:color w:val="010302"/>
                <w:sz w:val="16"/>
                <w:szCs w:val="16"/>
              </w:rPr>
              <w:t xml:space="preserve">37061436986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2382" w:type="dxa"/>
          </w:tcPr>
          <w:p w14:paraId="3239BFF1" w14:textId="3ABC9D68" w:rsidR="00C01F94" w:rsidRPr="00510592" w:rsidRDefault="00C01F94" w:rsidP="00C01F94">
            <w:pPr>
              <w:spacing w:after="39" w:line="200" w:lineRule="exact"/>
              <w:ind w:left="32" w:right="34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10592">
              <w:rPr>
                <w:rFonts w:ascii="Arial" w:hAnsi="Arial" w:cs="Arial"/>
                <w:sz w:val="16"/>
                <w:szCs w:val="16"/>
              </w:rPr>
              <w:t xml:space="preserve">Vienozinskis</w:t>
            </w:r>
            <w:r w:rsidR="00510592">
              <w:rPr>
                <w:rFonts w:ascii="Arial" w:hAnsi="Arial" w:cs="Arial"/>
                <w:sz w:val="16"/>
                <w:szCs w:val="16"/>
              </w:rPr>
            </w:r>
            <w:r w:rsidR="00510592"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W w:w="725" w:type="dxa"/>
          </w:tcPr>
          <w:p w14:paraId="6C8551A0" w14:textId="5ED49798" w:rsidR="00C01F94" w:rsidRPr="00510592" w:rsidRDefault="00510592" w:rsidP="00C01F94">
            <w:pPr>
              <w:spacing w:before="39" w:after="639"/>
              <w:ind w:left="181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ascii="Arial" w:hAnsi="Arial" w:cs="Arial"/>
                <w:color w:val="010302"/>
                <w:sz w:val="16"/>
                <w:szCs w:val="16"/>
              </w:rPr>
              <w:t xml:space="preserve">B2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2071" w:type="dxa"/>
          </w:tcPr>
          <w:p w14:paraId="51994622" w14:textId="39844C17" w:rsidR="00C01F94" w:rsidRPr="00510592" w:rsidRDefault="003F2BAD" w:rsidP="00C01F94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C01F94" w:rsidRPr="00510592" w14:paraId="00246C7C" w14:textId="77777777" w:rsidTr="00C01F94">
        <w:trPr>
          <w:trHeight w:hRule="exact" w:val="843"/>
        </w:trPr>
        <w:tc>
          <w:tcPr>
            <w:tcW w:w="414" w:type="dxa"/>
          </w:tcPr>
          <w:p w14:paraId="523580D1" w14:textId="31163EC8" w:rsidR="00C01F94" w:rsidRPr="00510592" w:rsidRDefault="00C01F94" w:rsidP="00C01F94">
            <w:pPr>
              <w:spacing w:before="28" w:line="200" w:lineRule="exact"/>
              <w:ind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  <w:tc>
          <w:tcPr>
            <w:tcW w:w="2485" w:type="dxa"/>
          </w:tcPr>
          <w:p w14:paraId="699BBBA6" w14:textId="0969C3AC" w:rsidR="00C01F94" w:rsidRPr="00510592" w:rsidRDefault="00C01F94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 xml:space="preserve">pijus2</w:t>
            </w:r>
          </w:p>
        </w:tc>
        <w:tc>
          <w:tcPr>
            <w:tcW w:w="1035" w:type="dxa"/>
          </w:tcPr>
          <w:p w14:paraId="167AB476" w14:textId="27187203" w:rsidR="00C01F94" w:rsidRPr="00510592" w:rsidRDefault="00510592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  <w:t xml:space="preserve">1997-07-05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1242" w:type="dxa"/>
          </w:tcPr>
          <w:p w14:paraId="7C69CE95" w14:textId="11C0D865" w:rsidR="00C01F94" w:rsidRPr="00510592" w:rsidRDefault="00510592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ascii="Arial" w:hAnsi="Arial" w:cs="Arial"/>
                <w:color w:val="010302"/>
                <w:sz w:val="16"/>
                <w:szCs w:val="16"/>
              </w:rPr>
              <w:t xml:space="preserve">37061436986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2382" w:type="dxa"/>
          </w:tcPr>
          <w:p w14:paraId="3239BFF1" w14:textId="3ABC9D68" w:rsidR="00C01F94" w:rsidRPr="00510592" w:rsidRDefault="00C01F94" w:rsidP="00C01F94">
            <w:pPr>
              <w:spacing w:after="39" w:line="200" w:lineRule="exact"/>
              <w:ind w:left="32" w:right="34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10592">
              <w:rPr>
                <w:rFonts w:ascii="Arial" w:hAnsi="Arial" w:cs="Arial"/>
                <w:sz w:val="16"/>
                <w:szCs w:val="16"/>
              </w:rPr>
              <w:t xml:space="preserve">Vienozinskis</w:t>
            </w:r>
            <w:r w:rsidR="00510592">
              <w:rPr>
                <w:rFonts w:ascii="Arial" w:hAnsi="Arial" w:cs="Arial"/>
                <w:sz w:val="16"/>
                <w:szCs w:val="16"/>
              </w:rPr>
            </w:r>
            <w:r w:rsidR="00510592"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W w:w="725" w:type="dxa"/>
          </w:tcPr>
          <w:p w14:paraId="6C8551A0" w14:textId="5ED49798" w:rsidR="00C01F94" w:rsidRPr="00510592" w:rsidRDefault="00510592" w:rsidP="00C01F94">
            <w:pPr>
              <w:spacing w:before="39" w:after="639"/>
              <w:ind w:left="181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ascii="Arial" w:hAnsi="Arial" w:cs="Arial"/>
                <w:color w:val="010302"/>
                <w:sz w:val="16"/>
                <w:szCs w:val="16"/>
              </w:rPr>
              <w:t xml:space="preserve">B3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2071" w:type="dxa"/>
          </w:tcPr>
          <w:p w14:paraId="51994622" w14:textId="39844C17" w:rsidR="00C01F94" w:rsidRPr="00510592" w:rsidRDefault="003F2BAD" w:rsidP="00C01F94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C01F94" w:rsidRPr="00510592" w14:paraId="00246C7C" w14:textId="77777777" w:rsidTr="00C01F94">
        <w:trPr>
          <w:trHeight w:hRule="exact" w:val="843"/>
        </w:trPr>
        <w:tc>
          <w:tcPr>
            <w:tcW w:w="414" w:type="dxa"/>
          </w:tcPr>
          <w:p w14:paraId="523580D1" w14:textId="31163EC8" w:rsidR="00C01F94" w:rsidRPr="00510592" w:rsidRDefault="00C01F94" w:rsidP="00C01F94">
            <w:pPr>
              <w:spacing w:before="28" w:line="200" w:lineRule="exact"/>
              <w:ind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  <w:tc>
          <w:tcPr>
            <w:tcW w:w="2485" w:type="dxa"/>
          </w:tcPr>
          <w:p w14:paraId="699BBBA6" w14:textId="0969C3AC" w:rsidR="00C01F94" w:rsidRPr="00510592" w:rsidRDefault="00C01F94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 xml:space="preserve">pijus3</w:t>
            </w:r>
          </w:p>
        </w:tc>
        <w:tc>
          <w:tcPr>
            <w:tcW w:w="1035" w:type="dxa"/>
          </w:tcPr>
          <w:p w14:paraId="167AB476" w14:textId="27187203" w:rsidR="00C01F94" w:rsidRPr="00510592" w:rsidRDefault="00510592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  <w:t xml:space="preserve">1997-07-05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1242" w:type="dxa"/>
          </w:tcPr>
          <w:p w14:paraId="7C69CE95" w14:textId="11C0D865" w:rsidR="00C01F94" w:rsidRPr="00510592" w:rsidRDefault="00510592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ascii="Arial" w:hAnsi="Arial" w:cs="Arial"/>
                <w:color w:val="010302"/>
                <w:sz w:val="16"/>
                <w:szCs w:val="16"/>
              </w:rPr>
              <w:t xml:space="preserve">37061436986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2382" w:type="dxa"/>
          </w:tcPr>
          <w:p w14:paraId="3239BFF1" w14:textId="3ABC9D68" w:rsidR="00C01F94" w:rsidRPr="00510592" w:rsidRDefault="00C01F94" w:rsidP="00C01F94">
            <w:pPr>
              <w:spacing w:after="39" w:line="200" w:lineRule="exact"/>
              <w:ind w:left="32" w:right="34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10592">
              <w:rPr>
                <w:rFonts w:ascii="Arial" w:hAnsi="Arial" w:cs="Arial"/>
                <w:sz w:val="16"/>
                <w:szCs w:val="16"/>
              </w:rPr>
              <w:t xml:space="preserve">Vienozinskis</w:t>
            </w:r>
            <w:r w:rsidR="00510592">
              <w:rPr>
                <w:rFonts w:ascii="Arial" w:hAnsi="Arial" w:cs="Arial"/>
                <w:sz w:val="16"/>
                <w:szCs w:val="16"/>
              </w:rPr>
            </w:r>
            <w:r w:rsidR="00510592"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W w:w="725" w:type="dxa"/>
          </w:tcPr>
          <w:p w14:paraId="6C8551A0" w14:textId="5ED49798" w:rsidR="00C01F94" w:rsidRPr="00510592" w:rsidRDefault="00510592" w:rsidP="00C01F94">
            <w:pPr>
              <w:spacing w:before="39" w:after="639"/>
              <w:ind w:left="181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ascii="Arial" w:hAnsi="Arial" w:cs="Arial"/>
                <w:color w:val="010302"/>
                <w:sz w:val="16"/>
                <w:szCs w:val="16"/>
              </w:rPr>
              <w:t xml:space="preserve">B4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2071" w:type="dxa"/>
          </w:tcPr>
          <w:p w14:paraId="51994622" w14:textId="39844C17" w:rsidR="00C01F94" w:rsidRPr="00510592" w:rsidRDefault="003F2BAD" w:rsidP="00C01F94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C01F94" w:rsidRPr="00510592" w14:paraId="00246C7C" w14:textId="77777777" w:rsidTr="00C01F94">
        <w:trPr>
          <w:trHeight w:hRule="exact" w:val="843"/>
        </w:trPr>
        <w:tc>
          <w:tcPr>
            <w:tcW w:w="414" w:type="dxa"/>
          </w:tcPr>
          <w:p w14:paraId="523580D1" w14:textId="31163EC8" w:rsidR="00C01F94" w:rsidRPr="00510592" w:rsidRDefault="00C01F94" w:rsidP="00C01F94">
            <w:pPr>
              <w:spacing w:before="28" w:line="200" w:lineRule="exact"/>
              <w:ind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  <w:tc>
          <w:tcPr>
            <w:tcW w:w="2485" w:type="dxa"/>
          </w:tcPr>
          <w:p w14:paraId="699BBBA6" w14:textId="0969C3AC" w:rsidR="00C01F94" w:rsidRPr="00510592" w:rsidRDefault="00C01F94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 xml:space="preserve">pijus4</w:t>
            </w:r>
          </w:p>
        </w:tc>
        <w:tc>
          <w:tcPr>
            <w:tcW w:w="1035" w:type="dxa"/>
          </w:tcPr>
          <w:p w14:paraId="167AB476" w14:textId="27187203" w:rsidR="00C01F94" w:rsidRPr="00510592" w:rsidRDefault="00510592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  <w:t xml:space="preserve">1997-07-05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1242" w:type="dxa"/>
          </w:tcPr>
          <w:p w14:paraId="7C69CE95" w14:textId="11C0D865" w:rsidR="00C01F94" w:rsidRPr="00510592" w:rsidRDefault="00510592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ascii="Arial" w:hAnsi="Arial" w:cs="Arial"/>
                <w:color w:val="010302"/>
                <w:sz w:val="16"/>
                <w:szCs w:val="16"/>
              </w:rPr>
              <w:t xml:space="preserve">37061436986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2382" w:type="dxa"/>
          </w:tcPr>
          <w:p w14:paraId="3239BFF1" w14:textId="3ABC9D68" w:rsidR="00C01F94" w:rsidRPr="00510592" w:rsidRDefault="00C01F94" w:rsidP="00C01F94">
            <w:pPr>
              <w:spacing w:after="39" w:line="200" w:lineRule="exact"/>
              <w:ind w:left="32" w:right="34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10592">
              <w:rPr>
                <w:rFonts w:ascii="Arial" w:hAnsi="Arial" w:cs="Arial"/>
                <w:sz w:val="16"/>
                <w:szCs w:val="16"/>
              </w:rPr>
              <w:t xml:space="preserve">Vienozinskis</w:t>
            </w:r>
            <w:r w:rsidR="00510592">
              <w:rPr>
                <w:rFonts w:ascii="Arial" w:hAnsi="Arial" w:cs="Arial"/>
                <w:sz w:val="16"/>
                <w:szCs w:val="16"/>
              </w:rPr>
            </w:r>
            <w:r w:rsidR="00510592"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W w:w="725" w:type="dxa"/>
          </w:tcPr>
          <w:p w14:paraId="6C8551A0" w14:textId="5ED49798" w:rsidR="00C01F94" w:rsidRPr="00510592" w:rsidRDefault="00510592" w:rsidP="00C01F94">
            <w:pPr>
              <w:spacing w:before="39" w:after="639"/>
              <w:ind w:left="181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ascii="Arial" w:hAnsi="Arial" w:cs="Arial"/>
                <w:color w:val="010302"/>
                <w:sz w:val="16"/>
                <w:szCs w:val="16"/>
              </w:rPr>
              <w:t xml:space="preserve">C1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</w:r>
          </w:p>
        </w:tc>
        <w:tc>
          <w:tcPr>
            <w:tcW w:w="2071" w:type="dxa"/>
          </w:tcPr>
          <w:p w14:paraId="51994622" w14:textId="39844C17" w:rsidR="00C01F94" w:rsidRPr="00510592" w:rsidRDefault="003F2BAD" w:rsidP="00C01F94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</w:tbl>
    <w:p w14:paraId="0BC731ED" w14:textId="32E25D51" w:rsidR="00A8240E" w:rsidRPr="00510592" w:rsidRDefault="00A8240E">
      <w:pPr>
        <w:spacing w:after="260"/>
        <w:rPr>
          <w:rFonts w:ascii="Arial" w:hAnsi="Arial" w:cs="Arial"/>
          <w:color w:val="000000" w:themeColor="text1"/>
          <w:sz w:val="16"/>
          <w:szCs w:val="16"/>
          <w:lang w:val="lt-LT"/>
        </w:rPr>
      </w:pPr>
    </w:p>
    <w:p w14:paraId="00EA9283" w14:textId="77777777" w:rsidR="00A8240E" w:rsidRDefault="00A8240E">
      <w:pPr>
        <w:spacing w:after="26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38301F6" w14:textId="77777777" w:rsidR="00A8240E" w:rsidRDefault="00A8240E">
      <w:pPr>
        <w:spacing w:after="26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EEDF73D" w14:textId="77777777" w:rsidR="00A8240E" w:rsidRDefault="00A8240E">
      <w:pPr>
        <w:spacing w:after="26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549CBE0" w14:textId="77777777" w:rsidR="004667BC" w:rsidRPr="0025193C" w:rsidRDefault="00004020">
      <w:pPr>
        <w:spacing w:before="98" w:line="200" w:lineRule="exact"/>
        <w:ind w:left="613" w:right="35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6"/>
          <w:szCs w:val="16"/>
          <w:lang w:val="lt-LT"/>
        </w:rPr>
        <w:t>Kontaktinio asmens telefonas, pateikiamas tėvams ar globėjams, kuriuo bus galima tiesiogiai susisiekti su vaiku ar atsakingu</w:t>
      </w:r>
      <w:r w:rsidRPr="0025193C">
        <w:rPr>
          <w:rFonts w:ascii="Times New Roman" w:hAnsi="Times New Roman" w:cs="Times New Roman"/>
          <w:sz w:val="16"/>
          <w:szCs w:val="16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6"/>
          <w:szCs w:val="16"/>
          <w:lang w:val="lt-LT"/>
        </w:rPr>
        <w:t>asmeniu vaiko buvimo vietoje, jei į kelionę vyksta nepilnamečiai ir jų nelydi vienas iš tėvų ar kitas asmuo.</w:t>
      </w:r>
      <w:r w:rsidRPr="0025193C">
        <w:rPr>
          <w:rFonts w:ascii="Times New Roman" w:hAnsi="Times New Roman" w:cs="Times New Roman"/>
          <w:sz w:val="16"/>
          <w:szCs w:val="16"/>
          <w:lang w:val="lt-LT"/>
        </w:rPr>
        <w:t xml:space="preserve"> </w:t>
      </w:r>
    </w:p>
    <w:p w14:paraId="4B1F1A1B" w14:textId="77777777" w:rsidR="004667BC" w:rsidRPr="0025193C" w:rsidRDefault="00004020">
      <w:pPr>
        <w:spacing w:before="89" w:line="200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*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Vieta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autobuse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užsakant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pasirenkama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pageidaujama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preliminari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vieta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autobuse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Vieta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keistis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tikslią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vietą</w:t>
      </w:r>
      <w:proofErr w:type="spellEnd"/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autobuse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būsite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informuoti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SMS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žinute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vėliau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1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dienai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03394D76" w14:textId="079D54CD" w:rsidR="004667BC" w:rsidRPr="0025193C" w:rsidRDefault="00004020">
      <w:pPr>
        <w:spacing w:before="89" w:line="200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Kelionė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r w:rsidR="00510592">
        <w:rPr>
          <w:rFonts w:ascii="Arial" w:hAnsi="Arial" w:cs="Arial"/>
          <w:color w:val="000000"/>
          <w:sz w:val="16"/>
          <w:szCs w:val="16"/>
          <w:lang w:val="fi-FI"/>
        </w:rPr>
        <w:t xml:space="preserve">Tripas vienas</w:t>
      </w:r>
      <w:r w:rsidR="00510592">
        <w:rPr>
          <w:rFonts w:ascii="Arial" w:hAnsi="Arial" w:cs="Arial"/>
          <w:color w:val="000000"/>
          <w:sz w:val="16"/>
          <w:szCs w:val="16"/>
          <w:lang w:val="fi-FI"/>
        </w:rPr>
      </w:r>
      <w:r w:rsidR="00510592">
        <w:rPr>
          <w:rFonts w:ascii="Arial" w:hAnsi="Arial" w:cs="Arial"/>
          <w:color w:val="000000"/>
          <w:sz w:val="16"/>
          <w:szCs w:val="16"/>
          <w:lang w:val="fi-FI"/>
        </w:rPr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Išvykimas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  <w:t xml:space="preserve">2025-01-01</w:t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Grįžimas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Kelionės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trukmė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  <w:t xml:space="preserve">3 dienos</w:t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Keliautojų</w:t>
      </w:r>
      <w:proofErr w:type="spellEnd"/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skaičius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: 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485D5E91" w14:textId="434D5FF0" w:rsidR="004667BC" w:rsidRPr="0025193C" w:rsidRDefault="00004020">
      <w:pPr>
        <w:spacing w:before="89" w:line="200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dviem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dienoms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tikslius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laikus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turite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pasižiūrėti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hyperlink r:id="rId6" w:history="1">
        <w:r w:rsidR="00EF2305" w:rsidRPr="009B375E">
          <w:rPr>
            <w:rStyle w:val="Hyperlink"/>
            <w:rFonts w:ascii="Arial" w:hAnsi="Arial" w:cs="Arial"/>
            <w:sz w:val="16"/>
            <w:szCs w:val="16"/>
            <w:lang w:val="fi-FI"/>
          </w:rPr>
          <w:t>www.prasmingas.lt</w:t>
        </w:r>
      </w:hyperlink>
      <w:r w:rsidR="00EF2305">
        <w:rPr>
          <w:rFonts w:ascii="Arial" w:hAnsi="Arial" w:cs="Arial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teirautis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savo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kelionių</w:t>
      </w:r>
      <w:proofErr w:type="spellEnd"/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pardavimo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agento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4101AB15" w14:textId="5D3984E4" w:rsidR="004667BC" w:rsidRPr="0025193C" w:rsidRDefault="00004020">
      <w:pPr>
        <w:spacing w:before="2" w:line="302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Transporto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priemonė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="00EF2305">
        <w:rPr>
          <w:rFonts w:ascii="Arial" w:hAnsi="Arial" w:cs="Arial"/>
          <w:color w:val="000000"/>
          <w:sz w:val="16"/>
          <w:szCs w:val="16"/>
          <w:lang w:val="fi-FI"/>
        </w:rPr>
      </w:r>
      <w:r w:rsidR="00EF2305">
        <w:rPr>
          <w:rFonts w:ascii="Arial" w:hAnsi="Arial" w:cs="Arial"/>
          <w:color w:val="000000"/>
          <w:sz w:val="16"/>
          <w:szCs w:val="16"/>
          <w:lang w:val="fi-FI"/>
        </w:rPr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Į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kelionės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kainą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įskaičiuota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780D1D44" w14:textId="02ABF992" w:rsidR="004667BC" w:rsidRPr="0025193C" w:rsidRDefault="00004020">
      <w:pPr>
        <w:spacing w:before="29" w:line="200" w:lineRule="exact"/>
        <w:ind w:left="1223" w:right="35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645D2B0" wp14:editId="6FB0AABD">
                <wp:simplePos x="0" y="0"/>
                <wp:positionH relativeFrom="page">
                  <wp:posOffset>1009195</wp:posOffset>
                </wp:positionH>
                <wp:positionV relativeFrom="line">
                  <wp:posOffset>74551</wp:posOffset>
                </wp:positionV>
                <wp:extent cx="33892" cy="33931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E1E6B" id="Freeform 112" o:spid="_x0000_s1026" style="position:absolute;margin-left:79.45pt;margin-top:5.85pt;width:2.65pt;height:2.65pt;z-index: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2SqLkgUAAJkSAAAOAAAAZHJzL2Uyb0RvYy54bWysWNuOpDYQfY+Uf0D9nm27yhc82pmVklXy EiVRdvMBDE1Pt0RDC9i55OtTdhmDZzcSE2UeegDjqjqnrub9h+dLWzw2w3juu9udfCd2RdPV/eHc Pdzu/vr88w/lrhinqjtUbd81t7uXZtx9uPv+u/dP15sG+lPfHpqhICHdePN0vd2dpul6s9+P9am5 VOO7/tp0tHjsh0s10e3wsD8M1RNJv7R7EMLsn/rhcB36uhlHevqRF3d3Qf7x2NTT78fj2ExFe7sj 26bwO4Tfe/+7v3tf3TwM1fV0rqMZ1X+w4lKdO1KaRH2spqr4Mpy/EnU510M/9sfpXd1f9v3xeK6b gIHQSPEKzadTdW0CFiJnvCaaxv9PbP3b46frHwPR8HQdb0a69Ciej8PF/yf7iudA1ksiq3meipoe IpYOdkVNK4gOpadyv2ytv4zTL00fxFSPv44TM32Yr6rTfFU/d/PlQP7ynmqDp6ZdQZ4adgV56p49 da0mv8/b5i+Lp2THaTbDr136x+ZzH96aPIBoK5kqjTMmmrq8VX+5P9c/Nn//yx5duhgp1yjO0oPC i1OltNG0uKRLw0tozUxKLj+/m0ViibwPrNC5SGEdL0ljg0hCz9rAlNEQYSxEXLn8/G7eB3GfM1Zl yqSN9pdWBqKSLglCBTNsKd8ATBhgYMaJTCA4p20QaIR2ayPAgWRV2tvJgZXjyO8YFZSKOPBuUVoE MmbbwRpNhciHqnW5EYbQ8Ip8A4GgHTnJCwStysx25aIRPqGzFXSOUUltcDsqFJJVSZl7BKQjMN4I azIngnCaQWk2gfIyJyy/Y/pIGjmIMWUcybLEGIAi2D3TKi3xGnbo7bEnjXFsXMYOcZJ8vmZNKq1Y OXBabMOCqmTLkBwfSk8ECQpj0MksRKRUwGY5JnObHqFiUkgkL60UOQXR2ZadPZNWKl82feSQYzdH gSV6eJf3xUqPMbFuoMqDQJeWS4OSJlCwCZAWMSdVaTNfK5ScxtrobAFN9A/9364HXBmLCao8dhWx 4ukpgWJ4BVQ6wSnsgOvIJjxSzckjZO4HuU6rDJGlyPAWSEqw4NNNmpSIOYIAWUvwcRvEKaDSukZE RSosaNRhYZOeWO+NyrXEx5Yc+E0dpbbbsSSTKRcyk2eQIF41qZkzkBa3Y0k+IMo4SOcsSX4DaqNZ wKc4AKr2b4A0xxVoQxV/5YYUikBNIisWKbTBKgwhsslDKVWgBOrcK1Upu4DaR74yZyu4WC82qVqy X6icwFQwUAqXhXcqQEgZsb0CpYKGEAtK8lUqgggmb1FLVUVwbyhDMpVpRIS8USylHXU+vCy9AtFy emxicek9NCjywJGwpW6Vhty0lLpf2rVNW2qntA+yKFhaMKLhfJ21LT0dUcH2drsMCUj+zsLbN6DY JKHM/QZpVkFAzr9N2CBNPygdW5kApJGJOgn1rFVawDKECct5sU3bMtYJiVndW2ZBcAqzAFqmS6rH 3GO2aUvzKthXzRHTkEvDOxelGTamsZlygyYMgr1JG6ZBHDQl3JouajBxegcF+XhDCTgvIc2o27Xh fMYAIDszbRSl3PlBvupsSMNVnBiFpGljMzaawmO/clQhcm3hVOm7bynUK0PS0uoQt55kiVh/KgwM p5NiYHs5i459ez78fG5bfzoch4f7n9qheKz854HwF07xVXs9VfxU8lOGFt8PCjJBbeePoloQ+V5u 13sNvKft6PXlcB2uppe28e+13Z/NsTgf6IgKYWP47tEkk6q6brpJ8tKpOjRsk/Y2RbbTjmBUEOgl H0l/kh0F+G8qX8tmK+P7fmsTPpukzYwoqWELZsN4c9oRNPfdlDZfzl0/fAtZS6iiZn5/Jomp8Szd 94eX8GUisEffPwLC+K3Gf2BZ34ftyxelu38AAAD//wMAUEsDBBQABgAIAAAAIQCZ+PNw4AAAAAkB AAAPAAAAZHJzL2Rvd25yZXYueG1sTI9BT8JAEIXvJv6HzZh4MbJto4C1W2JM8GIMETFch+7YFruz 2F2g+usdTnp7L/PlzXvFbHCdOlAfWs8G0lECirjytuXawOptfj0FFSKyxc4zGfimALPy/KzA3Poj v9JhGWslIRxyNNDEuMu1DlVDDsPI74jl9uF7h1FsX2vb41HCXaezJBlrhy3LhwZ39NhQ9bncOwMv 28XVYp3+zJ9X+slu8R3XWfZlzOXF8HAPKtIQ/2A41ZfqUEqnjd+zDaoTfzu9E1REOgF1AsY3GaiN iEkCuiz0/wXlLwAAAP//AwBQSwECLQAUAAYACAAAACEAtoM4kv4AAADhAQAAEwAAAAAAAAAAAAAA AAAAAAAAW0NvbnRlbnRfVHlwZXNdLnhtbFBLAQItABQABgAIAAAAIQA4/SH/1gAAAJQBAAALAAAA AAAAAAAAAAAAAC8BAABfcmVscy8ucmVsc1BLAQItABQABgAIAAAAIQCS2SqLkgUAAJkSAAAOAAAA AAAAAAAAAAAAAC4CAABkcnMvZTJvRG9jLnhtbFBLAQItABQABgAIAAAAIQCZ+PNw4AAAAAkBAAAP AAAAAAAAAAAAAAAAAOwHAABkcnMvZG93bnJldi54bWxQSwUGAAAAAAQABADzAAAA+QgAAAAA " path="m33892,16966v,-1076,-102,-2149,-306,-3205c33383,12705,33079,11671,32680,10672,32280,9674,31786,8716,31204,7811,30623,6906,29957,6059,29214,5280,28472,4502,27658,3796,26781,3172,25905,2548,24972,2010,23994,1563,23015,1116,21996,764,20951,510,19906,256,18839,103,17765,52,16691,,15614,52,14549,205,13485,358,12437,612,11421,964,10404,1315,9424,1763,8492,2301,7561,2839,6683,3464,5870,4168,5057,4873,4313,5653,3649,6498,2984,7344,2401,8251,1908,9206v-493,957,-893,1957,-1196,2989c409,13227,205,14286,102,15356,,16427,,17505,102,18575v103,1071,307,2130,610,3161c1015,22768,1415,23769,1908,24725v493,956,1076,1863,1741,2708c4313,28279,5057,29059,5870,29763v813,705,1691,1330,2622,1868c9424,32168,10404,32616,11421,32968v1016,352,2064,606,3128,759c15614,33880,16691,33931,17765,33880v1074,-51,2141,-205,3186,-458c21996,33168,23015,32816,23994,32369v978,-447,1911,-986,2787,-1610c27658,30135,28472,29430,29214,28651v743,-778,1409,-1626,1990,-2530c31786,25216,32280,24258,32680,23259v399,-998,703,-2032,906,-3089c33790,19114,33892,18041,33892,16966e" fillcolor="black" stroked="f" strokeweight=".4pt">
                <v:path arrowok="t"/>
                <w10:wrap anchorx="page" anchory="line"/>
              </v:shape>
            </w:pict>
          </mc:Fallback>
        </mc:AlternateConten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patogiu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autobusu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;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92F7CA" wp14:editId="0C38E637">
                <wp:simplePos x="0" y="0"/>
                <wp:positionH relativeFrom="page">
                  <wp:posOffset>1009195</wp:posOffset>
                </wp:positionH>
                <wp:positionV relativeFrom="line">
                  <wp:posOffset>56136</wp:posOffset>
                </wp:positionV>
                <wp:extent cx="33892" cy="33931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6D6D" id="Freeform 113" o:spid="_x0000_s1026" style="position:absolute;margin-left:79.45pt;margin-top:4.4pt;width:2.65pt;height:2.65pt;z-index: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2SqLkgUAAJkSAAAOAAAAZHJzL2Uyb0RvYy54bWysWNuOpDYQfY+Uf0D9nm27yhc82pmVklXy EiVRdvMBDE1Pt0RDC9i55OtTdhmDZzcSE2UeegDjqjqnrub9h+dLWzw2w3juu9udfCd2RdPV/eHc Pdzu/vr88w/lrhinqjtUbd81t7uXZtx9uPv+u/dP15sG+lPfHpqhICHdePN0vd2dpul6s9+P9am5 VOO7/tp0tHjsh0s10e3wsD8M1RNJv7R7EMLsn/rhcB36uhlHevqRF3d3Qf7x2NTT78fj2ExFe7sj 26bwO4Tfe/+7v3tf3TwM1fV0rqMZ1X+w4lKdO1KaRH2spqr4Mpy/EnU510M/9sfpXd1f9v3xeK6b gIHQSPEKzadTdW0CFiJnvCaaxv9PbP3b46frHwPR8HQdb0a69Ciej8PF/yf7iudA1ksiq3meipoe IpYOdkVNK4gOpadyv2ytv4zTL00fxFSPv44TM32Yr6rTfFU/d/PlQP7ynmqDp6ZdQZ4adgV56p49 da0mv8/b5i+Lp2THaTbDr136x+ZzH96aPIBoK5kqjTMmmrq8VX+5P9c/Nn//yx5duhgp1yjO0oPC i1OltNG0uKRLw0tozUxKLj+/m0ViibwPrNC5SGEdL0ljg0hCz9rAlNEQYSxEXLn8/G7eB3GfM1Zl yqSN9pdWBqKSLglCBTNsKd8ATBhgYMaJTCA4p20QaIR2ayPAgWRV2tvJgZXjyO8YFZSKOPBuUVoE MmbbwRpNhciHqnW5EYbQ8Ip8A4GgHTnJCwStysx25aIRPqGzFXSOUUltcDsqFJJVSZl7BKQjMN4I azIngnCaQWk2gfIyJyy/Y/pIGjmIMWUcybLEGIAi2D3TKi3xGnbo7bEnjXFsXMYOcZJ8vmZNKq1Y OXBabMOCqmTLkBwfSk8ECQpj0MksRKRUwGY5JnObHqFiUkgkL60UOQXR2ZadPZNWKl82feSQYzdH gSV6eJf3xUqPMbFuoMqDQJeWS4OSJlCwCZAWMSdVaTNfK5ScxtrobAFN9A/9364HXBmLCao8dhWx 4ukpgWJ4BVQ6wSnsgOvIJjxSzckjZO4HuU6rDJGlyPAWSEqw4NNNmpSIOYIAWUvwcRvEKaDSukZE RSosaNRhYZOeWO+NyrXEx5Yc+E0dpbbbsSSTKRcyk2eQIF41qZkzkBa3Y0k+IMo4SOcsSX4DaqNZ wKc4AKr2b4A0xxVoQxV/5YYUikBNIisWKbTBKgwhsslDKVWgBOrcK1Upu4DaR74yZyu4WC82qVqy X6icwFQwUAqXhXcqQEgZsb0CpYKGEAtK8lUqgggmb1FLVUVwbyhDMpVpRIS8USylHXU+vCy9AtFy emxicek9NCjywJGwpW6Vhty0lLpf2rVNW2qntA+yKFhaMKLhfJ21LT0dUcH2drsMCUj+zsLbN6DY JKHM/QZpVkFAzr9N2CBNPygdW5kApJGJOgn1rFVawDKECct5sU3bMtYJiVndW2ZBcAqzAFqmS6rH 3GO2aUvzKthXzRHTkEvDOxelGTamsZlygyYMgr1JG6ZBHDQl3JouajBxegcF+XhDCTgvIc2o27Xh fMYAIDszbRSl3PlBvupsSMNVnBiFpGljMzaawmO/clQhcm3hVOm7bynUK0PS0uoQt55kiVh/KgwM p5NiYHs5i459ez78fG5bfzoch4f7n9qheKz854HwF07xVXs9VfxU8lOGFt8PCjJBbeePoloQ+V5u 13sNvKft6PXlcB2uppe28e+13Z/NsTgf6IgKYWP47tEkk6q6brpJ8tKpOjRsk/Y2RbbTjmBUEOgl H0l/kh0F+G8qX8tmK+P7fmsTPpukzYwoqWELZsN4c9oRNPfdlDZfzl0/fAtZS6iiZn5/Jomp8Szd 94eX8GUisEffPwLC+K3Gf2BZ34ftyxelu38AAAD//wMAUEsDBBQABgAIAAAAIQCi04RO3wAAAAgB AAAPAAAAZHJzL2Rvd25yZXYueG1sTI9BT8JAEIXvJvyHzZB4MbJtg6TWbokxwYsxBMRwHbprW+zO 1u4C1V/vcILbvLyXN9/L54NtxdH0vnGkIJ5EIAyVTjdUKdh8LO5TED4gaWwdGQW/xsO8GN3kmGl3 opU5rkMluIR8hgrqELpMSl/WxqKfuM4Qe1+utxhY9pXUPZ643LYyiaKZtNgQf6ixMy+1Kb/XB6vg fb+8W27jv8XbRr7qPX7iNkl+lLodD89PIIIZwiUMZ3xGh4KZdu5A2ouW9UP6yFEFKS84+7NpAmLH xzQGWeTyekDxDwAA//8DAFBLAQItABQABgAIAAAAIQC2gziS/gAAAOEBAAATAAAAAAAAAAAAAAAA AAAAAABbQ29udGVudF9UeXBlc10ueG1sUEsBAi0AFAAGAAgAAAAhADj9If/WAAAAlAEAAAsAAAAA AAAAAAAAAAAALwEAAF9yZWxzLy5yZWxzUEsBAi0AFAAGAAgAAAAhAJLZKouSBQAAmRIAAA4AAAAA AAAAAAAAAAAALgIAAGRycy9lMm9Eb2MueG1sUEsBAi0AFAAGAAgAAAAhAKLThE7fAAAACAEAAA8A AAAAAAAAAAAAAAAA7AcAAGRycy9kb3ducmV2LnhtbFBLBQYAAAAABAAEAPMAAAD4CAAAAAA= " path="m33892,16966v,-1076,-102,-2149,-306,-3205c33383,12705,33079,11671,32680,10672,32280,9674,31786,8716,31204,7811,30623,6906,29957,6059,29214,5280,28472,4502,27658,3796,26781,3172,25905,2548,24972,2010,23994,1563,23015,1116,21996,764,20951,510,19906,256,18839,103,17765,52,16691,,15614,52,14549,205,13485,358,12437,612,11421,964,10404,1315,9424,1763,8492,2301,7561,2839,6683,3464,5870,4168,5057,4873,4313,5653,3649,6498,2984,7344,2401,8251,1908,9206v-493,957,-893,1957,-1196,2989c409,13227,205,14286,102,15356,,16427,,17505,102,18575v103,1071,307,2130,610,3161c1015,22768,1415,23769,1908,24725v493,956,1076,1863,1741,2708c4313,28279,5057,29059,5870,29763v813,705,1691,1330,2622,1868c9424,32168,10404,32616,11421,32968v1016,352,2064,606,3128,759c15614,33880,16691,33931,17765,33880v1074,-51,2141,-205,3186,-458c21996,33168,23015,32816,23994,32369v978,-447,1911,-986,2787,-1610c27658,30135,28472,29430,29214,28651v743,-778,1409,-1626,1990,-2530c31786,25216,32280,24258,32680,23259v399,-998,703,-2032,906,-3089c33790,19114,33892,18041,33892,16966e" fillcolor="black" stroked="f" strokeweight=".4pt">
                <v:path arrowok="t"/>
                <w10:wrap anchorx="page" anchory="line"/>
              </v:shape>
            </w:pict>
          </mc:Fallback>
        </mc:AlternateConten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–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vadovo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paslaugos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;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DE479AF" wp14:editId="411D2722">
                <wp:simplePos x="0" y="0"/>
                <wp:positionH relativeFrom="page">
                  <wp:posOffset>1009195</wp:posOffset>
                </wp:positionH>
                <wp:positionV relativeFrom="line">
                  <wp:posOffset>56136</wp:posOffset>
                </wp:positionV>
                <wp:extent cx="33892" cy="33931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ECC25" id="Freeform 114" o:spid="_x0000_s1026" style="position:absolute;margin-left:79.45pt;margin-top:4.4pt;width:2.65pt;height:2.65pt;z-index: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2SqLkgUAAJkSAAAOAAAAZHJzL2Uyb0RvYy54bWysWNuOpDYQfY+Uf0D9nm27yhc82pmVklXy EiVRdvMBDE1Pt0RDC9i55OtTdhmDZzcSE2UeegDjqjqnrub9h+dLWzw2w3juu9udfCd2RdPV/eHc Pdzu/vr88w/lrhinqjtUbd81t7uXZtx9uPv+u/dP15sG+lPfHpqhICHdePN0vd2dpul6s9+P9am5 VOO7/tp0tHjsh0s10e3wsD8M1RNJv7R7EMLsn/rhcB36uhlHevqRF3d3Qf7x2NTT78fj2ExFe7sj 26bwO4Tfe/+7v3tf3TwM1fV0rqMZ1X+w4lKdO1KaRH2spqr4Mpy/EnU510M/9sfpXd1f9v3xeK6b gIHQSPEKzadTdW0CFiJnvCaaxv9PbP3b46frHwPR8HQdb0a69Ciej8PF/yf7iudA1ksiq3meipoe IpYOdkVNK4gOpadyv2ytv4zTL00fxFSPv44TM32Yr6rTfFU/d/PlQP7ynmqDp6ZdQZ4adgV56p49 da0mv8/b5i+Lp2THaTbDr136x+ZzH96aPIBoK5kqjTMmmrq8VX+5P9c/Nn//yx5duhgp1yjO0oPC i1OltNG0uKRLw0tozUxKLj+/m0ViibwPrNC5SGEdL0ljg0hCz9rAlNEQYSxEXLn8/G7eB3GfM1Zl yqSN9pdWBqKSLglCBTNsKd8ATBhgYMaJTCA4p20QaIR2ayPAgWRV2tvJgZXjyO8YFZSKOPBuUVoE MmbbwRpNhciHqnW5EYbQ8Ip8A4GgHTnJCwStysx25aIRPqGzFXSOUUltcDsqFJJVSZl7BKQjMN4I azIngnCaQWk2gfIyJyy/Y/pIGjmIMWUcybLEGIAi2D3TKi3xGnbo7bEnjXFsXMYOcZJ8vmZNKq1Y OXBabMOCqmTLkBwfSk8ECQpj0MksRKRUwGY5JnObHqFiUkgkL60UOQXR2ZadPZNWKl82feSQYzdH gSV6eJf3xUqPMbFuoMqDQJeWS4OSJlCwCZAWMSdVaTNfK5ScxtrobAFN9A/9364HXBmLCao8dhWx 4ukpgWJ4BVQ6wSnsgOvIJjxSzckjZO4HuU6rDJGlyPAWSEqw4NNNmpSIOYIAWUvwcRvEKaDSukZE RSosaNRhYZOeWO+NyrXEx5Yc+E0dpbbbsSSTKRcyk2eQIF41qZkzkBa3Y0k+IMo4SOcsSX4DaqNZ wKc4AKr2b4A0xxVoQxV/5YYUikBNIisWKbTBKgwhsslDKVWgBOrcK1Upu4DaR74yZyu4WC82qVqy X6icwFQwUAqXhXcqQEgZsb0CpYKGEAtK8lUqgggmb1FLVUVwbyhDMpVpRIS8USylHXU+vCy9AtFy emxicek9NCjywJGwpW6Vhty0lLpf2rVNW2qntA+yKFhaMKLhfJ21LT0dUcH2drsMCUj+zsLbN6DY JKHM/QZpVkFAzr9N2CBNPygdW5kApJGJOgn1rFVawDKECct5sU3bMtYJiVndW2ZBcAqzAFqmS6rH 3GO2aUvzKthXzRHTkEvDOxelGTamsZlygyYMgr1JG6ZBHDQl3JouajBxegcF+XhDCTgvIc2o27Xh fMYAIDszbRSl3PlBvupsSMNVnBiFpGljMzaawmO/clQhcm3hVOm7bynUK0PS0uoQt55kiVh/KgwM p5NiYHs5i459ez78fG5bfzoch4f7n9qheKz854HwF07xVXs9VfxU8lOGFt8PCjJBbeePoloQ+V5u 13sNvKft6PXlcB2uppe28e+13Z/NsTgf6IgKYWP47tEkk6q6brpJ8tKpOjRsk/Y2RbbTjmBUEOgl H0l/kh0F+G8qX8tmK+P7fmsTPpukzYwoqWELZsN4c9oRNPfdlDZfzl0/fAtZS6iiZn5/Jomp8Szd 94eX8GUisEffPwLC+K3Gf2BZ34ftyxelu38AAAD//wMAUEsDBBQABgAIAAAAIQCi04RO3wAAAAgB AAAPAAAAZHJzL2Rvd25yZXYueG1sTI9BT8JAEIXvJvyHzZB4MbJtg6TWbokxwYsxBMRwHbprW+zO 1u4C1V/vcILbvLyXN9/L54NtxdH0vnGkIJ5EIAyVTjdUKdh8LO5TED4gaWwdGQW/xsO8GN3kmGl3 opU5rkMluIR8hgrqELpMSl/WxqKfuM4Qe1+utxhY9pXUPZ643LYyiaKZtNgQf6ixMy+1Kb/XB6vg fb+8W27jv8XbRr7qPX7iNkl+lLodD89PIIIZwiUMZ3xGh4KZdu5A2ouW9UP6yFEFKS84+7NpAmLH xzQGWeTyekDxDwAA//8DAFBLAQItABQABgAIAAAAIQC2gziS/gAAAOEBAAATAAAAAAAAAAAAAAAA AAAAAABbQ29udGVudF9UeXBlc10ueG1sUEsBAi0AFAAGAAgAAAAhADj9If/WAAAAlAEAAAsAAAAA AAAAAAAAAAAALwEAAF9yZWxzLy5yZWxzUEsBAi0AFAAGAAgAAAAhAJLZKouSBQAAmRIAAA4AAAAA AAAAAAAAAAAALgIAAGRycy9lMm9Eb2MueG1sUEsBAi0AFAAGAAgAAAAhAKLThE7fAAAACAEAAA8A AAAAAAAAAAAAAAAA7AcAAGRycy9kb3ducmV2LnhtbFBLBQYAAAAABAAEAPMAAAD4CAAAAAA= " path="m33892,16966v,-1076,-102,-2149,-306,-3205c33383,12705,33079,11671,32680,10672,32280,9674,31786,8716,31204,7811,30623,6906,29957,6059,29214,5280,28472,4502,27658,3796,26781,3172,25905,2548,24972,2010,23994,1563,23015,1116,21996,764,20951,510,19906,256,18839,103,17765,52,16691,,15614,52,14549,205,13485,358,12437,612,11421,964,10404,1315,9424,1763,8492,2301,7561,2839,6683,3464,5870,4168,5057,4873,4313,5653,3649,6498,2984,7344,2401,8251,1908,9206v-493,957,-893,1957,-1196,2989c409,13227,205,14286,102,15356,,16427,,17505,102,18575v103,1071,307,2130,610,3161c1015,22768,1415,23769,1908,24725v493,956,1076,1863,1741,2708c4313,28279,5057,29059,5870,29763v813,705,1691,1330,2622,1868c9424,32168,10404,32616,11421,32968v1016,352,2064,606,3128,759c15614,33880,16691,33931,17765,33880v1074,-51,2141,-205,3186,-458c21996,33168,23015,32816,23994,32369v978,-447,1911,-986,2787,-1610c27658,30135,28472,29430,29214,28651v743,-778,1409,-1626,1990,-2530c31786,25216,32280,24258,32680,23259v399,-998,703,-2032,906,-3089c33790,19114,33892,18041,33892,16966e" fillcolor="black" stroked="f" strokeweight=".4pt">
                <v:path arrowok="t"/>
                <w10:wrap anchorx="page" anchory="line"/>
              </v:shape>
            </w:pict>
          </mc:Fallback>
        </mc:AlternateConten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Ekskursinė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programa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2A28B556" w14:textId="77777777" w:rsidR="004667BC" w:rsidRDefault="004667BC">
      <w:pPr>
        <w:spacing w:after="39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1AB7BD1" w14:textId="77777777" w:rsidR="004667BC" w:rsidRDefault="004667BC">
      <w:pPr>
        <w:spacing w:after="39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AB9E1E2" w14:textId="77777777" w:rsidR="004667BC" w:rsidRDefault="00004020">
      <w:pPr>
        <w:spacing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kaina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B769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413"/>
        <w:gridCol w:w="2485"/>
        <w:gridCol w:w="1035"/>
        <w:gridCol w:w="3109"/>
        <w:gridCol w:w="1035"/>
        <w:gridCol w:w="1035"/>
        <w:gridCol w:w="1242"/>
      </w:tblGrid>
      <w:tr w:rsidR="004667BC" w14:paraId="57B51206" w14:textId="77777777" w:rsidTr="005F6D0C">
        <w:trPr>
          <w:trHeight w:hRule="exact" w:val="444"/>
        </w:trPr>
        <w:tc>
          <w:tcPr>
            <w:tcW w:w="413" w:type="dxa"/>
          </w:tcPr>
          <w:p w14:paraId="20A15061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485" w:type="dxa"/>
          </w:tcPr>
          <w:p w14:paraId="679564B0" w14:textId="77777777" w:rsidR="004667BC" w:rsidRDefault="00004020" w:rsidP="0025193C">
            <w:pPr>
              <w:spacing w:before="38" w:line="186" w:lineRule="exact"/>
              <w:ind w:left="408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Vardas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pavardė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6944B0C4" w14:textId="77777777" w:rsidR="004667BC" w:rsidRDefault="00004020">
            <w:pPr>
              <w:spacing w:before="38" w:line="186" w:lineRule="exact"/>
              <w:ind w:left="38" w:right="132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Kelionės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B3E4093" w14:textId="77777777" w:rsidR="004667BC" w:rsidRDefault="00004020">
            <w:pPr>
              <w:spacing w:after="39" w:line="186" w:lineRule="exact"/>
              <w:ind w:left="177" w:right="270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kaina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09" w:type="dxa"/>
          </w:tcPr>
          <w:p w14:paraId="6E3FF40F" w14:textId="77777777" w:rsidR="004667BC" w:rsidRDefault="00004020">
            <w:pPr>
              <w:spacing w:before="38" w:line="186" w:lineRule="exact"/>
              <w:ind w:left="514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Pasirinktos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priemokos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2682C72E" w14:textId="77777777" w:rsidR="004667BC" w:rsidRDefault="00004020">
            <w:pPr>
              <w:spacing w:before="38" w:line="186" w:lineRule="exact"/>
              <w:ind w:left="75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Priemokų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2200090" w14:textId="77777777" w:rsidR="004667BC" w:rsidRDefault="00004020">
            <w:pPr>
              <w:spacing w:after="39" w:line="186" w:lineRule="exact"/>
              <w:ind w:left="181" w:right="274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20C2476A" w14:textId="77777777" w:rsidR="004667BC" w:rsidRDefault="00004020">
            <w:pPr>
              <w:spacing w:before="38" w:after="239"/>
              <w:ind w:left="83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Nuolaida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583A82B4" w14:textId="77777777" w:rsidR="004667BC" w:rsidRDefault="00004020">
            <w:pPr>
              <w:spacing w:before="38" w:after="239"/>
              <w:ind w:left="4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Viso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5F6D0C" w14:paraId="331AA1CC" w14:textId="77777777" w:rsidTr="005F6D0C">
        <w:trPr>
          <w:trHeight w:hRule="exact" w:val="243"/>
        </w:trPr>
        <w:tc>
          <w:tcPr>
            <w:tcW w:w="413" w:type="dxa"/>
          </w:tcPr>
          <w:p w14:paraId="588159D4" w14:textId="036819C7" w:rsidR="005F6D0C" w:rsidRDefault="005F6D0C" w:rsidP="005F6D0C">
            <w:pPr>
              <w:spacing w:before="15"/>
              <w:ind w:left="179" w:right="-18"/>
              <w:rPr>
                <w:rFonts w:ascii="Times New Roman" w:hAnsi="Times New Roman" w:cs="Times New Roman"/>
                <w:color w:val="010302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  <w:tc>
          <w:tcPr>
            <w:tcW w:w="2485" w:type="dxa"/>
          </w:tcPr>
          <w:p w14:paraId="755FF833" w14:textId="4673A6AC" w:rsidR="005F6D0C" w:rsidRDefault="005F6D0C" w:rsidP="005F6D0C">
            <w:pPr>
              <w:spacing w:before="15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pijus</w:t>
            </w:r>
          </w:p>
        </w:tc>
        <w:tc>
          <w:tcPr>
            <w:tcW w:w="1035" w:type="dxa"/>
          </w:tcPr>
          <w:p w14:paraId="7DC1A2BA" w14:textId="3A8794B6" w:rsidR="005F6D0C" w:rsidRDefault="005F6D0C" w:rsidP="005F6D0C">
            <w:pPr>
              <w:spacing w:before="15"/>
              <w:ind w:left="36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80</w:t>
              <w:t xml:space="preserve">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09" w:type="dxa"/>
          </w:tcPr>
          <w:p w14:paraId="088CB07C" w14:textId="77777777" w:rsidR="005F6D0C" w:rsidRDefault="005F6D0C" w:rsidP="005F6D0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1035" w:type="dxa"/>
          </w:tcPr>
          <w:p w14:paraId="185B42B7" w14:textId="77777777" w:rsidR="005F6D0C" w:rsidRDefault="005F6D0C" w:rsidP="005F6D0C">
            <w:pPr>
              <w:spacing w:before="15"/>
              <w:ind w:left="4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001B2CC4" w14:textId="77777777" w:rsidR="005F6D0C" w:rsidRDefault="005F6D0C" w:rsidP="005F6D0C">
            <w:pPr>
              <w:spacing w:before="15"/>
              <w:ind w:left="40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2D911D37" w14:textId="0BAFD5DF" w:rsidR="005F6D0C" w:rsidRDefault="00DA6D3E" w:rsidP="005F6D0C">
            <w:pPr>
              <w:spacing w:before="15"/>
              <w:ind w:left="5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80</w:t>
            </w:r>
            <w:r w:rsidR="00BD3719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="005F6D0C">
              <w:rPr>
                <w:rFonts w:ascii="Arial" w:hAnsi="Arial" w:cs="Arial"/>
                <w:color w:val="000000"/>
                <w:sz w:val="16"/>
                <w:szCs w:val="16"/>
              </w:rPr>
              <w:t xml:space="preserve"> €</w:t>
            </w:r>
            <w:r w:rsidR="005F6D0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5F6D0C" w14:paraId="331AA1CC" w14:textId="77777777" w:rsidTr="005F6D0C">
        <w:trPr>
          <w:trHeight w:hRule="exact" w:val="243"/>
        </w:trPr>
        <w:tc>
          <w:tcPr>
            <w:tcW w:w="413" w:type="dxa"/>
          </w:tcPr>
          <w:p w14:paraId="588159D4" w14:textId="036819C7" w:rsidR="005F6D0C" w:rsidRDefault="005F6D0C" w:rsidP="005F6D0C">
            <w:pPr>
              <w:spacing w:before="15"/>
              <w:ind w:left="179" w:right="-18"/>
              <w:rPr>
                <w:rFonts w:ascii="Times New Roman" w:hAnsi="Times New Roman" w:cs="Times New Roman"/>
                <w:color w:val="010302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  <w:tc>
          <w:tcPr>
            <w:tcW w:w="2485" w:type="dxa"/>
          </w:tcPr>
          <w:p w14:paraId="755FF833" w14:textId="4673A6AC" w:rsidR="005F6D0C" w:rsidRDefault="005F6D0C" w:rsidP="005F6D0C">
            <w:pPr>
              <w:spacing w:before="15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pijus2</w:t>
            </w:r>
          </w:p>
        </w:tc>
        <w:tc>
          <w:tcPr>
            <w:tcW w:w="1035" w:type="dxa"/>
          </w:tcPr>
          <w:p w14:paraId="7DC1A2BA" w14:textId="3A8794B6" w:rsidR="005F6D0C" w:rsidRDefault="005F6D0C" w:rsidP="005F6D0C">
            <w:pPr>
              <w:spacing w:before="15"/>
              <w:ind w:left="36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360</w:t>
              <w:t xml:space="preserve">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09" w:type="dxa"/>
          </w:tcPr>
          <w:p w14:paraId="088CB07C" w14:textId="77777777" w:rsidR="005F6D0C" w:rsidRDefault="005F6D0C" w:rsidP="005F6D0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1035" w:type="dxa"/>
          </w:tcPr>
          <w:p w14:paraId="185B42B7" w14:textId="77777777" w:rsidR="005F6D0C" w:rsidRDefault="005F6D0C" w:rsidP="005F6D0C">
            <w:pPr>
              <w:spacing w:before="15"/>
              <w:ind w:left="4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001B2CC4" w14:textId="77777777" w:rsidR="005F6D0C" w:rsidRDefault="005F6D0C" w:rsidP="005F6D0C">
            <w:pPr>
              <w:spacing w:before="15"/>
              <w:ind w:left="40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2D911D37" w14:textId="0BAFD5DF" w:rsidR="005F6D0C" w:rsidRDefault="00DA6D3E" w:rsidP="005F6D0C">
            <w:pPr>
              <w:spacing w:before="15"/>
              <w:ind w:left="5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360</w:t>
            </w:r>
            <w:r w:rsidR="00BD3719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="005F6D0C">
              <w:rPr>
                <w:rFonts w:ascii="Arial" w:hAnsi="Arial" w:cs="Arial"/>
                <w:color w:val="000000"/>
                <w:sz w:val="16"/>
                <w:szCs w:val="16"/>
              </w:rPr>
              <w:t xml:space="preserve"> €</w:t>
            </w:r>
            <w:r w:rsidR="005F6D0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5F6D0C" w14:paraId="331AA1CC" w14:textId="77777777" w:rsidTr="005F6D0C">
        <w:trPr>
          <w:trHeight w:hRule="exact" w:val="243"/>
        </w:trPr>
        <w:tc>
          <w:tcPr>
            <w:tcW w:w="413" w:type="dxa"/>
          </w:tcPr>
          <w:p w14:paraId="588159D4" w14:textId="036819C7" w:rsidR="005F6D0C" w:rsidRDefault="005F6D0C" w:rsidP="005F6D0C">
            <w:pPr>
              <w:spacing w:before="15"/>
              <w:ind w:left="179" w:right="-18"/>
              <w:rPr>
                <w:rFonts w:ascii="Times New Roman" w:hAnsi="Times New Roman" w:cs="Times New Roman"/>
                <w:color w:val="010302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  <w:tc>
          <w:tcPr>
            <w:tcW w:w="2485" w:type="dxa"/>
          </w:tcPr>
          <w:p w14:paraId="755FF833" w14:textId="4673A6AC" w:rsidR="005F6D0C" w:rsidRDefault="005F6D0C" w:rsidP="005F6D0C">
            <w:pPr>
              <w:spacing w:before="15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pijus3</w:t>
            </w:r>
          </w:p>
        </w:tc>
        <w:tc>
          <w:tcPr>
            <w:tcW w:w="1035" w:type="dxa"/>
          </w:tcPr>
          <w:p w14:paraId="7DC1A2BA" w14:textId="3A8794B6" w:rsidR="005F6D0C" w:rsidRDefault="005F6D0C" w:rsidP="005F6D0C">
            <w:pPr>
              <w:spacing w:before="15"/>
              <w:ind w:left="36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200</w:t>
              <w:t xml:space="preserve">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09" w:type="dxa"/>
          </w:tcPr>
          <w:p w14:paraId="088CB07C" w14:textId="77777777" w:rsidR="005F6D0C" w:rsidRDefault="005F6D0C" w:rsidP="005F6D0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1035" w:type="dxa"/>
          </w:tcPr>
          <w:p w14:paraId="185B42B7" w14:textId="77777777" w:rsidR="005F6D0C" w:rsidRDefault="005F6D0C" w:rsidP="005F6D0C">
            <w:pPr>
              <w:spacing w:before="15"/>
              <w:ind w:left="4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001B2CC4" w14:textId="77777777" w:rsidR="005F6D0C" w:rsidRDefault="005F6D0C" w:rsidP="005F6D0C">
            <w:pPr>
              <w:spacing w:before="15"/>
              <w:ind w:left="40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2D911D37" w14:textId="0BAFD5DF" w:rsidR="005F6D0C" w:rsidRDefault="00DA6D3E" w:rsidP="005F6D0C">
            <w:pPr>
              <w:spacing w:before="15"/>
              <w:ind w:left="5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200</w:t>
            </w:r>
            <w:r w:rsidR="00BD3719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="005F6D0C">
              <w:rPr>
                <w:rFonts w:ascii="Arial" w:hAnsi="Arial" w:cs="Arial"/>
                <w:color w:val="000000"/>
                <w:sz w:val="16"/>
                <w:szCs w:val="16"/>
              </w:rPr>
              <w:t xml:space="preserve"> €</w:t>
            </w:r>
            <w:r w:rsidR="005F6D0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5F6D0C" w14:paraId="331AA1CC" w14:textId="77777777" w:rsidTr="005F6D0C">
        <w:trPr>
          <w:trHeight w:hRule="exact" w:val="243"/>
        </w:trPr>
        <w:tc>
          <w:tcPr>
            <w:tcW w:w="413" w:type="dxa"/>
          </w:tcPr>
          <w:p w14:paraId="588159D4" w14:textId="036819C7" w:rsidR="005F6D0C" w:rsidRDefault="005F6D0C" w:rsidP="005F6D0C">
            <w:pPr>
              <w:spacing w:before="15"/>
              <w:ind w:left="179" w:right="-18"/>
              <w:rPr>
                <w:rFonts w:ascii="Times New Roman" w:hAnsi="Times New Roman" w:cs="Times New Roman"/>
                <w:color w:val="010302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  <w:tc>
          <w:tcPr>
            <w:tcW w:w="2485" w:type="dxa"/>
          </w:tcPr>
          <w:p w14:paraId="755FF833" w14:textId="4673A6AC" w:rsidR="005F6D0C" w:rsidRDefault="005F6D0C" w:rsidP="005F6D0C">
            <w:pPr>
              <w:spacing w:before="15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pijus4</w:t>
            </w:r>
          </w:p>
        </w:tc>
        <w:tc>
          <w:tcPr>
            <w:tcW w:w="1035" w:type="dxa"/>
          </w:tcPr>
          <w:p w14:paraId="7DC1A2BA" w14:textId="3A8794B6" w:rsidR="005F6D0C" w:rsidRDefault="005F6D0C" w:rsidP="005F6D0C">
            <w:pPr>
              <w:spacing w:before="15"/>
              <w:ind w:left="36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150</w:t>
              <w:t xml:space="preserve">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09" w:type="dxa"/>
          </w:tcPr>
          <w:p w14:paraId="088CB07C" w14:textId="77777777" w:rsidR="005F6D0C" w:rsidRDefault="005F6D0C" w:rsidP="005F6D0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1035" w:type="dxa"/>
          </w:tcPr>
          <w:p w14:paraId="185B42B7" w14:textId="77777777" w:rsidR="005F6D0C" w:rsidRDefault="005F6D0C" w:rsidP="005F6D0C">
            <w:pPr>
              <w:spacing w:before="15"/>
              <w:ind w:left="4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001B2CC4" w14:textId="77777777" w:rsidR="005F6D0C" w:rsidRDefault="005F6D0C" w:rsidP="005F6D0C">
            <w:pPr>
              <w:spacing w:before="15"/>
              <w:ind w:left="40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2D911D37" w14:textId="0BAFD5DF" w:rsidR="005F6D0C" w:rsidRDefault="00DA6D3E" w:rsidP="005F6D0C">
            <w:pPr>
              <w:spacing w:before="15"/>
              <w:ind w:left="5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150</w:t>
            </w:r>
            <w:r w:rsidR="00BD3719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  <w:r w:rsidR="005F6D0C">
              <w:rPr>
                <w:rFonts w:ascii="Arial" w:hAnsi="Arial" w:cs="Arial"/>
                <w:color w:val="000000"/>
                <w:sz w:val="16"/>
                <w:szCs w:val="16"/>
              </w:rPr>
              <w:t xml:space="preserve"> €</w:t>
            </w:r>
            <w:r w:rsidR="005F6D0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5F6D0C" w14:paraId="0D9E6C8C" w14:textId="77777777" w:rsidTr="005F6D0C">
        <w:trPr>
          <w:trHeight w:hRule="exact" w:val="643"/>
        </w:trPr>
        <w:tc>
          <w:tcPr>
            <w:tcW w:w="7042" w:type="dxa"/>
            <w:gridSpan w:val="4"/>
          </w:tcPr>
          <w:p w14:paraId="5569BEF3" w14:textId="77777777" w:rsidR="005F6D0C" w:rsidRDefault="005F6D0C" w:rsidP="005F6D0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070" w:type="dxa"/>
            <w:gridSpan w:val="2"/>
          </w:tcPr>
          <w:p w14:paraId="54CF53A2" w14:textId="77777777" w:rsidR="005F6D0C" w:rsidRDefault="005F6D0C" w:rsidP="005F6D0C">
            <w:pPr>
              <w:spacing w:before="238" w:after="239"/>
              <w:ind w:left="538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Užsakymo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30C84226" w14:textId="5FEE4CF6" w:rsidR="005F6D0C" w:rsidRDefault="00DA6D3E" w:rsidP="005F6D0C">
            <w:pPr>
              <w:spacing w:before="238" w:after="239"/>
              <w:ind w:left="50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360</w:t>
            </w:r>
            <w:r w:rsidR="00F0210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r>
            <w:r w:rsidR="005F6D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€</w:t>
            </w:r>
            <w:r w:rsidR="005F6D0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04D0CBE6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92AF8C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0974D19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775B19E" w14:textId="77777777" w:rsidR="004667BC" w:rsidRDefault="00004020">
      <w:pPr>
        <w:spacing w:before="109" w:line="186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Galutinai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sumokėti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iki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 2023-01-18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92BC5B3" w14:textId="77777777" w:rsidR="004667BC" w:rsidRDefault="00004020">
      <w:pPr>
        <w:spacing w:before="10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Atsiskaitymo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būdas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: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internetinė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bankininkystė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☑,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pavedimu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☐,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grynais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☐,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kuponais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☐.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F4C52EC" w14:textId="77777777" w:rsidR="004667BC" w:rsidRDefault="00004020">
      <w:pPr>
        <w:spacing w:before="10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Sutarties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sudarymo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vieta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sutartis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sudaryta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elektroniniu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būdu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ji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galioja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be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užsakovo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parašo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E15FAFB" w14:textId="77777777" w:rsidR="004667BC" w:rsidRDefault="00004020">
      <w:pPr>
        <w:spacing w:before="89" w:line="200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Kita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informacija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Riboto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judumo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asmenims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ši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nėra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pritaikyta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vadovo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paslaugos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autobusu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teikiamos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lietuvių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k.,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lankomuose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objektuose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vadovas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ekskursijų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neveda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. Į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kainą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įskaičiuotos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paslaugos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yra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grupinės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suteikiamos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turistui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kaip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grupės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nariui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jeigu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sutartyje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nenurodyta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kitaip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. 700LT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kelionių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organizatoriaus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kontaktiniai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telefonai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ekstra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atveju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metu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+370 640 14679</w:t>
      </w:r>
      <w:r>
        <w:rPr>
          <w:rFonts w:ascii="Arial" w:hAnsi="Arial" w:cs="Arial"/>
          <w:color w:val="000000"/>
          <w:sz w:val="16"/>
          <w:szCs w:val="16"/>
        </w:rPr>
        <w:t xml:space="preserve"> el.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pašto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adresas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hyperlink r:id="rId7" w:history="1">
        <w:r>
          <w:rPr>
            <w:rFonts w:ascii="Arial" w:hAnsi="Arial" w:cs="Arial"/>
            <w:color w:val="FF0000"/>
            <w:sz w:val="16"/>
            <w:szCs w:val="16"/>
          </w:rPr>
          <w:t>info@700.lt</w:t>
        </w:r>
      </w:hyperlink>
      <w:r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C4A4174" w14:textId="77777777" w:rsidR="004667BC" w:rsidRDefault="00004020">
      <w:pPr>
        <w:spacing w:before="10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Specialūs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Turisto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pageidavimai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dėl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kurių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susitarė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abi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šalys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vykdoma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esant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galimybei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):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nėra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7BDE9E9" w14:textId="77777777" w:rsidR="004667BC" w:rsidRDefault="004667BC">
      <w:pPr>
        <w:spacing w:after="3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BC389B4" w14:textId="77777777" w:rsidR="004667BC" w:rsidRPr="0025193C" w:rsidRDefault="00004020">
      <w:pPr>
        <w:tabs>
          <w:tab w:val="left" w:pos="7163"/>
        </w:tabs>
        <w:spacing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25193C" w:rsidSect="005554CA">
          <w:type w:val="continuous"/>
          <w:pgSz w:w="11915" w:h="16847"/>
          <w:pgMar w:top="720" w:right="720" w:bottom="720" w:left="72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3DE9626" wp14:editId="5D32FCD4">
                <wp:simplePos x="0" y="0"/>
                <wp:positionH relativeFrom="page">
                  <wp:posOffset>719999</wp:posOffset>
                </wp:positionH>
                <wp:positionV relativeFrom="line">
                  <wp:posOffset>1982</wp:posOffset>
                </wp:positionV>
                <wp:extent cx="6588006" cy="180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1DB4C" id="Freeform 117" o:spid="_x0000_s1026" style="position:absolute;margin-left:56.7pt;margin-top:.15pt;width:518.75pt;height:0;z-index: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DSj55W1wAA AAYBAAAPAAAAZHJzL2Rvd25yZXYueG1sTI7BTsMwEETvSPyDtUjcqB1aKghxKlSpUjnSlrsbL0nU eG1iNwl/z+YEx6cZzbxiM7lODNjH1pOGbKFAIFXetlRrOB13D88gYjJkTecJNfxghE15e1OY3PqR PnA4pFrwCMXcaGhSCrmUsWrQmbjwAYmzL987kxj7WtrejDzuOvmo1Fo60xI/NCbgtsHqcrg6Pvkc ptNabsddWI3f+8v+PakxaH1/N729gkg4pb8yzPqsDiU7nf2VbBQdc7ZccVXDEsQcZ0/qBcR5ZlkW 8r9++QsAAP//AwBQSwECLQAUAAYACAAAACEAtoM4kv4AAADhAQAAEwAAAAAAAAAAAAAAAAAAAAAA W0NvbnRlbnRfVHlwZXNdLnhtbFBLAQItABQABgAIAAAAIQA4/SH/1gAAAJQBAAALAAAAAAAAAAAA AAAAAC8BAABfcmVscy8ucmVsc1BLAQItABQABgAIAAAAIQAVvISJPgIAAB0FAAAOAAAAAAAAAAAA AAAAAC4CAABkcnMvZTJvRG9jLnhtbFBLAQItABQABgAIAAAAIQDSj55W1wAAAAYBAAAPAAAAAAAA AAAAAAAAAJgEAABkcnMvZG93bnJldi54bWxQSwUGAAAAAAQABADzAAAAnAUAAAAA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8" w:history="1"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1 / 10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page"/>
      </w:r>
    </w:p>
    <w:p w14:paraId="2786942F" w14:textId="56DCBCF3" w:rsidR="004667BC" w:rsidRPr="0025193C" w:rsidRDefault="00F02102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>
        <w:rPr>
          <w:rFonts w:ascii="Arial" w:hAnsi="Arial" w:cs="Arial"/>
          <w:color w:val="000000"/>
          <w:sz w:val="16"/>
          <w:szCs w:val="16"/>
          <w:lang w:val="fi-FI"/>
        </w:rPr>
        <w:lastRenderedPageBreak/>
        <w:t xml:space="preserve">2025-03-04</w:t>
      </w:r>
      <w:r>
        <w:rPr>
          <w:rFonts w:ascii="Arial" w:hAnsi="Arial" w:cs="Arial"/>
          <w:color w:val="000000"/>
          <w:sz w:val="16"/>
          <w:szCs w:val="16"/>
          <w:lang w:val="fi-FI"/>
        </w:rPr>
      </w:r>
      <w:r>
        <w:rPr>
          <w:rFonts w:ascii="Arial" w:hAnsi="Arial" w:cs="Arial"/>
          <w:color w:val="000000"/>
          <w:sz w:val="16"/>
          <w:szCs w:val="16"/>
          <w:lang w:val="fi-FI"/>
        </w:rPr>
      </w:r>
      <w:r>
        <w:rPr>
          <w:rFonts w:ascii="Arial" w:hAnsi="Arial" w:cs="Arial"/>
          <w:color w:val="000000"/>
          <w:sz w:val="16"/>
          <w:szCs w:val="16"/>
          <w:lang w:val="fi-FI"/>
        </w:rPr>
        <w:tab/>
      </w:r>
      <w:r w:rsidR="00004020" w:rsidRPr="0025193C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="00004020" w:rsidRPr="0025193C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70EFA816" w14:textId="591B09F0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</w:t>
      </w:r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123456</w:t>
      </w:r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</w:r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35104C1A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D4461E1" w14:textId="77777777" w:rsidR="004667BC" w:rsidRPr="0025193C" w:rsidRDefault="00004020">
      <w:pPr>
        <w:spacing w:line="200" w:lineRule="exact"/>
        <w:ind w:left="613" w:right="110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BAC127" wp14:editId="5190B561">
                <wp:simplePos x="0" y="0"/>
                <wp:positionH relativeFrom="page">
                  <wp:posOffset>719999</wp:posOffset>
                </wp:positionH>
                <wp:positionV relativeFrom="line">
                  <wp:posOffset>1572</wp:posOffset>
                </wp:positionV>
                <wp:extent cx="6588006" cy="180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CC832" id="Freeform 119" o:spid="_x0000_s1026" style="position:absolute;margin-left:56.7pt;margin-top:.1pt;width:518.75pt;height:0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CGOJO1wAA AAYBAAAPAAAAZHJzL2Rvd25yZXYueG1sTI7BTsMwEETvSPyDtUjcqJ1SKghxKlSpUjnSlrsbL0nU eG1iNwl/z+YEx6cZzbxiM7lODNjH1pOGbKFAIFXetlRrOB13D88gYjJkTecJNfxghE15e1OY3PqR PnA4pFrwCMXcaGhSCrmUsWrQmbjwAYmzL987kxj7WtrejDzuOrlUai2daYkfGhNw22B1OVwdn3wO 02ktt+MurMbv/WX/ntQYtL6/m95eQSSc0l8ZZn1Wh5Kdzv5KNoqOOXtccVXDEsQcZ0/qBcR5ZlkW 8r9++QsAAP//AwBQSwECLQAUAAYACAAAACEAtoM4kv4AAADhAQAAEwAAAAAAAAAAAAAAAAAAAAAA W0NvbnRlbnRfVHlwZXNdLnhtbFBLAQItABQABgAIAAAAIQA4/SH/1gAAAJQBAAALAAAAAAAAAAAA AAAAAC8BAABfcmVscy8ucmVsc1BLAQItABQABgAIAAAAIQAVvISJPgIAAB0FAAAOAAAAAAAAAAAA AAAAAC4CAABkcnMvZTJvRG9jLnhtbFBLAQItABQABgAIAAAAIQBCGOJO1wAAAAYBAAAPAAAAAAAA AAAAAAAAAJgEAABkcnMvZG93bnJldi54bWxQSwUGAAAAAAQABADzAAAAnAUAAAAA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Patvirtinu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esu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informuotas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galimybę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sudaryti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medicininių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neįvykusios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rizikos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nelaimingų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atsitikimų</w:t>
      </w:r>
      <w:proofErr w:type="spellEnd"/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draudimo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draudimo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taisyklėmis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susipažinau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Užsakovo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parašas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>...............................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536BC5CF" w14:textId="77777777" w:rsidR="004667BC" w:rsidRPr="0025193C" w:rsidRDefault="00004020">
      <w:pPr>
        <w:spacing w:before="89" w:line="200" w:lineRule="exact"/>
        <w:ind w:left="613" w:right="11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Patvirtinu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susipažinau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įmonės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Privatumo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politika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kurioje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aptartas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duomenų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tvarkymas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apsauga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bei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mano</w:t>
      </w:r>
      <w:proofErr w:type="spellEnd"/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teisės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jų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įgyvendinimo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tvarka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Užsakovo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parašas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>...............................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68908491" w14:textId="77777777" w:rsidR="004667BC" w:rsidRDefault="004667BC">
      <w:pPr>
        <w:spacing w:after="4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B3A9DDF" w14:textId="77777777" w:rsidR="004667BC" w:rsidRPr="0025193C" w:rsidRDefault="00004020">
      <w:pPr>
        <w:spacing w:line="186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Agentūros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darbuotojas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Rytis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Pavolas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...............................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62C73CC4" w14:textId="77777777" w:rsidR="004667BC" w:rsidRDefault="004667BC">
      <w:pPr>
        <w:spacing w:after="4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073135B" w14:textId="77777777" w:rsidR="004667BC" w:rsidRPr="0025193C" w:rsidRDefault="00004020">
      <w:pPr>
        <w:spacing w:line="186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Užsakovas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Arūnas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Juška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...............................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29BA4FF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B9AA2A0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65DC38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623893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C547F30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0A03DD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404974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F2D3B4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5486950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5FCFD5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58F3C21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302BC2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AF992F6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387E34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F27C53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3C6547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AA3C9A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87CC74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5F5583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0470283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F383A1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B18C69E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0885B76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A29A35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A6B588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33027C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972FD5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B6E031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67884CF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88BC6A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551ADA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97F61C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6D6795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CF9CFFB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6AC8DB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4C4EAB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16E1EE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8A4D11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5F5861E" w14:textId="77777777" w:rsidR="004667BC" w:rsidRDefault="004667BC">
      <w:pPr>
        <w:spacing w:after="265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726F9EE" w14:textId="77777777" w:rsidR="004667BC" w:rsidRPr="0025193C" w:rsidRDefault="00004020">
      <w:pPr>
        <w:tabs>
          <w:tab w:val="left" w:pos="7163"/>
        </w:tabs>
        <w:spacing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25193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8B3DA2" wp14:editId="73C82FD6">
                <wp:simplePos x="0" y="0"/>
                <wp:positionH relativeFrom="page">
                  <wp:posOffset>719999</wp:posOffset>
                </wp:positionH>
                <wp:positionV relativeFrom="line">
                  <wp:posOffset>1982</wp:posOffset>
                </wp:positionV>
                <wp:extent cx="6588006" cy="180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B13D" id="Freeform 120" o:spid="_x0000_s1026" style="position:absolute;margin-left:56.7pt;margin-top:.15pt;width:518.75pt;height:0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DSj55W1wAA AAYBAAAPAAAAZHJzL2Rvd25yZXYueG1sTI7BTsMwEETvSPyDtUjcqB1aKghxKlSpUjnSlrsbL0nU eG1iNwl/z+YEx6cZzbxiM7lODNjH1pOGbKFAIFXetlRrOB13D88gYjJkTecJNfxghE15e1OY3PqR PnA4pFrwCMXcaGhSCrmUsWrQmbjwAYmzL987kxj7WtrejDzuOvmo1Fo60xI/NCbgtsHqcrg6Pvkc ptNabsddWI3f+8v+PakxaH1/N729gkg4pb8yzPqsDiU7nf2VbBQdc7ZccVXDEsQcZ0/qBcR5ZlkW 8r9++QsAAP//AwBQSwECLQAUAAYACAAAACEAtoM4kv4AAADhAQAAEwAAAAAAAAAAAAAAAAAAAAAA W0NvbnRlbnRfVHlwZXNdLnhtbFBLAQItABQABgAIAAAAIQA4/SH/1gAAAJQBAAALAAAAAAAAAAAA AAAAAC8BAABfcmVscy8ucmVsc1BLAQItABQABgAIAAAAIQAVvISJPgIAAB0FAAAOAAAAAAAAAAAA AAAAAC4CAABkcnMvZTJvRG9jLnhtbFBLAQItABQABgAIAAAAIQDSj55W1wAAAAYBAAAPAAAAAAAA AAAAAAAAAJgEAABkcnMvZG93bnJldi54bWxQSwUGAAAAAAQABADzAAAAnAUAAAAA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9" w:history="1"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2 / 10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page"/>
      </w:r>
    </w:p>
    <w:p w14:paraId="7D4EC871" w14:textId="3B259FF6" w:rsidR="004667BC" w:rsidRPr="0025193C" w:rsidRDefault="00F02102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>
        <w:rPr>
          <w:rFonts w:ascii="Arial" w:hAnsi="Arial" w:cs="Arial"/>
          <w:color w:val="000000"/>
          <w:sz w:val="16"/>
          <w:szCs w:val="16"/>
          <w:lang w:val="fi-FI"/>
        </w:rPr>
        <w:lastRenderedPageBreak/>
        <w:t xml:space="preserve">2025-03-04</w:t>
      </w:r>
      <w:r>
        <w:rPr>
          <w:rFonts w:ascii="Arial" w:hAnsi="Arial" w:cs="Arial"/>
          <w:color w:val="000000"/>
          <w:sz w:val="16"/>
          <w:szCs w:val="16"/>
          <w:lang w:val="fi-FI"/>
        </w:rPr>
      </w:r>
      <w:r>
        <w:rPr>
          <w:rFonts w:ascii="Arial" w:hAnsi="Arial" w:cs="Arial"/>
          <w:color w:val="000000"/>
          <w:sz w:val="16"/>
          <w:szCs w:val="16"/>
          <w:lang w:val="fi-FI"/>
        </w:rPr>
      </w:r>
      <w:r>
        <w:rPr>
          <w:rFonts w:ascii="Arial" w:hAnsi="Arial" w:cs="Arial"/>
          <w:color w:val="000000"/>
          <w:sz w:val="16"/>
          <w:szCs w:val="16"/>
          <w:lang w:val="fi-FI"/>
        </w:rPr>
        <w:tab/>
      </w:r>
      <w:r w:rsidR="00004020" w:rsidRPr="0025193C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="00004020" w:rsidRPr="0025193C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526CA4F7" w14:textId="0B0428B8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</w:t>
      </w:r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123456</w:t>
      </w:r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</w:r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2D0172C5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B9CBDA5" w14:textId="77777777" w:rsidR="004667BC" w:rsidRPr="0025193C" w:rsidRDefault="00004020">
      <w:pPr>
        <w:tabs>
          <w:tab w:val="left" w:pos="997"/>
          <w:tab w:val="left" w:pos="1452"/>
          <w:tab w:val="left" w:pos="2208"/>
          <w:tab w:val="left" w:pos="2882"/>
          <w:tab w:val="left" w:pos="3069"/>
          <w:tab w:val="left" w:pos="3587"/>
          <w:tab w:val="left" w:pos="4022"/>
          <w:tab w:val="left" w:pos="4692"/>
          <w:tab w:val="left" w:pos="5323"/>
          <w:tab w:val="left" w:pos="5993"/>
          <w:tab w:val="left" w:pos="6271"/>
          <w:tab w:val="left" w:pos="6946"/>
          <w:tab w:val="left" w:pos="8169"/>
          <w:tab w:val="left" w:pos="8740"/>
          <w:tab w:val="left" w:pos="9365"/>
          <w:tab w:val="left" w:pos="10144"/>
          <w:tab w:val="left" w:pos="10731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B6BDFA" wp14:editId="62A2DAC9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FF085" id="Freeform 122" o:spid="_x0000_s1026" style="position:absolute;margin-left:56.7pt;margin-top:0;width:518.75pt;height:0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iNxt+2AAA AAYBAAAPAAAAZHJzL2Rvd25yZXYueG1sTI/BTsMwEETvSPyDtUjcqB0oFaRxKlSpUjlSyt2Nt0nU eG1iNwl/z+YEx9GMZt4Um8l1YsA+tp40ZAsFAqnytqVaw/Fz9/ACIiZD1nSeUMMPRtiUtzeFya0f 6QOHQ6oFl1DMjYYmpZBLGasGnYkLH5DYO/vemcSyr6XtzcjlrpOPSq2kMy3xQmMCbhusLoer45Gv YTqu5HbcheX4vb/s35Mag9b3d9PbGkTCKf2FYcZndCiZ6eSvZKPoWGdPS45q4EeznT2rVxCnWcuy kP/xy18AAAD//wMAUEsBAi0AFAAGAAgAAAAhALaDOJL+AAAA4QEAABMAAAAAAAAAAAAAAAAAAAAA AFtDb250ZW50X1R5cGVzXS54bWxQSwECLQAUAAYACAAAACEAOP0h/9YAAACUAQAACwAAAAAAAAAA AAAAAAAvAQAAX3JlbHMvLnJlbHNQSwECLQAUAAYACAAAACEAFbyEiT4CAAAdBQAADgAAAAAAAAAA AAAAAAAuAgAAZHJzL2Uyb0RvYy54bWxQSwECLQAUAAYACAAAACEAYjcbftgAAAAGAQAADwAAAAAA AAAAAAAAAACYBAAAZHJzL2Rvd25yZXYueG1sUEsFBgAAAAAEAAQA8wAAAJ0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1.Sutarties šalys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1.1.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Šioje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Sutartyje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–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fizinis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arba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juridinis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asmuo,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sudaręs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organizatoriumi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(sutartį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pasirašęs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asmuo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įmonė/įstaiga/organizacija) arba bet kuris fizinis(-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asmuo(-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ys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), kurio(-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vardu sutartį pasirašęs asmuo perka organizuotą turistinę kelionę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prisiima visas teises ir pareigas pagal sutartį (kiti naudos gavėjai), arba bet kuris fizinis arba juridinis asmuo, kuriam sutartį pasirašęs asmuo arba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bet kuris naudos gavėjas perleidžia savo teisę į kelionę.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372420C2" w14:textId="77777777" w:rsidR="004667BC" w:rsidRPr="0025193C" w:rsidRDefault="00004020">
      <w:pPr>
        <w:tabs>
          <w:tab w:val="left" w:pos="969"/>
          <w:tab w:val="left" w:pos="1616"/>
          <w:tab w:val="left" w:pos="2455"/>
          <w:tab w:val="left" w:pos="3108"/>
          <w:tab w:val="left" w:pos="3644"/>
          <w:tab w:val="left" w:pos="4356"/>
          <w:tab w:val="left" w:pos="4515"/>
          <w:tab w:val="left" w:pos="5232"/>
          <w:tab w:val="left" w:pos="5391"/>
          <w:tab w:val="left" w:pos="6016"/>
          <w:tab w:val="left" w:pos="6744"/>
          <w:tab w:val="left" w:pos="7422"/>
          <w:tab w:val="left" w:pos="8213"/>
          <w:tab w:val="left" w:pos="9085"/>
          <w:tab w:val="left" w:pos="9270"/>
          <w:tab w:val="left" w:pos="10138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1.2. Kelionių organizatorius – UAB „700LT“.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1.3.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pardavimo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agentas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(toliau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sutartyje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–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Agentas)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–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turizmo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paslaugų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teikėjas,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priimantis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užsakymus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sutartiniais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pagrindais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tarpininkaujantis parduodant organizuotas turistines keliones ir/ar atskiras turizmo paslaugas vartotojams, teikiantis jiems su parduodamomis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turizmo paslaugomis susijusią informaciją.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1.4.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Š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 Sutartis bei atskiri dokumentai, kuriuose nurodyti Kelionių organizatoriaus rekvizitai, kelionės sąlygos, Turisto(-ų) asmens duomenys arba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rekvizitai, kelionės kaina ir kitos sąlygos, yra neatsiejamos dalys.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00986B3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2. Sutarties šalių įsipareigojimai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8813ACD" w14:textId="77777777" w:rsidR="004667BC" w:rsidRPr="0025193C" w:rsidRDefault="00004020">
      <w:pPr>
        <w:tabs>
          <w:tab w:val="left" w:pos="1121"/>
          <w:tab w:val="left" w:pos="1686"/>
          <w:tab w:val="left" w:pos="2791"/>
          <w:tab w:val="left" w:pos="2981"/>
          <w:tab w:val="left" w:pos="3605"/>
          <w:tab w:val="left" w:pos="4481"/>
          <w:tab w:val="left" w:pos="4873"/>
          <w:tab w:val="left" w:pos="5728"/>
          <w:tab w:val="left" w:pos="6460"/>
          <w:tab w:val="left" w:pos="6649"/>
          <w:tab w:val="left" w:pos="7374"/>
          <w:tab w:val="left" w:pos="7761"/>
          <w:tab w:val="left" w:pos="8179"/>
          <w:tab w:val="left" w:pos="8369"/>
          <w:tab w:val="left" w:pos="8967"/>
          <w:tab w:val="left" w:pos="9274"/>
          <w:tab w:val="left" w:pos="9803"/>
          <w:tab w:val="left" w:pos="9917"/>
          <w:tab w:val="left" w:pos="10137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 Kelionių organizatorius įsipareigoja: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2.1.1. Organizuoti Turistui(-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turistinę kelionę pagal programą, nurodytą kataloge ar kitoje kelionę aprašančioje medžiagoje, arba, jeigu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kataloge ar kitoje kelionę aprašančioje medžiagoje nurodytos kelionės programoje buvo padaryti pakeitimai iki šios Sutarties pasirašymo, pagal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pakeistą programą. Katalogas arba/ir kita kelionę aprašanti medžiaga ir pakeista programa yra neatskiriamas šios Sutarties priedas.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2.1.2. Kelionei autobusu nesurinkus minimalaus turistų skaičiaus, pranešti raštu apie kelionės anuliavimą likus ne mažiau kaip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20 dienų, jeigu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kelionės trukmė yra ilgesnė negu 6 dienos; 7 kalendorinėms dienoms iki kelionės pradžios, jeigu kelionės trukmė yra ne trumpesnė negu 2 dienos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ir ne ilgesnė negu 6 dienos; likus 48 valandoms, jeigu kelionės trukmė yra trumpesnė negu 2 dienos. Minimalus turistų skaičius kelionėje autobusu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yra 34 turistai. Jeigu prie užsakomos kelionės aprašymo sutarties prieduose nurodytas kitas minimalus turistų skaičius, galioja pastarasis.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2.1.3. Likus pakankamai laiko iki kelionės pradžios, pateikti Turistui tokia forma, kaip buvo sudaryta sutartis arba kita Turisto pasirinkta forma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būtinus bilietus, informaciją apie numatytą išvykimo laiką ir, kai taikytina, registracijos terminą ir numatytą laukimo tarpinėse stotelėse, transporto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jungčių ir atvykimo laiką. Kelionių organizatorius taip pat įsipareigoja suteikti informaciją apie transporto priemones, kuriomis vykstama, jų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charakteristikas ir kategoriją, apgyvendinimo tipą, objekto vietą, kategoriją ar patogumų lygį ir pagrindinius ypatumus bei klasę (pagal atitinkamas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priimančios valstybės taisykles), maitinimą.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2.1.4. Tais atvejais, kai Kelionių organizatorius sutartimi įsipareigoja suteikti Turistui(-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apgyvendinimo paslaugas, atitinkančias konkrečią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kategoriją pagal priimančiosios šalies taisykles, nenurodant konkretaus apgyvendinimo paslaugų teikėjo, Kelionių organizatorius iki sutarties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pasirašymo privalo informuoti Turistą(-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apie apgyvendinimo tipą, kategoriją bei maitinimą. Kelionių organizatorius taip pat privalo suteikti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Turistui(-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neklaidinančią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išsamią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informaciją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apie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patogumų,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paslaugų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pramogų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lygį,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kiekį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kokybę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bei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galimus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jų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skirtumus,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priklausančius nuo konkretaus apgyvendinimo paslaugų teikėjo. Daugiau informacijos pateikiame sutarties priede "INFORMACIJA APIE KELIONĘ"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2.1.5.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Likus pakankamai laiko iki kelionės pradžios, pateikti Turistui tokia forma, kaip buvo sudaryta sutartis arba kita Turisto pasirinkta forma: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informaciją apie tarpines stotis ir sustojimo laiką, buvimo vietą bei informaciją apie keleivio vietą transporto priemonėje (išskyrus lėktuvą), Kelionių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organizatoriaus atstovo pavardę, adresą, telefono numerį ir elektroninio pašto adresą ar vietinių agentūrų/agentų, į kuriuos Turistas galėtų kreiptis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pagalbos, adresus ir telefono numerius; jei tokių agentūrų ar agentų nėra, Turistui(-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nurodyti telefono numerį, kuriuo jis/jie galėtų skambinti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nenumatytu atveju, ar informaciją, kuri jam/jiems padėtų susisiekti su Kelionių organizatoriumi, informaciją apie valstybių, į kurias vykstama,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epidemiologinę būklę, imunoprofilaktikos reikalavimus, kuriuos reikia įvykdyti prieš vykstant į kelionę, informaciją apie valiutų keitimo sąlygas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tvarką. Į kelionę vykstant nepilnamečiams, pateikti tėvams ar globėjams informaciją, leisiančią tiesiogiai susisiekti su vaiku ar atsakingu asmeniu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vaiko buvimo vietoje. Daugiau informacijos pateikiame sutarties priede "INFORMACIJA APIE KELIONĘ"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2.1.6. Jeigu sutartis sudaroma nuotoliniu būdu, elektroniniu paštu iš Turisto gautas patvirtinimas apie sutarties ir jos priedų gavimą arba kelionės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kainos ar jos dalies sumokėjimas pagal su sutartimi gautą sąskaitą yra laikomas sutarties sudarymu. </w:t>
      </w:r>
      <w:r w:rsidRPr="0025193C">
        <w:rPr>
          <w:rFonts w:ascii="Arial" w:hAnsi="Arial" w:cs="Arial"/>
          <w:color w:val="000000"/>
          <w:spacing w:val="-11"/>
          <w:sz w:val="14"/>
          <w:szCs w:val="14"/>
          <w:lang w:val="lt-LT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 sutartis sudaroma nuotoliniu būdu,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Kelionių organizatorius be nepagrįsto delsimo po sutarties sudarymo patvariojoje laikmenoje Turistui pateikia sutarties kopiją arba sutarties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patvirtinimą.  </w:t>
      </w:r>
    </w:p>
    <w:p w14:paraId="60B97FAC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2.1.7. Turisto(-ų) pateiktus asmens duomenis naudoti tik kelionės dokumentų įforminimui.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763CFA1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 Turistas(-ai) įsipareigoja: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2.2.1. Sudarant sutartį iki kelionės pradžios likus daugiau kaip 3 savaitėms, sumokėti už kelionę 20 % dydžio avansą; sudarant sutartį kalėdinėms,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naujametinėms, slidinėjimo, kelionėms, kelionėms Rusijos kryptimis, tolimųjų kraštų kelionėms, visoms kelionėms lėktuvu bei keltais iki kelionės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pradžios likus daugiau kaip 3 savaitėms, sumokėti už kelionę 50 % dydžio avansą; sudarant sutartį iki kelionės pradžios likus mažiau kaip </w:t>
      </w:r>
      <w:r w:rsidRPr="0025193C">
        <w:rPr>
          <w:rFonts w:ascii="Arial" w:hAnsi="Arial" w:cs="Arial"/>
          <w:color w:val="000000"/>
          <w:spacing w:val="-10"/>
          <w:sz w:val="14"/>
          <w:szCs w:val="14"/>
          <w:lang w:val="lt-LT"/>
        </w:rPr>
        <w:t>3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savaitėms, iš karto sumokėti už kelionę visą sumą. Pateikti tikslius keliautojų duomenis, dokumentus ir kontaktinę informaciją, reikalingą Kelionių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organizatoriui įvykdyti šią Sutartį; atvykti laiku į nurodytą pirminę bei kelionės metu vadovo nurodytas tarpines išvykimo vietas; laikytis Kelionių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organizatoriaus nurodymų dėl kelionės ar atskirų jos dalių vykdymo; laikytis viešosios tvarkos, tarptautinių keleivių vežimo taisyklių, bagažo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gabenimo tvarkos reikalavimų ir į šalį įvežamų daiktų kiekio bei kitų apribojimų. Vykdyti pasienio ir muitinės tarnybų nurodymus. Vykstant į kelionę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su nepilnamečiais vaikais, laikytis Lietuvos Respublikos Vyriausybės patvirtintos Vaiko laikino išvykimo į užsienio valstybes tvarkos.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2.2.2. Atlyginti kelionės metu padarytą žalą (sugadintą viešbučio inventorių, transporto priemones ir kt.). Jeigu žala padaryta nepilnamečio, visus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nuostolius už jį apmoka atsakingas asmuo. Jeigu turistas prisiima kaltę ir sutinka atlyginti žalą, žalą reikia atlyginti vietoje. Tais atvejais, kai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turistas kaltės neprisiima, kelionių organizatorius turi teisę žalą išieškoti Lietuvos Respublikos teisės aktų nustatyta tvarka. Turistas neprivalo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atlyginti žalos atsiradusios dėl nenugalimos jėgos.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2.2.3. Laikytis viešosios tvarkos, tarptautinių keleivių vežimo taisyklių, bagažo gabenimo tvarkos ir į šalį įvežamų daiktų kiekio, skaičiaus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draudimų reikalavimų.  </w:t>
      </w:r>
    </w:p>
    <w:p w14:paraId="5B213B90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2.2.4. Vykstant kelionei autobusu nevartoti alkoholinių gėrimų, nerūkyti ir nevaikščioti autobuso salone autobusui važiuojant.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4F6E89E" w14:textId="77777777" w:rsidR="004667BC" w:rsidRPr="0025193C" w:rsidRDefault="00004020">
      <w:pPr>
        <w:spacing w:line="175" w:lineRule="exact"/>
        <w:ind w:left="613" w:right="73" w:firstLine="60"/>
        <w:jc w:val="both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2.2.5. Kelionės metu imtis saugumo priemonių tam, kad turisto turtas būtų apsaugotas nuo vagysčių (pvz. nepalikti autobuse savo daiktų be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priežiūros, ekskursijų metu </w:t>
      </w:r>
      <w:r w:rsidRPr="0025193C">
        <w:rPr>
          <w:rFonts w:ascii="Arial" w:hAnsi="Arial" w:cs="Arial"/>
          <w:color w:val="000000"/>
          <w:spacing w:val="-4"/>
          <w:sz w:val="14"/>
          <w:szCs w:val="14"/>
          <w:lang w:val="lt-LT"/>
        </w:rPr>
        <w:t xml:space="preserve">–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laikyti prie savęs, ypač didelio susibūrimo vietose, nepalikti jų be priežiūros, asmens dokumentus, pinigus ir vertingus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daiktus laikyti seife).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F46BF0E" w14:textId="77777777" w:rsidR="004667BC" w:rsidRPr="0025193C" w:rsidRDefault="00004020">
      <w:pPr>
        <w:tabs>
          <w:tab w:val="left" w:pos="1577"/>
          <w:tab w:val="left" w:pos="2409"/>
          <w:tab w:val="left" w:pos="2589"/>
          <w:tab w:val="left" w:pos="2906"/>
          <w:tab w:val="left" w:pos="3482"/>
          <w:tab w:val="left" w:pos="4044"/>
          <w:tab w:val="left" w:pos="4640"/>
          <w:tab w:val="left" w:pos="5077"/>
          <w:tab w:val="left" w:pos="5773"/>
          <w:tab w:val="left" w:pos="6429"/>
          <w:tab w:val="left" w:pos="7115"/>
          <w:tab w:val="left" w:pos="8042"/>
          <w:tab w:val="left" w:pos="8324"/>
          <w:tab w:val="left" w:pos="8921"/>
          <w:tab w:val="left" w:pos="9231"/>
          <w:tab w:val="left" w:pos="10070"/>
          <w:tab w:val="left" w:pos="10316"/>
        </w:tabs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2.2.6. Turistas, pagrindinė šios Sutarties šalis, privalo informuoti kitus turistus 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–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naudos gavėjus, kad kelionė yra organizuojama tik šioje Sutartyje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nurodytomis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sąlygomis,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visi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turistai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privalo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vykdyti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visas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sutarties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sąlygas.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Turistas,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pasirašantis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šią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Sutartį,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yra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atsakingas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už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organizatoriaus suteiktos informacijos perdavimą kitiems sutartyje įrašytiems turistams.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81C44C4" w14:textId="77777777" w:rsidR="004667BC" w:rsidRPr="0025193C" w:rsidRDefault="00004020">
      <w:pPr>
        <w:tabs>
          <w:tab w:val="left" w:pos="1252"/>
          <w:tab w:val="left" w:pos="1633"/>
          <w:tab w:val="left" w:pos="2433"/>
          <w:tab w:val="left" w:pos="2935"/>
          <w:tab w:val="left" w:pos="3585"/>
          <w:tab w:val="left" w:pos="4449"/>
          <w:tab w:val="left" w:pos="4673"/>
          <w:tab w:val="left" w:pos="4984"/>
          <w:tab w:val="left" w:pos="5549"/>
          <w:tab w:val="left" w:pos="6002"/>
          <w:tab w:val="left" w:pos="6863"/>
          <w:tab w:val="left" w:pos="7030"/>
          <w:tab w:val="left" w:pos="7286"/>
          <w:tab w:val="left" w:pos="7925"/>
          <w:tab w:val="left" w:pos="9095"/>
          <w:tab w:val="left" w:pos="9739"/>
          <w:tab w:val="left" w:pos="10648"/>
        </w:tabs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2.3. Šalys susitaria, kad bet kokie Turisto(-ų) lūkesčiai, paremti spėjimais ir įsivaizdavimais, trečiųjų asmenų pasakojimais, savarankiškai ar trečiųjų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asmenų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apie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lankytinas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vietas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surinkta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informacija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bet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kokiais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kitais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pagrindais,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organizatoriaus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suteikta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informacija,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yra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nepagrįsti ir neturi būti pagrindu reikšti pretenzijas dėl neva blogai organizuotos turistinės kelionės.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F86F462" w14:textId="77777777" w:rsidR="004667BC" w:rsidRPr="0025193C" w:rsidRDefault="00004020">
      <w:pPr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2.4. Kelionių organizatorius įsipareigoja keleivius nuvežti ir parvežti į tą pačią vietą, iš kurios keleiviai išvyko, organizatorius neatsako už Turisto(-ų)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pavėlavimą atvykti į pradinę ar tarpinę išvykimo vietą ir neįsipareigoja Turisto(-ų) laukti. Kelionių organizatorius neatsako už keleivio savavališkai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priimtą sprendimą bet kuriuo kelionės metu išvykti savarankiškai. Turistas(-ai), laiku neatvykęs(-ę) į tarpinę išvykimo vietą, turi savo lėšomis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savarankiškai grįžti į pradinę arba vykti į kitą kelionės maršrute numatytą tarpinę vietą; tokiu atveju Kelionių organizatorius turtinės ir neturtinės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atsakomybės Turisto(-ų) atžvilgiu neprisiima. Turistinės kelionės metu Turistas(-ai) patys atsako už savo daiktų saugumą.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75A43FE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2.5. Turistas(-ai) turi teisę bet kada prieš prasidedant kelionei teirautis informacijos apie kelionę ne tik Agento, bet ir Kelionių organizatoriaus, jei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mano, kad Agentas suteikė nepilną arba/ir neišsamią informaciją apie kelionę.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CEF52CB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3.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Teisė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atsisakyti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44828C2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3.1.Turisto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3.1.1. Turistas(-ai)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pareikšdamas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(-i)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atsisakymas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įsigalioja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pareiškimo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Turistas(-ai)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aplinkybių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(t. y.,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aplinkybės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pagrindu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atsiradę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(-ų)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sumokėti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suma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išreiškiama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procentais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F5093B6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5177"/>
        <w:gridCol w:w="5177"/>
      </w:tblGrid>
      <w:tr w:rsidR="004667BC" w:rsidRPr="003F2BAD" w14:paraId="4C8DFDA9" w14:textId="77777777">
        <w:trPr>
          <w:trHeight w:hRule="exact" w:val="155"/>
        </w:trPr>
        <w:tc>
          <w:tcPr>
            <w:tcW w:w="10374" w:type="dxa"/>
            <w:gridSpan w:val="2"/>
          </w:tcPr>
          <w:p w14:paraId="113F82EA" w14:textId="77777777" w:rsidR="004667BC" w:rsidRPr="0025193C" w:rsidRDefault="0000402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Sutarties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nutraukimo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ir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keitimo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mokesčiai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Turistui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(-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ams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)</w:t>
            </w:r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4667BC" w:rsidRPr="003F2BAD" w14:paraId="2FB0A1F1" w14:textId="77777777">
        <w:trPr>
          <w:trHeight w:hRule="exact" w:val="155"/>
        </w:trPr>
        <w:tc>
          <w:tcPr>
            <w:tcW w:w="5187" w:type="dxa"/>
          </w:tcPr>
          <w:p w14:paraId="7E490E23" w14:textId="77777777" w:rsidR="004667BC" w:rsidRDefault="00004020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Sutartis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nutraukiama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5187" w:type="dxa"/>
          </w:tcPr>
          <w:p w14:paraId="53B05B6F" w14:textId="77777777" w:rsidR="004667BC" w:rsidRPr="0025193C" w:rsidRDefault="0000402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Suma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procentais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kelionės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kainos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4667BC" w14:paraId="47960110" w14:textId="77777777">
        <w:trPr>
          <w:trHeight w:hRule="exact" w:val="155"/>
        </w:trPr>
        <w:tc>
          <w:tcPr>
            <w:tcW w:w="5187" w:type="dxa"/>
          </w:tcPr>
          <w:p w14:paraId="2641749E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daugiau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kaip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28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3823919D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3298EE4E" w14:textId="77777777">
        <w:trPr>
          <w:trHeight w:hRule="exact" w:val="133"/>
        </w:trPr>
        <w:tc>
          <w:tcPr>
            <w:tcW w:w="5187" w:type="dxa"/>
          </w:tcPr>
          <w:p w14:paraId="60B39229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1"/>
                <w:szCs w:val="1"/>
                <w:lang w:val="lt-LT"/>
              </w:rPr>
            </w:pPr>
          </w:p>
        </w:tc>
        <w:tc>
          <w:tcPr>
            <w:tcW w:w="5187" w:type="dxa"/>
          </w:tcPr>
          <w:p w14:paraId="63FB1672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1"/>
                <w:szCs w:val="1"/>
                <w:lang w:val="lt-LT"/>
              </w:rPr>
            </w:pPr>
          </w:p>
        </w:tc>
      </w:tr>
    </w:tbl>
    <w:p w14:paraId="2FFAE67A" w14:textId="77777777" w:rsidR="004667BC" w:rsidRDefault="004667BC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7689C61" w14:textId="77777777" w:rsidR="004667BC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</w:rPr>
        <w:sectPr w:rsidR="004667B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hyperlink r:id="rId10" w:history="1">
        <w:r>
          <w:rPr>
            <w:rFonts w:ascii="Arial" w:hAnsi="Arial" w:cs="Arial"/>
            <w:color w:val="000000"/>
            <w:sz w:val="16"/>
            <w:szCs w:val="16"/>
          </w:rPr>
          <w:t>https://www.700.lt</w:t>
        </w:r>
        <w:r>
          <w:rPr>
            <w:rFonts w:ascii="Arial" w:hAnsi="Arial" w:cs="Arial"/>
            <w:color w:val="000000"/>
            <w:sz w:val="16"/>
            <w:szCs w:val="16"/>
          </w:rPr>
          <w:tab/>
        </w:r>
      </w:hyperlink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 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puslapis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3 /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page"/>
      </w:r>
    </w:p>
    <w:p w14:paraId="134408B6" w14:textId="5D91CCD9" w:rsidR="004667BC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2023-01-17 18:20:48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ORGANIZUOTOS TURISTINĖS KELIONĖS SUTARTIS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0EEEEE" w14:textId="77777777" w:rsidR="004667B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Užsakymo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Nr. 8966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BF0FEDF" w14:textId="77777777" w:rsidR="004667BC" w:rsidRDefault="004667BC">
      <w:pPr>
        <w:spacing w:after="20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76E85C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5177"/>
        <w:gridCol w:w="5177"/>
      </w:tblGrid>
      <w:tr w:rsidR="004667BC" w14:paraId="4138F412" w14:textId="77777777">
        <w:trPr>
          <w:trHeight w:hRule="exact" w:val="167"/>
        </w:trPr>
        <w:tc>
          <w:tcPr>
            <w:tcW w:w="5187" w:type="dxa"/>
          </w:tcPr>
          <w:p w14:paraId="560E27A9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28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18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78146378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002EAD09" w14:textId="77777777">
        <w:trPr>
          <w:trHeight w:hRule="exact" w:val="155"/>
        </w:trPr>
        <w:tc>
          <w:tcPr>
            <w:tcW w:w="5187" w:type="dxa"/>
          </w:tcPr>
          <w:p w14:paraId="40F82B95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18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12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0BACD331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30054F29" w14:textId="77777777">
        <w:trPr>
          <w:trHeight w:hRule="exact" w:val="155"/>
        </w:trPr>
        <w:tc>
          <w:tcPr>
            <w:tcW w:w="5187" w:type="dxa"/>
          </w:tcPr>
          <w:p w14:paraId="19B0E885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12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7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32D4FD47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85%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206D43B9" w14:textId="77777777">
        <w:trPr>
          <w:trHeight w:hRule="exact" w:val="155"/>
        </w:trPr>
        <w:tc>
          <w:tcPr>
            <w:tcW w:w="5187" w:type="dxa"/>
          </w:tcPr>
          <w:p w14:paraId="56BAB70D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mažiau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nei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7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540D61C9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14:paraId="1ACBD2AC" w14:textId="77777777" w:rsidR="004667BC" w:rsidRDefault="004667BC">
      <w:pPr>
        <w:spacing w:after="16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85DC862" w14:textId="77777777" w:rsidR="004667BC" w:rsidRPr="0025193C" w:rsidRDefault="00004020">
      <w:pPr>
        <w:spacing w:line="175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3.1.2.  Kalėdinių, naujametinių, slidinėjimo, visų kelionių lėktuvu bei keltais atveju taikomi šie sutarties nutraukimo mokesčiai: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0DD1E6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5177"/>
        <w:gridCol w:w="5177"/>
      </w:tblGrid>
      <w:tr w:rsidR="004667BC" w:rsidRPr="003F2BAD" w14:paraId="5F72BB5E" w14:textId="77777777">
        <w:trPr>
          <w:trHeight w:hRule="exact" w:val="155"/>
        </w:trPr>
        <w:tc>
          <w:tcPr>
            <w:tcW w:w="10374" w:type="dxa"/>
            <w:gridSpan w:val="2"/>
          </w:tcPr>
          <w:p w14:paraId="1DE46E93" w14:textId="77777777" w:rsidR="004667BC" w:rsidRPr="0025193C" w:rsidRDefault="0000402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Sutarties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nutraukimo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ir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keitimo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mokesčiai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Turistui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(-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ams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)</w:t>
            </w:r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4667BC" w:rsidRPr="003F2BAD" w14:paraId="70C95461" w14:textId="77777777">
        <w:trPr>
          <w:trHeight w:hRule="exact" w:val="155"/>
        </w:trPr>
        <w:tc>
          <w:tcPr>
            <w:tcW w:w="5187" w:type="dxa"/>
          </w:tcPr>
          <w:p w14:paraId="4F8AE74E" w14:textId="77777777" w:rsidR="004667BC" w:rsidRDefault="00004020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Sutartis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nutraukiama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5187" w:type="dxa"/>
          </w:tcPr>
          <w:p w14:paraId="1ED8733B" w14:textId="77777777" w:rsidR="004667BC" w:rsidRPr="0025193C" w:rsidRDefault="0000402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Suma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procentais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kelionės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kainos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4667BC" w14:paraId="2DFE13CA" w14:textId="77777777">
        <w:trPr>
          <w:trHeight w:hRule="exact" w:val="155"/>
        </w:trPr>
        <w:tc>
          <w:tcPr>
            <w:tcW w:w="5187" w:type="dxa"/>
          </w:tcPr>
          <w:p w14:paraId="76B7050C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daugiau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kaip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28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66498848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63B044AB" w14:textId="77777777">
        <w:trPr>
          <w:trHeight w:hRule="exact" w:val="155"/>
        </w:trPr>
        <w:tc>
          <w:tcPr>
            <w:tcW w:w="5187" w:type="dxa"/>
          </w:tcPr>
          <w:p w14:paraId="0749F9DD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28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18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3C033FB8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034A745E" w14:textId="77777777">
        <w:trPr>
          <w:trHeight w:hRule="exact" w:val="155"/>
        </w:trPr>
        <w:tc>
          <w:tcPr>
            <w:tcW w:w="5187" w:type="dxa"/>
          </w:tcPr>
          <w:p w14:paraId="7C473141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mažiau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nei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18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52398259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14:paraId="5A5EDA11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3E0A68F" w14:textId="77777777" w:rsidR="004667BC" w:rsidRDefault="004667BC">
      <w:pPr>
        <w:spacing w:after="47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C62610A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Daugumos aviakompanijų lėktuvų bilietai yra nekeičiami, o, atsisakius vykti, pinigai už juos negrąžinami.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531931A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Visais atvejais sutarties nutraukimo mokesčio dydis negali viršyti sutartyje nustatytos kelionės kainos.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9E51774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3.1.3. Turistas turi teisę nutraukti sutartį ir nemokėti sutarties nutraukimo mokesčio šiais atvejais: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hyperlink r:id="rId11" w:history="1">
        <w:r w:rsidRPr="0025193C">
          <w:rPr>
            <w:rFonts w:ascii="Arial" w:hAnsi="Arial" w:cs="Arial"/>
            <w:color w:val="000000"/>
            <w:sz w:val="14"/>
            <w:szCs w:val="14"/>
            <w:lang w:val="lt-LT"/>
          </w:rPr>
          <w:t>3.1.3.1</w:t>
        </w:r>
      </w:hyperlink>
      <w:r w:rsidRPr="0025193C">
        <w:rPr>
          <w:rFonts w:ascii="Arial" w:hAnsi="Arial" w:cs="Arial"/>
          <w:color w:val="000000"/>
          <w:sz w:val="14"/>
          <w:szCs w:val="14"/>
          <w:lang w:val="lt-LT"/>
        </w:rPr>
        <w:t>. jeigu kelionių organizatorius iki kelionės pradžios pakeičia sutarties sąlygas, o turistas per kelionių organizatoriaus nurodytą protingą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terminą nesutinka su kelionių organizatoriaus siūlomais sutarties sąlygų pakeitimais, kai: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4C169CD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a) kelionių organizatorius iki kelionės pradžios yra priverstas iš esmės pakeisti bet kurią iš pagrindinių kelionės paslaugų ir (ar) ypatumų;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B049AD8" w14:textId="77777777" w:rsidR="004667BC" w:rsidRDefault="00004020">
      <w:pPr>
        <w:tabs>
          <w:tab w:val="left" w:pos="3884"/>
        </w:tabs>
        <w:spacing w:line="175" w:lineRule="exact"/>
        <w:ind w:left="613" w:right="-38"/>
        <w:rPr>
          <w:rFonts w:ascii="Times New Roman" w:hAnsi="Times New Roman" w:cs="Times New Roman"/>
          <w:color w:val="010302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b) kelionių organizatorius negali įvykdyti sutartyje nurodytų specialių turisto reikalavimų;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c) kelionių organizatorius pasiūlo padidinti kelionės kainą daugiau kaip 8 procentais pagal Lietuvos Respublikos civilinio kodekso (toliau 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lt-LT"/>
        </w:rPr>
        <w:t xml:space="preserve">–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Civilinis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kodeksas) 6.752</w:t>
      </w:r>
      <w:r w:rsidRPr="0025193C">
        <w:rPr>
          <w:rFonts w:ascii="Arial" w:hAnsi="Arial" w:cs="Arial"/>
          <w:color w:val="000000"/>
          <w:sz w:val="9"/>
          <w:szCs w:val="9"/>
          <w:vertAlign w:val="superscript"/>
          <w:lang w:val="lt-LT"/>
        </w:rPr>
        <w:t>1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 straipsnį.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hyperlink r:id="rId12" w:history="1">
        <w:r>
          <w:rPr>
            <w:rFonts w:ascii="Arial" w:hAnsi="Arial" w:cs="Arial"/>
            <w:color w:val="000000"/>
            <w:sz w:val="14"/>
            <w:szCs w:val="14"/>
          </w:rPr>
          <w:t>3.1.3.2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trūkumų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toliau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vykdoma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protingą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laikotarpį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nepašalina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trūkumų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Civilinio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kodekso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6.752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>1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straipsnio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atlyginti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neturtinę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;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hyperlink r:id="rId13" w:history="1">
        <w:r>
          <w:rPr>
            <w:rFonts w:ascii="Arial" w:hAnsi="Arial" w:cs="Arial"/>
            <w:color w:val="000000"/>
            <w:sz w:val="14"/>
            <w:szCs w:val="14"/>
          </w:rPr>
          <w:t>3.1.3.3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visiškai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greta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atsiranda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nenugalimos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jėgos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tapti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neįmanoma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vykdyti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Tokiu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jam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tačiau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jam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nesuteikiama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atlyginimą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3.1.4.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nenurodydamas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priežasties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14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prekybos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patalpose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sudarytos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Civilinio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kodekso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6.228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>10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straipsnio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pranešti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Civilinio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kodekso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6.228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>10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straipsnio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7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dalyse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3.2.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AB4FAE1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3.2.1.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svarbių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priežasčių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nedelsdamas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informuoja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(-us).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C095C3D" w14:textId="77777777" w:rsidR="004667B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3.2.2.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vienašališkai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nutraukti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2.1.2.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punkte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3.2.3.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privalo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pasiūlyti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naują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tokios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geresnės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kokybės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alternatyvų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variantą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pasiūlytos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įmokėtus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įvyko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proporcingą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3.3.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atsisakęs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privalo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organizuoti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naujo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atlyginti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neatlyginama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2.1.2.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punkte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nenugalimos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jėgos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3.4.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priežasčių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įskaitant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nesumoka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neatvyksta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Tuomet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neatvyksta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tarpinę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įgyja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pradėjo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E24431D" w14:textId="77777777" w:rsidR="004667B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tęsė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toliau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3.5. Kai,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nutraukus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atsiranda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pareiga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(-ų)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sąskaitą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(-as) per 10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nutraukimo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02F76CB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4.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sąlygų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pakeitimas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4.1.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sudarymo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didinti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didinimas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tik tuo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tiesiogiai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lemia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pasikeitęs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usi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):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7ED199E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4.1.1.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vežimo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degalų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energijos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šaltinių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4.1.2. su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įtrauktų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rinkliavų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pavyzdžiui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rinkliava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uosto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mokesčiai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.),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kuriuos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tretieji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tiesiogiai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nedalyvaujantys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dydis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DFCB45D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4.1.3.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susijusios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valiutos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keitimo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patvariojoje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laikmenoje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aiškiai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suprantamai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informuoja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padidinimą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mažiau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20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padidėjimo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buvo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apskaičiuotas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padidėjimas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padidinimas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viršija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8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procentus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galutinės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pasirinkti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siūlomą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2A03844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4.4.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79B526F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4.4.1.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sumažėjus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4.1.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CB63BF9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4.4.2.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nebent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įrodo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6279C85" w14:textId="77777777" w:rsidR="004667BC" w:rsidRPr="0025193C" w:rsidRDefault="00004020">
      <w:pPr>
        <w:tabs>
          <w:tab w:val="left" w:pos="1101"/>
          <w:tab w:val="left" w:pos="1529"/>
          <w:tab w:val="left" w:pos="2175"/>
          <w:tab w:val="left" w:pos="3266"/>
          <w:tab w:val="left" w:pos="3567"/>
          <w:tab w:val="left" w:pos="4231"/>
          <w:tab w:val="left" w:pos="5027"/>
          <w:tab w:val="left" w:pos="5542"/>
          <w:tab w:val="left" w:pos="6220"/>
          <w:tab w:val="left" w:pos="7153"/>
          <w:tab w:val="left" w:pos="7880"/>
          <w:tab w:val="left" w:pos="8285"/>
          <w:tab w:val="left" w:pos="8930"/>
          <w:tab w:val="left" w:pos="9145"/>
          <w:tab w:val="left" w:pos="9810"/>
          <w:tab w:val="left" w:pos="10286"/>
        </w:tabs>
        <w:spacing w:line="174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4.4.3.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tampa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žemesnės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4.4.4.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pagrįstų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civilinio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kodekso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6.754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straipsnio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5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dalį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4.4.5.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pagrįstą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laikotarpį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nepašalina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4.5.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sugrąžinti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išskaičiuoti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faktines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administracines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prašymu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administracinių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pagrindimą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8AC64B9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4.6.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vienašališkai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keisti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kuomet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8A0CED7" w14:textId="77777777" w:rsidR="004667BC" w:rsidRPr="0025193C" w:rsidRDefault="00004020">
      <w:pPr>
        <w:tabs>
          <w:tab w:val="left" w:pos="1102"/>
          <w:tab w:val="left" w:pos="1750"/>
          <w:tab w:val="left" w:pos="2843"/>
          <w:tab w:val="left" w:pos="3416"/>
          <w:tab w:val="left" w:pos="4505"/>
          <w:tab w:val="left" w:pos="5009"/>
          <w:tab w:val="left" w:pos="5928"/>
          <w:tab w:val="left" w:pos="6784"/>
          <w:tab w:val="left" w:pos="7316"/>
          <w:tab w:val="left" w:pos="7501"/>
          <w:tab w:val="left" w:pos="8475"/>
          <w:tab w:val="left" w:pos="9086"/>
          <w:tab w:val="left" w:pos="9702"/>
          <w:tab w:val="left" w:pos="10574"/>
        </w:tabs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4.6.1.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esminiai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4.6.2.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pageidaujama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forma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patvariojoje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laikmenoje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aiškiai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suprantamai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C2C12CE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4.7.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patvariojoje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laikmenoje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aiškiai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suprantamai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1DA36B0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4.7.1.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siūlomus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B70CD36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4.7.2.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sprendimą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17D7132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4.7.3.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pasekmes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neatsakytų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46C9089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4.7.4.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4.8.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pasirinkimu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siūlomais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nemokėdamas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mokesčio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4.9.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lygiavertę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aukštesnės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ų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r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pasirinkto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alternatyvio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suprastėj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a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ė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r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sumažėj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a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jo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,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Turista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ę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reikalaut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grąžint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sumažėjusios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skirtumą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3F1BDE7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4.10. Po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abiejų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rašytiniu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susitarimu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keičiama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kuri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C0EEA35" w14:textId="77777777" w:rsidR="004667BC" w:rsidRPr="0025193C" w:rsidRDefault="00004020">
      <w:pPr>
        <w:tabs>
          <w:tab w:val="left" w:pos="986"/>
        </w:tabs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5.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šalių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pasikeitimas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5.1.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mažiau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7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perleisti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trečiajam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perimančiam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prieštarauja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naudojasi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taisyklėms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t.y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neleidžiama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užsakyti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priemonėje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viešbutyje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33BE24D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vizos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naujo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vardu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taisyklės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5.2.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įformintas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atitinkančia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Civilinio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kodekso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reikalavimus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trečiuoju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perimančiu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B655EF0" w14:textId="77777777" w:rsidR="004667BC" w:rsidRPr="0025193C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25193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E2105C" wp14:editId="709A84A4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C7A72" id="Freeform 127" o:spid="_x0000_s1026" style="position:absolute;margin-left:56.7pt;margin-top:8.15pt;width:518.75pt;height:0;z-index: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N1OXw2wAA AAoBAAAPAAAAZHJzL2Rvd25yZXYueG1sTI9BT8MwDIXvSPyHyEjcWFI2KihNJzRp0jgyxj1rTFut cUqTNeXf44kD3Pzsp/c+l+vZ9WLCMXSeNGQLBQKp9rajRsPhfXv3CCJEQ9b0nlDDNwZYV9dXpSms T/SG0z42gkMoFEZDG+NQSBnqFp0JCz8g8e3Tj85ElmMj7WgSh7te3iuVS2c64obWDLhpsT7tz45L Pqb5kMtN2g6r9LU77V6jSoPWtzfzyzOIiHP8M8MFn9GhYqajP5MNomedLVds5SFfgrgYsgf1BOL4 u5FVKf+/UP0AAAD//wMAUEsBAi0AFAAGAAgAAAAhALaDOJL+AAAA4QEAABMAAAAAAAAAAAAAAAAA AAAAAFtDb250ZW50X1R5cGVzXS54bWxQSwECLQAUAAYACAAAACEAOP0h/9YAAACUAQAACwAAAAAA AAAAAAAAAAAvAQAAX3JlbHMvLnJlbHNQSwECLQAUAAYACAAAACEAFbyEiT4CAAAdBQAADgAAAAAA AAAAAAAAAAAuAgAAZHJzL2Uyb0RvYy54bWxQSwECLQAUAAYACAAAACEATdTl8NsAAAAKAQAADwAA AAAAAAAAAAAAAACYBAAAZHJzL2Rvd25yZXYueG1sUEsFBgAAAAAEAAQA8wAAAKA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14" w:history="1"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4 / 10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page"/>
      </w:r>
    </w:p>
    <w:p w14:paraId="7AF81B83" w14:textId="3D6C7FB1" w:rsidR="004667BC" w:rsidRPr="0025193C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25193C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1B447A63" w14:textId="77777777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2D17DCF1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783CD24" w14:textId="77777777" w:rsidR="004667BC" w:rsidRPr="0025193C" w:rsidRDefault="00004020">
      <w:pPr>
        <w:tabs>
          <w:tab w:val="left" w:pos="1743"/>
          <w:tab w:val="left" w:pos="2174"/>
          <w:tab w:val="left" w:pos="2839"/>
          <w:tab w:val="left" w:pos="3746"/>
          <w:tab w:val="left" w:pos="4059"/>
          <w:tab w:val="left" w:pos="5051"/>
          <w:tab w:val="left" w:pos="5352"/>
          <w:tab w:val="left" w:pos="5706"/>
          <w:tab w:val="left" w:pos="6282"/>
          <w:tab w:val="left" w:pos="6862"/>
          <w:tab w:val="left" w:pos="7093"/>
          <w:tab w:val="left" w:pos="7443"/>
          <w:tab w:val="left" w:pos="8283"/>
          <w:tab w:val="left" w:pos="8896"/>
          <w:tab w:val="left" w:pos="9224"/>
          <w:tab w:val="left" w:pos="9649"/>
          <w:tab w:val="left" w:pos="10376"/>
        </w:tabs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E8CCC9" wp14:editId="780524F7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03C3B" id="Freeform 129" o:spid="_x0000_s1026" style="position:absolute;margin-left:56.7pt;margin-top:0;width:518.75pt;height:0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iNxt+2AAA AAYBAAAPAAAAZHJzL2Rvd25yZXYueG1sTI/BTsMwEETvSPyDtUjcqB0oFaRxKlSpUjlSyt2Nt0nU eG1iNwl/z+YEx9GMZt4Um8l1YsA+tp40ZAsFAqnytqVaw/Fz9/ACIiZD1nSeUMMPRtiUtzeFya0f 6QOHQ6oFl1DMjYYmpZBLGasGnYkLH5DYO/vemcSyr6XtzcjlrpOPSq2kMy3xQmMCbhusLoer45Gv YTqu5HbcheX4vb/s35Mag9b3d9PbGkTCKf2FYcZndCiZ6eSvZKPoWGdPS45q4EeznT2rVxCnWcuy kP/xy18AAAD//wMAUEsBAi0AFAAGAAgAAAAhALaDOJL+AAAA4QEAABMAAAAAAAAAAAAAAAAAAAAA AFtDb250ZW50X1R5cGVzXS54bWxQSwECLQAUAAYACAAAACEAOP0h/9YAAACUAQAACwAAAAAAAAAA AAAAAAAvAQAAX3JlbHMvLnJlbHNQSwECLQAUAAYACAAAACEAFbyEiT4CAAAdBQAADgAAAAAAAAAA AAAAAAAuAgAAZHJzL2Uyb0RvYy54bWxQSwECLQAUAAYACAAAACEAYjcbftgAAAAGAQAADwAAAAAA AAAAAAAAAACYBAAAZHJzL2Rvd25yZXYueG1sUEsFBgAAAAAEAAQA8wAAAJ0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perimantis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sudaręs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perleidęs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pranešti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perduoti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dokumentus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reikalingus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sklandžiai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įvykdyti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perėmusio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atžvilgiu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perleidžiantis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trečiasis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perimantis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perėmęs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solidariai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perleidimu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sumokėjimą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pareikalavus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pasikeitimo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turėtų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papildomų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paskaičiavimą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neįmanomas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5.2.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minėtų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sumokėdamas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3.1.1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3.1.2.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punktuose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 </w:t>
      </w:r>
    </w:p>
    <w:p w14:paraId="66618B68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6.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Atsakomybė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netinkamą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vykdymą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techninius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užsakymo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sistemos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atsirado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kokias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užsakymo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proceso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padarytas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klaidas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Atsakomybė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netaikoma,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užsakymo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klaidos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atsirado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sukėlė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aplinkybės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72E10DD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kyla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sunkumų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D49C055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6.2.1.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atitinkamą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priežiūros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valdžios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institucijas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konsulinę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16452C0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6.2.2.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padėti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pasinaudoti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nuotolinio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ryšio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priemonėmis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0C7495F" w14:textId="77777777" w:rsidR="004667BC" w:rsidRPr="0025193C" w:rsidRDefault="00004020">
      <w:pPr>
        <w:tabs>
          <w:tab w:val="left" w:pos="960"/>
          <w:tab w:val="left" w:pos="1169"/>
          <w:tab w:val="left" w:pos="1385"/>
          <w:tab w:val="left" w:pos="1598"/>
          <w:tab w:val="left" w:pos="1904"/>
          <w:tab w:val="left" w:pos="2013"/>
          <w:tab w:val="left" w:pos="2056"/>
          <w:tab w:val="left" w:pos="2428"/>
          <w:tab w:val="left" w:pos="2939"/>
          <w:tab w:val="left" w:pos="3097"/>
          <w:tab w:val="left" w:pos="3254"/>
          <w:tab w:val="left" w:pos="3514"/>
          <w:tab w:val="left" w:pos="3632"/>
          <w:tab w:val="left" w:pos="3803"/>
          <w:tab w:val="left" w:pos="4062"/>
          <w:tab w:val="left" w:pos="4275"/>
          <w:tab w:val="left" w:pos="4480"/>
          <w:tab w:val="left" w:pos="4655"/>
          <w:tab w:val="left" w:pos="4774"/>
          <w:tab w:val="left" w:pos="4888"/>
          <w:tab w:val="left" w:pos="5019"/>
          <w:tab w:val="left" w:pos="5307"/>
          <w:tab w:val="left" w:pos="5468"/>
          <w:tab w:val="left" w:pos="5771"/>
          <w:tab w:val="left" w:pos="6087"/>
          <w:tab w:val="left" w:pos="6340"/>
          <w:tab w:val="left" w:pos="6391"/>
          <w:tab w:val="left" w:pos="6612"/>
          <w:tab w:val="left" w:pos="7057"/>
          <w:tab w:val="left" w:pos="7171"/>
          <w:tab w:val="left" w:pos="7503"/>
          <w:tab w:val="left" w:pos="7891"/>
          <w:tab w:val="left" w:pos="8046"/>
          <w:tab w:val="left" w:pos="8128"/>
          <w:tab w:val="left" w:pos="8498"/>
          <w:tab w:val="left" w:pos="8819"/>
          <w:tab w:val="left" w:pos="9146"/>
          <w:tab w:val="left" w:pos="9239"/>
          <w:tab w:val="left" w:pos="9434"/>
          <w:tab w:val="left" w:pos="10021"/>
          <w:tab w:val="left" w:pos="10074"/>
          <w:tab w:val="left" w:pos="10357"/>
          <w:tab w:val="left" w:pos="10417"/>
          <w:tab w:val="left" w:pos="10699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6.2.3.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padėti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rasti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6.3. </w:t>
      </w:r>
      <w:proofErr w:type="spellStart"/>
      <w:r w:rsidRPr="0025193C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reikalinga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atsiranda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tyčinių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veiksmų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aplaidumo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pacing w:val="-3"/>
          <w:sz w:val="14"/>
          <w:szCs w:val="14"/>
          <w:lang w:val="fi-FI"/>
        </w:rPr>
        <w:t>už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imti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dydis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viršyti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patirtų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faktinių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6.4.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pranešti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kontaktais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jo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pastebėtą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ištaisyti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ištaisyti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nedelsiant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6.5.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teikiamos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ištaisyti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kai to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neįmanoma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sukeltų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neproporcingų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atsižvelgiant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mastą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vertę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6.6.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neištaiso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6.5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6.7.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neištaiso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6.5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 turistas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pareikalauti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padengti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būtinas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6.8.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didelės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dalies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sugrįžimo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nesuteikiama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buvo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susitarta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papildomų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tinkamas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lygiavertė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aukštesnė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tęsti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tampa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žemesnės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atitinkamai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6.9. </w:t>
      </w:r>
      <w:proofErr w:type="spellStart"/>
      <w:r w:rsidRPr="0025193C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panašios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buvo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susitarta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neadekvatus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6.10. </w:t>
      </w:r>
      <w:proofErr w:type="spellStart"/>
      <w:r w:rsidRPr="0025193C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nepakankama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atitiktis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esmės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daro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poveikį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vykdymui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pagrįstą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laikotarpį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padėties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neištaiso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nemokėdamas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mokesčio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paprašyti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turtinę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neturtinę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6.9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turtinės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neturtinės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nenutraukiant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vežimo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6.9 </w:t>
      </w:r>
      <w:r w:rsidRPr="0025193C">
        <w:rPr>
          <w:rFonts w:ascii="Arial" w:hAnsi="Arial" w:cs="Arial"/>
          <w:color w:val="000000"/>
          <w:spacing w:val="2"/>
          <w:sz w:val="14"/>
          <w:szCs w:val="14"/>
          <w:lang w:val="fi-FI"/>
        </w:rPr>
        <w:t xml:space="preserve">–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6.11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punktuose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papildomo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užmokesčio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užtikrinti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grąžinimą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lygiavertės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rūšies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transportu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nuvežimą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vietovę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sutinka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turistas,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grąžinti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pinigus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nesuteiktas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užtikrinti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grąžinimo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numatyta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apmokėti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apgyvendinimo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kategorija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lygiavertė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nurodytajai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laikotarpiui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kiek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trunka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aplinkybės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ne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ilgesniam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trijų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nakvynių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laikotarpiui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kiekvienam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kai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kituose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įstatymuose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Sąjungos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aktuose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numatyti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ilgesni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laikotarpiai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pvz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riboto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judumo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juos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lydintiems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asmenims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nėščiosioms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nelydimiems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nepilnamečiams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asmenims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kuriems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specialios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specialius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poreikius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praneša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mažiau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48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valandoms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). 6.14.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6.14.1.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nepašalina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6.14.2.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pagrįstų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6.9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8568F24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6.14.3.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Civiliniame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kodekse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6.15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ų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neatsak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o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ž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ą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įvykdymą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u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ų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įrodo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,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buv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o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netinkama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BBE1272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6.15.1.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;  </w:t>
      </w:r>
    </w:p>
    <w:p w14:paraId="55D68C5C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6.15.2.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trečiosios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nesusijusios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nebuvo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numatyti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išvengti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2D3834F" w14:textId="77777777" w:rsidR="004667BC" w:rsidRPr="0025193C" w:rsidRDefault="00004020">
      <w:pPr>
        <w:tabs>
          <w:tab w:val="left" w:pos="1131"/>
          <w:tab w:val="left" w:pos="1186"/>
          <w:tab w:val="left" w:pos="1321"/>
          <w:tab w:val="left" w:pos="1811"/>
          <w:tab w:val="left" w:pos="1980"/>
          <w:tab w:val="left" w:pos="2587"/>
          <w:tab w:val="left" w:pos="3288"/>
          <w:tab w:val="left" w:pos="3592"/>
          <w:tab w:val="left" w:pos="3963"/>
          <w:tab w:val="left" w:pos="4045"/>
          <w:tab w:val="left" w:pos="4248"/>
          <w:tab w:val="left" w:pos="4804"/>
          <w:tab w:val="left" w:pos="5086"/>
          <w:tab w:val="left" w:pos="5313"/>
          <w:tab w:val="left" w:pos="5406"/>
          <w:tab w:val="left" w:pos="5532"/>
          <w:tab w:val="left" w:pos="5840"/>
          <w:tab w:val="left" w:pos="5996"/>
          <w:tab w:val="left" w:pos="6246"/>
          <w:tab w:val="left" w:pos="6386"/>
          <w:tab w:val="left" w:pos="6598"/>
          <w:tab w:val="left" w:pos="6710"/>
          <w:tab w:val="left" w:pos="6864"/>
          <w:tab w:val="left" w:pos="6963"/>
          <w:tab w:val="left" w:pos="7298"/>
          <w:tab w:val="left" w:pos="7344"/>
          <w:tab w:val="left" w:pos="7557"/>
          <w:tab w:val="left" w:pos="8001"/>
          <w:tab w:val="left" w:pos="8144"/>
          <w:tab w:val="left" w:pos="8400"/>
          <w:tab w:val="left" w:pos="8612"/>
          <w:tab w:val="left" w:pos="9128"/>
          <w:tab w:val="left" w:pos="9258"/>
          <w:tab w:val="left" w:pos="9784"/>
          <w:tab w:val="left" w:pos="10140"/>
          <w:tab w:val="left" w:pos="10315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6.15.3.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6.16.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atsiradusią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mirties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sužalojimo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tyčinę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didelio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neatsargumo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numatytą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tačiau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ne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atsakomybė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ribojama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triguba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6.17.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nedaro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poveikio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2004 m.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vasario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11 d.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(EB) Nr. 261/2004,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nustatantį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bendras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kompensavimo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taisykles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vežti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skrydžių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atšaukimo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atidėjimo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ilgam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panaikinantį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(EEB) Nr. 295/91 (OL 2004 L 046, p. 1), 2007 m.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spalio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23 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d.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(EB) Nr. 1371/2007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geležinkelių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(OL 2007 L 315, p. 14), 2009 m.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balandžio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23 d.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(EB) Nr. 392/2009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vežėjų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jūra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atsakomybės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avarijų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(OL 2009 L 131, p. 24),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2010 m.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lapkričio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24 d.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(ES) Nr. 1177/2010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jūrų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vidaus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vandenų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vykstančių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dalies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keičiamas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(EB)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Nr.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2006/2004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(OL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2010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L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334,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p.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1),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2011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m.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vasario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16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d.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(ES) Nr. 181/2011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miesto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tolimojo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susisiekimo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autobusų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dalies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keičiamas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(EB)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Nr. 2006/2004 (OL 2011 L 55, p. 1),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tarptautines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konvencijas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6.18.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6.14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išmokėtas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6.17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Sąjungos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aktus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tarptautines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konvencijas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išmokėtas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išskaitomi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vienas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išvengta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dvigubo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7613808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6.19.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Civilinio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kodekso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7AF4593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7.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Bendrosios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sąlygos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7.1.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Civilinis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kodeksas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Vartotojų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Reklamos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Turizmo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poįstatyminiai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aktai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7.2.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kilus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konfliktui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atsiradus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nepasitenkinimui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neįvykdymo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pretenzijos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nedelsiant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pareiškiamos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atstovui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vadovui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r w:rsidRPr="0025193C">
        <w:rPr>
          <w:rFonts w:ascii="Arial" w:hAnsi="Arial" w:cs="Arial"/>
          <w:color w:val="000000"/>
          <w:spacing w:val="-3"/>
          <w:sz w:val="14"/>
          <w:szCs w:val="14"/>
          <w:lang w:val="fi-FI"/>
        </w:rPr>
        <w:t xml:space="preserve">–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Pretenzijos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nesprendžiamų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sprendžiamų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problemų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pareikštos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Nepavykus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konflikto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išspręsti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pretenzijas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pareikšti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nevėliau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mėnesius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pabaigos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;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pretenzijas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14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pretenzijų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gavimo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Ginčai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sprendžiami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derybų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nepavykus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susitarti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-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7.3.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Ginčai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teisme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nagrinėjami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vartotojų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Valstybinėje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vartotojų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tarnyboje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adresu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Vilniaus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g. 25, 01402 Vilnius,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p. </w:t>
      </w:r>
      <w:hyperlink r:id="rId15" w:history="1">
        <w:r>
          <w:rPr>
            <w:rFonts w:ascii="Arial" w:hAnsi="Arial" w:cs="Arial"/>
            <w:color w:val="000000"/>
            <w:sz w:val="14"/>
            <w:szCs w:val="14"/>
          </w:rPr>
          <w:t>tarnyba@vvtat.lt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faks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 (8 5) 279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1466,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16" w:history="1">
        <w:r>
          <w:rPr>
            <w:rFonts w:ascii="Arial" w:hAnsi="Arial" w:cs="Arial"/>
            <w:color w:val="000000"/>
            <w:sz w:val="14"/>
            <w:szCs w:val="14"/>
          </w:rPr>
          <w:t>www.vvtat.lt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Elektroniniu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būdu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prašymą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pateikti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EGS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platformą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17" w:history="1">
        <w:r>
          <w:rPr>
            <w:rFonts w:ascii="Arial" w:hAnsi="Arial" w:cs="Arial"/>
            <w:color w:val="000000"/>
            <w:sz w:val="14"/>
            <w:szCs w:val="14"/>
          </w:rPr>
          <w:t>http://ec.europa.eu/odr/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  </w:t>
      </w:r>
    </w:p>
    <w:p w14:paraId="7A0CFADB" w14:textId="77777777" w:rsidR="004667BC" w:rsidRPr="0025193C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25193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6811C9" wp14:editId="4B7F482D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33" name="Freefor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525DE" id="Freeform 133" o:spid="_x0000_s1026" style="position:absolute;margin-left:56.7pt;margin-top:8.15pt;width:518.75pt;height:0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N1OXw2wAA AAoBAAAPAAAAZHJzL2Rvd25yZXYueG1sTI9BT8MwDIXvSPyHyEjcWFI2KihNJzRp0jgyxj1rTFut cUqTNeXf44kD3Pzsp/c+l+vZ9WLCMXSeNGQLBQKp9rajRsPhfXv3CCJEQ9b0nlDDNwZYV9dXpSms T/SG0z42gkMoFEZDG+NQSBnqFp0JCz8g8e3Tj85ElmMj7WgSh7te3iuVS2c64obWDLhpsT7tz45L Pqb5kMtN2g6r9LU77V6jSoPWtzfzyzOIiHP8M8MFn9GhYqajP5MNomedLVds5SFfgrgYsgf1BOL4 u5FVKf+/UP0AAAD//wMAUEsBAi0AFAAGAAgAAAAhALaDOJL+AAAA4QEAABMAAAAAAAAAAAAAAAAA AAAAAFtDb250ZW50X1R5cGVzXS54bWxQSwECLQAUAAYACAAAACEAOP0h/9YAAACUAQAACwAAAAAA AAAAAAAAAAAvAQAAX3JlbHMvLnJlbHNQSwECLQAUAAYACAAAACEAFbyEiT4CAAAdBQAADgAAAAAA AAAAAAAAAAAuAgAAZHJzL2Uyb0RvYy54bWxQSwECLQAUAAYACAAAACEATdTl8NsAAAAKAQAADwAA AAAAAAAAAAAAAACYBAAAZHJzL2Rvd25yZXYueG1sUEsFBgAAAAAEAAQA8wAAAKA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18" w:history="1"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5 / 10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page"/>
      </w:r>
    </w:p>
    <w:p w14:paraId="5F009752" w14:textId="066B817F" w:rsidR="004667BC" w:rsidRPr="0025193C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25193C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34BA170E" w14:textId="77777777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62134E00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9A42EA5" w14:textId="77777777" w:rsidR="004667BC" w:rsidRDefault="00004020">
      <w:pPr>
        <w:tabs>
          <w:tab w:val="left" w:pos="867"/>
          <w:tab w:val="left" w:pos="958"/>
          <w:tab w:val="left" w:pos="1285"/>
          <w:tab w:val="left" w:pos="1630"/>
          <w:tab w:val="left" w:pos="1671"/>
          <w:tab w:val="left" w:pos="1736"/>
          <w:tab w:val="left" w:pos="1959"/>
          <w:tab w:val="left" w:pos="2013"/>
          <w:tab w:val="left" w:pos="2512"/>
          <w:tab w:val="left" w:pos="2606"/>
          <w:tab w:val="left" w:pos="2720"/>
          <w:tab w:val="left" w:pos="3298"/>
          <w:tab w:val="left" w:pos="3473"/>
          <w:tab w:val="left" w:pos="3563"/>
          <w:tab w:val="left" w:pos="3835"/>
          <w:tab w:val="left" w:pos="4143"/>
          <w:tab w:val="left" w:pos="4194"/>
          <w:tab w:val="left" w:pos="4500"/>
          <w:tab w:val="left" w:pos="4977"/>
          <w:tab w:val="left" w:pos="5315"/>
          <w:tab w:val="left" w:pos="5866"/>
          <w:tab w:val="left" w:pos="6200"/>
          <w:tab w:val="left" w:pos="6510"/>
          <w:tab w:val="left" w:pos="6782"/>
          <w:tab w:val="left" w:pos="7319"/>
          <w:tab w:val="left" w:pos="7500"/>
          <w:tab w:val="left" w:pos="7544"/>
          <w:tab w:val="left" w:pos="7662"/>
          <w:tab w:val="left" w:pos="7733"/>
          <w:tab w:val="left" w:pos="7904"/>
          <w:tab w:val="left" w:pos="8080"/>
          <w:tab w:val="left" w:pos="8354"/>
          <w:tab w:val="left" w:pos="8594"/>
          <w:tab w:val="left" w:pos="8686"/>
          <w:tab w:val="left" w:pos="9100"/>
          <w:tab w:val="left" w:pos="9154"/>
          <w:tab w:val="left" w:pos="9284"/>
          <w:tab w:val="left" w:pos="9354"/>
          <w:tab w:val="left" w:pos="9804"/>
          <w:tab w:val="left" w:pos="9860"/>
          <w:tab w:val="left" w:pos="10264"/>
          <w:tab w:val="left" w:pos="10556"/>
          <w:tab w:val="left" w:pos="10618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5EBFA7" wp14:editId="13EB5A83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37" name="Freeform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CE0B6" id="Freeform 137" o:spid="_x0000_s1026" style="position:absolute;margin-left:56.7pt;margin-top:0;width:518.75pt;height:0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iNxt+2AAA AAYBAAAPAAAAZHJzL2Rvd25yZXYueG1sTI/BTsMwEETvSPyDtUjcqB0oFaRxKlSpUjlSyt2Nt0nU eG1iNwl/z+YEx9GMZt4Um8l1YsA+tp40ZAsFAqnytqVaw/Fz9/ACIiZD1nSeUMMPRtiUtzeFya0f 6QOHQ6oFl1DMjYYmpZBLGasGnYkLH5DYO/vemcSyr6XtzcjlrpOPSq2kMy3xQmMCbhusLoer45Gv YTqu5HbcheX4vb/s35Mag9b3d9PbGkTCKf2FYcZndCiZ6eSvZKPoWGdPS45q4EeznT2rVxCnWcuy kP/xy18AAAD//wMAUEsBAi0AFAAGAAgAAAAhALaDOJL+AAAA4QEAABMAAAAAAAAAAAAAAAAAAAAA AFtDb250ZW50X1R5cGVzXS54bWxQSwECLQAUAAYACAAAACEAOP0h/9YAAACUAQAACwAAAAAAAAAA AAAAAAAvAQAAX3JlbHMvLnJlbHNQSwECLQAUAAYACAAAACEAFbyEiT4CAAAdBQAADgAAAAAAAAAA AAAAAAAuAgAAZHJzL2Uyb0RvYy54bWxQSwECLQAUAAYACAAAACEAYjcbftgAAAAGAQAADwAAAAAA AAAAAAAAAACYBAAAZHJzL2Rvd25yZXYueG1sUEsFBgAAAAAEAAQA8wAAAJ0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7.3.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Pasirašius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esminiai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pagrindinė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dalis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)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tik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abiejų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rašytiniu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susitarimu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7.4. Turistas,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galimybę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negalėjimo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išvykti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medicininei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įskaitant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repatriaciją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nelaimingo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atsitikimo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padengti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draudimų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įforminimo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sutinka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kreiptis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telefonu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elektroniniu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sėdėjimo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autobuse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 kad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susipažino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sąlygomis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suprantamos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išaiškino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nesuprastų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prasmę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reikšmę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atsižvelgė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pastabas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Turistas,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turistus </w:t>
      </w:r>
      <w:r w:rsidRPr="0025193C">
        <w:rPr>
          <w:rFonts w:ascii="Arial" w:hAnsi="Arial" w:cs="Arial"/>
          <w:color w:val="000000"/>
          <w:spacing w:val="-29"/>
          <w:sz w:val="14"/>
          <w:szCs w:val="14"/>
          <w:lang w:val="fi-FI"/>
        </w:rPr>
        <w:t>–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naudos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gavėjus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organizuojama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7.5. </w:t>
      </w:r>
      <w:proofErr w:type="spellStart"/>
      <w:r w:rsidRPr="0025193C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Š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dviem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egzemplioriais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pacing w:val="6"/>
          <w:sz w:val="14"/>
          <w:szCs w:val="14"/>
          <w:lang w:val="fi-FI"/>
        </w:rPr>
        <w:t xml:space="preserve">–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). Abu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egzemplioriai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vienodą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juridinę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esu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informuotas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galimybę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rizikos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nelaimingų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atsitikimų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taisyklėmis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susipažinau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nuostatos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visiems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nuodugniai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susipažino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nuostatas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turistus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naudos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gavėjus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organizuojama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priedai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: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katalogas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programa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kita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aprašanti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medžiaga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tikslų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būsite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SM</w:t>
      </w:r>
      <w:r w:rsidRPr="0025193C">
        <w:rPr>
          <w:rFonts w:ascii="Arial" w:hAnsi="Arial" w:cs="Arial"/>
          <w:color w:val="000000"/>
          <w:spacing w:val="1"/>
          <w:sz w:val="14"/>
          <w:szCs w:val="14"/>
          <w:lang w:val="fi-FI"/>
        </w:rPr>
        <w:t xml:space="preserve">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žinute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vėliau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4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dienoms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tikslią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autobuse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- 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būsite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SMS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žinute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vėliau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1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sutinku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UAB „700LT“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įgalioti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duomenis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administravimo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tikslais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Suprantu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nesutikęs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duomenų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tvarkymu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registravimosi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administravimo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tikslais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negalėsiu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registruotis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hyperlink r:id="rId19" w:history="1">
        <w:r>
          <w:rPr>
            <w:rFonts w:ascii="Arial" w:hAnsi="Arial" w:cs="Arial"/>
            <w:color w:val="000000"/>
            <w:sz w:val="14"/>
            <w:szCs w:val="14"/>
          </w:rPr>
          <w:t>https://www.700.lt/privatumo-politika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A9E1ED9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Informacija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patarimai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keliaujantiems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pažintines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autobusu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priedas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)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F12396F" w14:textId="77777777" w:rsidR="004667BC" w:rsidRDefault="00004020">
      <w:pPr>
        <w:spacing w:before="187"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INFORMACIJA APIE KELIONĘ  </w:t>
      </w:r>
    </w:p>
    <w:p w14:paraId="69321F8E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700LT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organizuojamos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tinkamos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riboto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judumo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asmenims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2F16852" w14:textId="77777777" w:rsidR="004667BC" w:rsidRDefault="00004020">
      <w:pPr>
        <w:tabs>
          <w:tab w:val="left" w:pos="6828"/>
        </w:tabs>
        <w:spacing w:line="175" w:lineRule="exact"/>
        <w:ind w:left="613" w:right="66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galima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vykti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turint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galiojantį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visose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šalyse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6FC1C58" wp14:editId="50D8441E">
                <wp:simplePos x="0" y="0"/>
                <wp:positionH relativeFrom="page">
                  <wp:posOffset>5042762</wp:posOffset>
                </wp:positionH>
                <wp:positionV relativeFrom="line">
                  <wp:posOffset>98475</wp:posOffset>
                </wp:positionV>
                <wp:extent cx="513753" cy="3912"/>
                <wp:effectExtent l="0" t="0" r="0" b="0"/>
                <wp:wrapNone/>
                <wp:docPr id="139" name="Freeform 139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53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53" h="3912">
                              <a:moveTo>
                                <a:pt x="0" y="0"/>
                              </a:moveTo>
                              <a:lnTo>
                                <a:pt x="513753" y="0"/>
                              </a:lnTo>
                              <a:lnTo>
                                <a:pt x="513753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765E0" id="Freeform 139" o:spid="_x0000_s1026" href="http://www.urm.lt/" style="position:absolute;margin-left:397.05pt;margin-top:7.75pt;width:40.45pt;height:.3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13753,39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vMD8RQIAAG8FAAAOAAAAZHJzL2Uyb0RvYy54bWysVE2P2yAQvVfqf0DcG8eJ0o8oyR66Si9V W3V3fwDB49gSBgRsnPz7DoOxvdv2UjUHQ5iZN+89PnZ3106xCzjfGr3n5WLJGWhpqlaf9/zp8fju I2c+CF0JZTTs+Q08vzu8fbPr7RZWpjGqAscQRPttb/e8CcFui8LLBjrhF8aCxmBtXCcC/nXnonKi R/ROFavl8n3RG1dZZyR4j6v3KcgPhF/XIMP3uvYQmNpz5Bbo6+h7it/isBPbsxO2aeVAQ/wDi060 GpuOUPciCPbs2t+gulY6400dFtJ0hanrVgJpQDXl8pWah0ZYIC1ojrejTf7/wcpvlwf7w6ENvfVb j9Oo4lq7Lo7Ij13JrNtoFlwDk7i4KdcfNmvOJIbWn8pVtLKYSuWzD1/AEIy4fPUhOV3lmWjyTF51 njrcr7hTinYqcIY75TjDnTqlnbIixLrILU5ZP/FoBhox1pkLPBrKCq8EIMUpqvQ8KyvKWjE1J+TR EtwscaY85+Qx5eKhe2lQDudxnkbncdZWKuMh+RrlksGjBZg3N9kb1VbHVqko27vz6bNy7CLiucff 8UjHUyjbiLRaxuXccMinBi+AlI4eL6lYmwif6CiNudORoVm4KYjNlf4JNWsrPCQrKqTbDCMfISXo UKZQIypIhDZzPvH+xwpiRIARucb+I/YAkDMTSMZOLIf8WAr0GIzFSdFfiKXisYI6Gx3G4q7Vxv1J mUJVQ+eUn01K1kSXTqa60X0j9/BWk8LhBYrPxvw/lU/v5OEXAAAA//8DAFBLAwQUAAYACAAAACEA Q9GK8N4AAAAJAQAADwAAAGRycy9kb3ducmV2LnhtbEyPUU+DQBCE3036Hy7bxDd70JQWkaMxRo2J adKiP+DKrYBye4S7Av571yd93JkvszP5fradGHHwrSMF8SoCgVQ501Kt4P3t6SYF4YMmoztHqOAb PeyLxVWuM+MmOuFYhlpwCPlMK2hC6DMpfdWg1X7leiT2PtxgdeBzqKUZ9MThtpPrKNpKq1viD43u 8aHB6qu8WAVUHl4f3XE9W5f2dPgcX57DtFHqejnf34EIOIc/GH7rc3UouNPZXch40SnY3W5iRtlI EhAMpLuEx51Z2MYgi1z+X1D8AAAA//8DAFBLAQItABQABgAIAAAAIQC2gziS/gAAAOEBAAATAAAA AAAAAAAAAAAAAAAAAABbQ29udGVudF9UeXBlc10ueG1sUEsBAi0AFAAGAAgAAAAhADj9If/WAAAA lAEAAAsAAAAAAAAAAAAAAAAALwEAAF9yZWxzLy5yZWxzUEsBAi0AFAAGAAgAAAAhAFO8wPxFAgAA bwUAAA4AAAAAAAAAAAAAAAAALgIAAGRycy9lMm9Eb2MueG1sUEsBAi0AFAAGAAgAAAAhAEPRivDe AAAACQEAAA8AAAAAAAAAAAAAAAAAnwQAAGRycy9kb3ducmV2LnhtbFBLBQYAAAAABAAEAPMAAACq BQAAAAA= " o:button="t" path="m,l513753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kortelės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sąrašą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pasitikrinti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21" w:history="1">
        <w:r>
          <w:rPr>
            <w:rFonts w:ascii="Arial" w:hAnsi="Arial" w:cs="Arial"/>
            <w:color w:val="0000FF"/>
            <w:sz w:val="14"/>
            <w:szCs w:val="14"/>
          </w:rPr>
          <w:t>www.urm.lt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23BF48B" w14:textId="77777777" w:rsidR="004667BC" w:rsidRDefault="00004020">
      <w:pPr>
        <w:spacing w:line="174" w:lineRule="exact"/>
        <w:ind w:left="613" w:right="66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Vykstant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privaloma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visose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šalyse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).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terminas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baigiasi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negaliojančiu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Daugelis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trumpiau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mėnesius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skaičiuojant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pabaigos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Patariama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išsiaiškinti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esant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prasitęsti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jo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Tikslesnę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suteikti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migracijos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Pažymėtina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trumpesnį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(2-5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ruošdami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tėvai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globėjai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atkreipti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dėmesį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jo paso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Tikslesnės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teiraukitės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12161C6" w14:textId="77777777" w:rsidR="004667BC" w:rsidRDefault="00004020">
      <w:pPr>
        <w:tabs>
          <w:tab w:val="left" w:pos="1265"/>
          <w:tab w:val="left" w:pos="1422"/>
          <w:tab w:val="left" w:pos="1627"/>
          <w:tab w:val="left" w:pos="1988"/>
          <w:tab w:val="left" w:pos="2382"/>
          <w:tab w:val="left" w:pos="2772"/>
          <w:tab w:val="left" w:pos="2820"/>
          <w:tab w:val="left" w:pos="3000"/>
          <w:tab w:val="left" w:pos="3481"/>
          <w:tab w:val="left" w:pos="3541"/>
          <w:tab w:val="left" w:pos="3635"/>
          <w:tab w:val="left" w:pos="3829"/>
          <w:tab w:val="left" w:pos="3966"/>
          <w:tab w:val="left" w:pos="4199"/>
          <w:tab w:val="left" w:pos="4382"/>
          <w:tab w:val="left" w:pos="4667"/>
          <w:tab w:val="left" w:pos="4835"/>
          <w:tab w:val="left" w:pos="5356"/>
          <w:tab w:val="left" w:pos="5401"/>
          <w:tab w:val="left" w:pos="5536"/>
          <w:tab w:val="left" w:pos="5610"/>
          <w:tab w:val="left" w:pos="5949"/>
          <w:tab w:val="left" w:pos="6172"/>
          <w:tab w:val="left" w:pos="6329"/>
          <w:tab w:val="left" w:pos="6421"/>
          <w:tab w:val="left" w:pos="6608"/>
          <w:tab w:val="left" w:pos="6835"/>
          <w:tab w:val="left" w:pos="6913"/>
          <w:tab w:val="left" w:pos="7168"/>
          <w:tab w:val="left" w:pos="7372"/>
          <w:tab w:val="left" w:pos="7487"/>
          <w:tab w:val="left" w:pos="7838"/>
          <w:tab w:val="left" w:pos="8096"/>
          <w:tab w:val="left" w:pos="8531"/>
          <w:tab w:val="left" w:pos="8620"/>
          <w:tab w:val="left" w:pos="9128"/>
          <w:tab w:val="left" w:pos="9310"/>
          <w:tab w:val="left" w:pos="9476"/>
          <w:tab w:val="left" w:pos="9728"/>
          <w:tab w:val="left" w:pos="9832"/>
          <w:tab w:val="left" w:pos="10154"/>
          <w:tab w:val="left" w:pos="10268"/>
          <w:tab w:val="left" w:pos="10379"/>
          <w:tab w:val="left" w:pos="10491"/>
          <w:tab w:val="left" w:pos="10721"/>
        </w:tabs>
        <w:spacing w:line="175" w:lineRule="exact"/>
        <w:ind w:left="613" w:right="66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Laisvas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judėjimas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Kertant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vidaus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nebėra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Tačiau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nereiškia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judėjimas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erdvėje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prilyginamas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judėjimui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narėje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be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teisėsaugos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institucijų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atstovai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vadovaudamiesi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nacionaliniais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aktais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savo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teritorijoje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patikrinti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tapatybę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r>
        <w:rPr>
          <w:rFonts w:ascii="Arial" w:hAnsi="Arial" w:cs="Arial"/>
          <w:b/>
          <w:bCs/>
          <w:color w:val="000000"/>
          <w:sz w:val="14"/>
          <w:szCs w:val="14"/>
        </w:rPr>
        <w:t>keliaujantis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asmuo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privalo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savimi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Be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narės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pasiliko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tam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tikram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procedūras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grėsmė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saugumui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viešajai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atkurta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masinių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tarptautinių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sporto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renginių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kirtimo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erdvei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nepriklausančių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(ne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neturintiems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kitokia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šią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hyperlink r:id="rId22" w:history="1">
        <w:r>
          <w:rPr>
            <w:rFonts w:ascii="Arial" w:hAnsi="Arial" w:cs="Arial"/>
            <w:color w:val="000000"/>
            <w:sz w:val="14"/>
            <w:szCs w:val="14"/>
          </w:rPr>
          <w:t>www.urm.lt.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  <w:hyperlink r:id="rId23" w:history="1">
        <w:proofErr w:type="spellStart"/>
        <w:r>
          <w:rPr>
            <w:rFonts w:ascii="Arial" w:hAnsi="Arial" w:cs="Arial"/>
            <w:color w:val="000000"/>
            <w:sz w:val="14"/>
            <w:szCs w:val="14"/>
          </w:rPr>
          <w:t>Pasą</w:t>
        </w:r>
        <w:proofErr w:type="spellEnd"/>
        <w:r>
          <w:rPr>
            <w:rFonts w:ascii="Arial" w:hAnsi="Arial" w:cs="Arial"/>
            <w:color w:val="000000"/>
            <w:sz w:val="14"/>
            <w:szCs w:val="14"/>
          </w:rPr>
          <w:t xml:space="preserve"> </w:t>
        </w:r>
      </w:hyperlink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ypatingai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saugokite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Praradus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sugadinus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nedelsiant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informuokite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tai</w:t>
      </w:r>
      <w:r>
        <w:rPr>
          <w:rFonts w:ascii="Arial" w:hAnsi="Arial" w:cs="Arial"/>
          <w:color w:val="000000"/>
          <w:sz w:val="14"/>
          <w:szCs w:val="14"/>
        </w:rPr>
        <w:tab/>
        <w:t>700LT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vadovą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Praradus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jį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sugadinus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pacing w:val="-11"/>
          <w:sz w:val="14"/>
          <w:szCs w:val="14"/>
        </w:rPr>
        <w:t>Jis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išduodamas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ministro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2008 m.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birželio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18 d.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įsakymo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Nr. V-141 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įforminimo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patvirtinimo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”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išdavimas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ypač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diplomatinės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atstovybės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konsulato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skirtas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kilmės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negalima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susijusias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išdavimu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kilmės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praleistą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apmoka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>Europos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Sąjungos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vykstantiems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į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aprašytas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700LT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daugeliu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bevizio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įvažiavimo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režimas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Išskyrus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šie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00000"/>
          <w:sz w:val="14"/>
          <w:szCs w:val="14"/>
        </w:rPr>
        <w:t xml:space="preserve">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po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tvarkingas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nesuplyšęs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mažiausiai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dviem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laisvais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įrašai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„paso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neklijuojamos.Vizai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medicininių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minimali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10 000 EUR).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Antrą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medicininių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egzempliorių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kertant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Reikalinga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nuotrauka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3,5 x 4,5 cm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spalvota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fone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80%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užimti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veidas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 ne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senesnė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16 m.-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liudijimo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kopija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abiejų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tėvų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kopijos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Anketiniai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duomenys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darbovietė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pareigos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adresas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telefonas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gyv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adresas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telefonas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mergautinė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moteris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pakeitusi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imigravimo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L</w:t>
      </w:r>
      <w:r>
        <w:rPr>
          <w:rFonts w:ascii="Arial" w:hAnsi="Arial" w:cs="Arial"/>
          <w:color w:val="000000"/>
          <w:spacing w:val="-1"/>
          <w:sz w:val="14"/>
          <w:szCs w:val="14"/>
        </w:rPr>
        <w:t xml:space="preserve">R </w:t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LR),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sutuoktinio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duomenys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vardas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mergautinė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data).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Grupinės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~ 25 </w:t>
      </w:r>
      <w:r>
        <w:rPr>
          <w:rFonts w:ascii="Arial" w:hAnsi="Arial" w:cs="Arial"/>
          <w:color w:val="000000"/>
          <w:spacing w:val="-2"/>
          <w:sz w:val="14"/>
          <w:szCs w:val="14"/>
        </w:rPr>
        <w:t>EU</w:t>
      </w:r>
      <w:r>
        <w:rPr>
          <w:rFonts w:ascii="Arial" w:hAnsi="Arial" w:cs="Arial"/>
          <w:color w:val="000000"/>
          <w:spacing w:val="7"/>
          <w:sz w:val="14"/>
          <w:szCs w:val="14"/>
        </w:rPr>
        <w:t xml:space="preserve">R </w:t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7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individualios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3"/>
          <w:sz w:val="14"/>
          <w:szCs w:val="14"/>
        </w:rPr>
        <w:t xml:space="preserve">– </w:t>
      </w:r>
      <w:r>
        <w:rPr>
          <w:rFonts w:ascii="Arial" w:hAnsi="Arial" w:cs="Arial"/>
          <w:color w:val="000000"/>
          <w:sz w:val="14"/>
          <w:szCs w:val="14"/>
        </w:rPr>
        <w:t xml:space="preserve">40 </w:t>
      </w:r>
      <w:r>
        <w:rPr>
          <w:rFonts w:ascii="Arial" w:hAnsi="Arial" w:cs="Arial"/>
          <w:color w:val="000000"/>
          <w:spacing w:val="-3"/>
          <w:sz w:val="14"/>
          <w:szCs w:val="14"/>
        </w:rPr>
        <w:t>EUR</w:t>
      </w:r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skubios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3"/>
          <w:sz w:val="14"/>
          <w:szCs w:val="14"/>
        </w:rPr>
        <w:t xml:space="preserve">– </w:t>
      </w:r>
      <w:r>
        <w:rPr>
          <w:rFonts w:ascii="Arial" w:hAnsi="Arial" w:cs="Arial"/>
          <w:color w:val="000000"/>
          <w:sz w:val="14"/>
          <w:szCs w:val="14"/>
        </w:rPr>
        <w:t xml:space="preserve">70 </w:t>
      </w:r>
      <w:r>
        <w:rPr>
          <w:rFonts w:ascii="Arial" w:hAnsi="Arial" w:cs="Arial"/>
          <w:color w:val="000000"/>
          <w:spacing w:val="-3"/>
          <w:sz w:val="14"/>
          <w:szCs w:val="14"/>
        </w:rPr>
        <w:t>EUR</w:t>
      </w:r>
      <w:r>
        <w:rPr>
          <w:rFonts w:ascii="Arial" w:hAnsi="Arial" w:cs="Arial"/>
          <w:color w:val="000000"/>
          <w:sz w:val="14"/>
          <w:szCs w:val="14"/>
        </w:rPr>
        <w:t xml:space="preserve">. Nuo 2018.03.01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-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nemokama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įforminimo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mokestis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>- 8 EUR.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punktus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bus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tikrinami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tikrinamas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bagažas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valandas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„700LT“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darbą.Vykstant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draužiama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/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sūrio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mėsos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žuvies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gaminius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vaistus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ribojamas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prekių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40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cigarečių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(2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pakeliai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alkoholio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virš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laipsnių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stiprumo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putojantis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priskiriamas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stipriųjų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gėrimų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4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Norint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pasidaryti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LR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reikia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pristatyti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mūsų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biurą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Kaune.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padaryta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bus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gražinamas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dieną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autobuse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įvažiuojant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užtrukimai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reikalavimai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Prašome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savimi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rašymo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priemonę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pildyti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migracines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korteles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šie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00000"/>
          <w:sz w:val="14"/>
          <w:szCs w:val="14"/>
        </w:rPr>
        <w:t xml:space="preserve">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tvarkingas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nesuplyšęs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mažiausiai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dviem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laisvais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įrašai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„paso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neklijuojamos.Vizai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medicininių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minimali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40 000 EUR).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įrašas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ne į NVS.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Reikalinga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nuotrauka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3,5 x 4,5 cm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spalvota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fone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senesnė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liudijimo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kopija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18 m.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mokestis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~ 80 </w:t>
      </w:r>
      <w:r>
        <w:rPr>
          <w:rFonts w:ascii="Arial" w:hAnsi="Arial" w:cs="Arial"/>
          <w:color w:val="000000"/>
          <w:spacing w:val="-2"/>
          <w:sz w:val="14"/>
          <w:szCs w:val="14"/>
        </w:rPr>
        <w:t>EU</w:t>
      </w:r>
      <w:r>
        <w:rPr>
          <w:rFonts w:ascii="Arial" w:hAnsi="Arial" w:cs="Arial"/>
          <w:color w:val="000000"/>
          <w:spacing w:val="11"/>
          <w:sz w:val="14"/>
          <w:szCs w:val="14"/>
        </w:rPr>
        <w:t xml:space="preserve">R </w:t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15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draužiama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/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sūrio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mėsos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žuvies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gaminius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vaistus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ribojamas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prekių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40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cigarečių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(2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pakeliai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alkoholio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virš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laipsnių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stiprumo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putojantis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priskiriamas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stipriųjų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gėrimų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4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Norint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pasidaryti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LR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reikia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pristatyti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mūsų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biurą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Kaune.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padaryta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bus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gražinamas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dieną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autobuse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8B0A446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įvažiuojant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užtrukimai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3B9AE5E0" w14:textId="77777777" w:rsidR="004667BC" w:rsidRPr="0025193C" w:rsidRDefault="00004020">
      <w:pPr>
        <w:tabs>
          <w:tab w:val="left" w:pos="1037"/>
          <w:tab w:val="left" w:pos="1287"/>
          <w:tab w:val="left" w:pos="1831"/>
          <w:tab w:val="left" w:pos="2426"/>
          <w:tab w:val="left" w:pos="2630"/>
          <w:tab w:val="left" w:pos="2973"/>
          <w:tab w:val="left" w:pos="3923"/>
          <w:tab w:val="left" w:pos="4980"/>
          <w:tab w:val="left" w:pos="5261"/>
          <w:tab w:val="left" w:pos="6017"/>
          <w:tab w:val="left" w:pos="6898"/>
          <w:tab w:val="left" w:pos="7227"/>
          <w:tab w:val="left" w:pos="8163"/>
          <w:tab w:val="left" w:pos="9266"/>
          <w:tab w:val="left" w:pos="10182"/>
          <w:tab w:val="left" w:pos="10559"/>
        </w:tabs>
        <w:spacing w:line="175" w:lineRule="exact"/>
        <w:ind w:left="613" w:right="66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Vizų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reikalavimai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vizai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keistis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Valstybių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L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piliečiams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vizos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sąrašą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rasti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pasitikslinti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užsienio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ministerijos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svetainėje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internete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hyperlink r:id="rId24" w:history="1">
        <w:r w:rsidRPr="0025193C">
          <w:rPr>
            <w:rFonts w:ascii="Arial" w:hAnsi="Arial" w:cs="Arial"/>
            <w:color w:val="000000"/>
            <w:sz w:val="14"/>
            <w:szCs w:val="14"/>
            <w:lang w:val="fi-FI"/>
          </w:rPr>
          <w:t>www.urm.lt</w:t>
        </w:r>
      </w:hyperlink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Vizų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išdavimo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tvarka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kiti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imigracijos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reikalavimai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  <w:t>ne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piliečiams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bei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asmenims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neturintiems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pilietybės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kitokie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.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vizas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gavimo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reikiamos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diplomatinės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atstovybės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konsulinės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įstaigos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Lietuvoje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071910D" w14:textId="77777777" w:rsidR="004667BC" w:rsidRPr="0025193C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25193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3BA1F2C" wp14:editId="664AA084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41" name="Freefor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C9FF6" id="Freeform 141" o:spid="_x0000_s1026" style="position:absolute;margin-left:56.7pt;margin-top:8.15pt;width:518.75pt;height:0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N1OXw2wAA AAoBAAAPAAAAZHJzL2Rvd25yZXYueG1sTI9BT8MwDIXvSPyHyEjcWFI2KihNJzRp0jgyxj1rTFut cUqTNeXf44kD3Pzsp/c+l+vZ9WLCMXSeNGQLBQKp9rajRsPhfXv3CCJEQ9b0nlDDNwZYV9dXpSms T/SG0z42gkMoFEZDG+NQSBnqFp0JCz8g8e3Tj85ElmMj7WgSh7te3iuVS2c64obWDLhpsT7tz45L Pqb5kMtN2g6r9LU77V6jSoPWtzfzyzOIiHP8M8MFn9GhYqajP5MNomedLVds5SFfgrgYsgf1BOL4 u5FVKf+/UP0AAAD//wMAUEsBAi0AFAAGAAgAAAAhALaDOJL+AAAA4QEAABMAAAAAAAAAAAAAAAAA AAAAAFtDb250ZW50X1R5cGVzXS54bWxQSwECLQAUAAYACAAAACEAOP0h/9YAAACUAQAACwAAAAAA AAAAAAAAAAAvAQAAX3JlbHMvLnJlbHNQSwECLQAUAAYACAAAACEAFbyEiT4CAAAdBQAADgAAAAAA AAAAAAAAAAAuAgAAZHJzL2Uyb0RvYy54bWxQSwECLQAUAAYACAAAACEATdTl8NsAAAAKAQAADwAA AAAAAAAAAAAAAACYBAAAZHJzL2Rvd25yZXYueG1sUEsFBgAAAAAEAAQA8wAAAKA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25" w:history="1"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6 / 10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page"/>
      </w:r>
    </w:p>
    <w:p w14:paraId="5FD66EEC" w14:textId="65539098" w:rsidR="004667BC" w:rsidRPr="0025193C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25193C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406A2D59" w14:textId="77777777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445A9276" w14:textId="77777777" w:rsidR="004667BC" w:rsidRDefault="004667BC">
      <w:pPr>
        <w:spacing w:after="22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1B19E9E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07B4C6" wp14:editId="79AED6F5">
                <wp:simplePos x="0" y="0"/>
                <wp:positionH relativeFrom="page">
                  <wp:posOffset>719999</wp:posOffset>
                </wp:positionH>
                <wp:positionV relativeFrom="line">
                  <wp:posOffset>-8042</wp:posOffset>
                </wp:positionV>
                <wp:extent cx="6588006" cy="180"/>
                <wp:effectExtent l="0" t="0" r="0" b="0"/>
                <wp:wrapNone/>
                <wp:docPr id="144" name="Freefor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6105C" id="Freeform 144" o:spid="_x0000_s1026" style="position:absolute;margin-left:56.7pt;margin-top:-.65pt;width:518.75pt;height:0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CrQC6w2wAA AAoBAAAPAAAAZHJzL2Rvd25yZXYueG1sTI/LTsMwEEX3SPyDNUjsWju0VBDiVKhSpbKklL0bD0nU eBxiNw5/z1Qs6PLOHN1HsZ5cJ0YcQutJQzZXIJAqb1uqNRw+trMnECEasqbzhBp+MMC6vL0pTG59 oncc97EWbEIhNxqaGPtcylA16EyY+x6Jf19+cCayHGppB5PY3HXyQamVdKYlTmhMj5sGq9P+7Djk c5wOK7lJ236Zvnen3VtUqdf6/m56fQERcYr/MFzqc3UoudPRn8kG0bHOFktGNcyyBYgLkD2qZxDH v4ssC3k9ofwFAAD//wMAUEsBAi0AFAAGAAgAAAAhALaDOJL+AAAA4QEAABMAAAAAAAAAAAAAAAAA AAAAAFtDb250ZW50X1R5cGVzXS54bWxQSwECLQAUAAYACAAAACEAOP0h/9YAAACUAQAACwAAAAAA AAAAAAAAAAAvAQAAX3JlbHMvLnJlbHNQSwECLQAUAAYACAAAACEAFbyEiT4CAAAdBQAADgAAAAAA AAAAAAAAAAAuAgAAZHJzL2Uyb0RvYy54bWxQSwECLQAUAAYACAAAACEAq0AusNsAAAAKAQAADwAA AAAAAAAAAAAAAACYBAAAZHJzL2Rvd25yZXYueG1sUEsFBgAAAAAEAAQA8wAAAKA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gyvenantys asmenys kitos šalies vizos Lietuvoje įsigyti negali, jie turi kreiptis į artimiausią reikiamos šalies ambasadą.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61F06DC" w14:textId="77777777" w:rsidR="004667BC" w:rsidRPr="0025193C" w:rsidRDefault="00004020">
      <w:pPr>
        <w:tabs>
          <w:tab w:val="left" w:pos="7541"/>
          <w:tab w:val="left" w:pos="9796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Turintys leidimus gyventi Europos Sąjungoje keliauja be vizų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Šengeno/E</w:t>
      </w:r>
      <w:r w:rsidRPr="0025193C">
        <w:rPr>
          <w:rFonts w:ascii="Arial" w:hAnsi="Arial" w:cs="Arial"/>
          <w:color w:val="000000"/>
          <w:spacing w:val="13"/>
          <w:sz w:val="14"/>
          <w:szCs w:val="14"/>
          <w:lang w:val="lt-LT"/>
        </w:rPr>
        <w:t xml:space="preserve">S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valstybės narės išduotas galiojantis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leidimas gyventi ir kelionės dokumentas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yra tinkamas trumpam atvykti į kitą Šengeno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valstybę narę be vizos. Atkreipiame dėmesį, kad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Airijos, Bulgarijos, Jungtinės Karalystės, Kipro, Kroatijos ir Rumunijos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išduoti leidimai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gyventi nesuteikia teisės atvykti be vizos, nes šios šalys netaiko Šengeno teisyno nuostatų.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F57229B" w14:textId="77777777" w:rsidR="004667BC" w:rsidRPr="0025193C" w:rsidRDefault="00004020">
      <w:pPr>
        <w:tabs>
          <w:tab w:val="left" w:pos="872"/>
          <w:tab w:val="left" w:pos="1089"/>
          <w:tab w:val="left" w:pos="1217"/>
          <w:tab w:val="left" w:pos="1419"/>
          <w:tab w:val="left" w:pos="1646"/>
          <w:tab w:val="left" w:pos="2010"/>
          <w:tab w:val="left" w:pos="2062"/>
          <w:tab w:val="left" w:pos="2151"/>
          <w:tab w:val="left" w:pos="2402"/>
          <w:tab w:val="left" w:pos="2462"/>
          <w:tab w:val="left" w:pos="2518"/>
          <w:tab w:val="left" w:pos="2661"/>
          <w:tab w:val="left" w:pos="2990"/>
          <w:tab w:val="left" w:pos="3063"/>
          <w:tab w:val="left" w:pos="3172"/>
          <w:tab w:val="left" w:pos="3388"/>
          <w:tab w:val="left" w:pos="3465"/>
          <w:tab w:val="left" w:pos="3592"/>
          <w:tab w:val="left" w:pos="3840"/>
          <w:tab w:val="left" w:pos="3968"/>
          <w:tab w:val="left" w:pos="4102"/>
          <w:tab w:val="left" w:pos="4146"/>
          <w:tab w:val="left" w:pos="4272"/>
          <w:tab w:val="left" w:pos="4410"/>
          <w:tab w:val="left" w:pos="4497"/>
          <w:tab w:val="left" w:pos="4760"/>
          <w:tab w:val="left" w:pos="4816"/>
          <w:tab w:val="left" w:pos="5097"/>
          <w:tab w:val="left" w:pos="5175"/>
          <w:tab w:val="left" w:pos="5333"/>
          <w:tab w:val="left" w:pos="5393"/>
          <w:tab w:val="left" w:pos="5449"/>
          <w:tab w:val="left" w:pos="5665"/>
          <w:tab w:val="left" w:pos="5791"/>
          <w:tab w:val="left" w:pos="5981"/>
          <w:tab w:val="left" w:pos="6150"/>
          <w:tab w:val="left" w:pos="6409"/>
          <w:tab w:val="left" w:pos="6648"/>
          <w:tab w:val="left" w:pos="6811"/>
          <w:tab w:val="left" w:pos="6851"/>
          <w:tab w:val="left" w:pos="7194"/>
          <w:tab w:val="left" w:pos="7356"/>
          <w:tab w:val="left" w:pos="7454"/>
          <w:tab w:val="left" w:pos="7620"/>
          <w:tab w:val="left" w:pos="7695"/>
          <w:tab w:val="left" w:pos="7837"/>
          <w:tab w:val="left" w:pos="7932"/>
          <w:tab w:val="left" w:pos="8091"/>
          <w:tab w:val="left" w:pos="8164"/>
          <w:tab w:val="left" w:pos="8235"/>
          <w:tab w:val="left" w:pos="8289"/>
          <w:tab w:val="left" w:pos="8576"/>
          <w:tab w:val="left" w:pos="8732"/>
          <w:tab w:val="left" w:pos="8811"/>
          <w:tab w:val="left" w:pos="8856"/>
          <w:tab w:val="left" w:pos="9193"/>
          <w:tab w:val="left" w:pos="9433"/>
          <w:tab w:val="left" w:pos="9567"/>
          <w:tab w:val="left" w:pos="9624"/>
          <w:tab w:val="left" w:pos="9669"/>
          <w:tab w:val="left" w:pos="9906"/>
          <w:tab w:val="left" w:pos="10187"/>
          <w:tab w:val="left" w:pos="10236"/>
          <w:tab w:val="left" w:pos="10276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Vaikų išvykimo į užsienio valstybes tvarka Lietuvoje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Už vykstančių į užsienio valstybes vaikų iki 18 metų sveikatą, gyvybę, priežiūrą, teisių ir teisėtų interesų gynimą atsako tėvai, globėjai arba vaiką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lydėti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įgalioti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asmenys.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Vaikas,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vykstantis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į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kelionę,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privalo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turėti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galiojantį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pasą.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vienu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tėvų,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vaiką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lydėti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įgaliotu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asmeniu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vykstančiam ar vienam keliaujančiam vaikui raštiško vieno iš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tėvų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sutikimo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 nereikia, jeigu vaikas vyksta į Šengeno erdvei priklausančią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valstybę.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tėvais,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globėju,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vaiką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lydėti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įgaliotu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asmeniu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vienam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keliaujančiam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vaikui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vykstant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užsienio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valstybę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nepriklausančią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Šengeno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erdvei,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būtina laikytis Lietuvos Respublikos Vyriausybės 2002 m. vasario 22 d. nutarimo Nr. 302 „Dėl vaiko laikino išvykimo į užsienio valstybes,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nepriklausančias Šengeno erdvei, tvarkos aprašo patvirtinimo“ reikalavimų.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Š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 tvarka nėra taikoma, jei nepilnamečio Lietuvos Respublikos piliečio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nuolatinė gyvenamoji vieta yra deklaruota užsienio valstybėje, kaip to reikalauja Lietuvos Respublikos gyvenamosios vietos deklaravimo įstatymo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nuostatos.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Laikantis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šiame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nutarime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įtvirtintos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 xml:space="preserve">tvarkos,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vaikui,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su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vienu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iš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tėvų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vykstančiam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į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užsienio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valstybę,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nepriklausančią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Šengeno erdvei, antrojo tėvo sutikimo tam, kad vaikas išvyktų, nereikia.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pacing w:val="-11"/>
          <w:sz w:val="14"/>
          <w:szCs w:val="14"/>
          <w:lang w:val="lt-LT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i vaikas vyksta vienas ar su jį lydinčiu asmeniu (ne su vienu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iš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tėvų), Valstybės sienos apsaugos tarnybos pareigūnams turi būti pateikiamas bent vieno iš tėvų arba globėjo (rūpintojo)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rašytinis sutikimas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, kad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vaikas išvyktų vienas ar su jį lydinčiu asmeniu,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ir šio sutikimo kopija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. Sutikime parašo tikrumas turi būti paliudytas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notaro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arba Lietuvos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Respublikos diplomatinės atstovybės ar konsulinės įstaigos pareigūno, arba seniūno. Vaikui išvykstant į užsienio valstybę su jį lydinčiu asmeniu,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bent vieno iš tėvų arba globėjo (rūpintojo) rašytiniame sutikime turi būti nurodyti vaiką lydinčio asmens ir vaiko duomenys: vardas, pavardė,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gimimo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data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arba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kodas,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Lietuvos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Respublikos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piliečio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paso,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tapatybės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kortelės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arba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kito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tapatybę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patvirtinančio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dokumento duomenys (numeris, kas ir kada išdavė), galiojimo laikas. Tuo atveju,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kai vaiko pavardė nesutampa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su vieno iš tėvų, su kuriuo jis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išvyksta į užsienio valstybę, pavardė, Valstybės sienos apsaugos tarnybos pareigūnams pareikalavus pateikiamas vaiko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gimimo liudijimas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. Net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tada, kai vaiko ir vieno iš tėvų pavardės sutampa, pasienio kontrolės punkto pareigūnai turi teisę pareikalauti vaiko gimimo liudijimo, jeigu jiems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kyla abejonių dėl vaiko ir suaugusiojo giminystės ryšių. Tokios situacijos dažniausiai pasitaiko tuomet, kai vaiko ir kartu keliaujančio suaugusiojo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pavardės yra identiškos,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t.y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. sutampa ir pavardžių galūnės. Vaiko, kuriam yra nustatyta globa (rūpyba), globėjas (rūpintojas), vaikų globos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(rūpybos) institucijos vadovas ar jo įgaliotas atstovas, likus ne mažiau kaip 3 dienoms iki numatomo vaiko laikino išvykimo į užsienio valstybę,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privalo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raštu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informuoti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savivaldybės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vaiko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teisių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apsaugos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tarnybą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(skyrių)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apie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numatomą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vaiko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laikiną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išvykimą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užsienio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valstybę,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nurodydamas kelionės tikslą, trukmę ir šalį, į kurią vaikas išvyksta. Šie reikalavimai netaikomi asmenims, iki 18 metų amžiaus sudariusiems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santuoką (įgijusiems visišką civilinį veiksnumą) arba teismo tvarka pripažintiems visiškai veiksniais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emancipuotiems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CD7515F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Šengeno erdvėje reikalinga tik viena viza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Užsieniečiui norint keliauti po Šengeno susitarimo teritoriją reikalinga tik viena viza. Katalogo rengimo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metu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Šengeno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 erdvei priklauso 26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valstybės (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22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E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lt-LT"/>
        </w:rPr>
        <w:t xml:space="preserve">S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narės: Austrija, Belgija, Danija, Graikija, Ispanija, Italija, Liuksemburgas, Nyderlandai, Portugalija, Prancūzija, Suomija, Švedija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Vokietija, Lietuva, Latvija, Čekija, Estija, Lenkija, Malta, Slovakija, Vengrija, Slovėnija ir 4 ne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E</w:t>
      </w:r>
      <w:r w:rsidRPr="0025193C">
        <w:rPr>
          <w:rFonts w:ascii="Arial" w:hAnsi="Arial" w:cs="Arial"/>
          <w:color w:val="000000"/>
          <w:spacing w:val="7"/>
          <w:sz w:val="14"/>
          <w:szCs w:val="14"/>
          <w:lang w:val="lt-LT"/>
        </w:rPr>
        <w:t xml:space="preserve">S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valstybės: Islandija, Lichtenšteinas, Norvegija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Šveicarija).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700LT neatsako už tai, kad, neįsigijęs (negavęs) vizos, arba savarankiškai besirūpinantis viza ir esant klaidoms jose, turistas neišvyksta į kelionę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arba priverstas nutraukti kelionę. Tokiu atveju į gyvenamąją vietą turistas grįžta pats.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B59AB24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700LT taip pat neatsako už pasienio bei migracijos tarnybų priimtus sprendimus turisto atžvilgiu.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A0740D8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Daugiau ir naujausios informacijos galite rasti: </w:t>
      </w:r>
      <w:hyperlink r:id="rId26" w:history="1">
        <w:r w:rsidRPr="0025193C">
          <w:rPr>
            <w:rFonts w:ascii="Arial" w:hAnsi="Arial" w:cs="Arial"/>
            <w:color w:val="000000"/>
            <w:sz w:val="14"/>
            <w:szCs w:val="14"/>
            <w:lang w:val="lt-LT"/>
          </w:rPr>
          <w:t>www.urm.lt</w:t>
        </w:r>
      </w:hyperlink>
      <w:r w:rsidRPr="0025193C">
        <w:rPr>
          <w:rFonts w:ascii="Arial" w:hAnsi="Arial" w:cs="Arial"/>
          <w:color w:val="000000"/>
          <w:sz w:val="14"/>
          <w:szCs w:val="14"/>
          <w:lang w:val="lt-LT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34F8438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Transporto priemonė  </w:t>
      </w:r>
    </w:p>
    <w:p w14:paraId="7C904BCE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Į keliones vykstama dviejų kategorijų – turistinės klasės ir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mikro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 autobusais.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Turistinės klasės </w:t>
      </w:r>
      <w:r w:rsidRPr="0025193C">
        <w:rPr>
          <w:rFonts w:ascii="Arial" w:hAnsi="Arial" w:cs="Arial"/>
          <w:color w:val="000000"/>
          <w:spacing w:val="11"/>
          <w:sz w:val="14"/>
          <w:szCs w:val="14"/>
          <w:lang w:val="lt-LT"/>
        </w:rPr>
        <w:t xml:space="preserve">–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tai 28–76 sėdimų vietų autobusai. Autobusuose yra garso ir vaizdo grotuvai, tualetas, vėdinimo sistema, sėdynės pusiau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atsilenkia. Kai kuriuose autobusuose yra karšto vandens aparatas (naudojamas tik sustojimo metu), vandens kiekis ribotas.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6B91A84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Mikro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 autobusai – tai 16–19 sėdimų vietų autobusai, kuriuose yra garso ir vaizdo grotuvai, vėdinimo sistema.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63B1D62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Sėdėjimo vieta autobuse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Vietą autobuse, kurioje sėdėsite kelionės metu galite pasirinkti kelionės rezervacijos metu. Kelionių organizatorius, esant reikalui, pasilieka sau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teisę pakeisti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Jūs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ų pasirinktą vietą autobuse. Vienas turistas, vykstantis į kelionę, sėdėjimo vietą gali rinktis tik greta jau rezervavusių vietas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pavienių keliautojų. Kitu atveju kelionių organizatorius pasilieka teisę be atskiro pranešimo sėdėjimo vietą koreguoti.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4E313DD" w14:textId="77777777" w:rsidR="004667BC" w:rsidRPr="0025193C" w:rsidRDefault="00004020">
      <w:pPr>
        <w:tabs>
          <w:tab w:val="left" w:pos="1248"/>
          <w:tab w:val="left" w:pos="1946"/>
          <w:tab w:val="left" w:pos="2412"/>
          <w:tab w:val="left" w:pos="2742"/>
          <w:tab w:val="left" w:pos="3266"/>
          <w:tab w:val="left" w:pos="3558"/>
          <w:tab w:val="left" w:pos="3747"/>
          <w:tab w:val="left" w:pos="4294"/>
          <w:tab w:val="left" w:pos="4635"/>
          <w:tab w:val="left" w:pos="5260"/>
          <w:tab w:val="left" w:pos="6428"/>
          <w:tab w:val="left" w:pos="7612"/>
          <w:tab w:val="left" w:pos="8412"/>
          <w:tab w:val="left" w:pos="9637"/>
          <w:tab w:val="left" w:pos="10287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Išvykimo data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išvykimo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datos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gali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keistis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dėl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anksto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nuo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organizatoriaus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nepriklausančių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aplinkybių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(meteorologinės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sąlygos,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masiniai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renginiai, vietos valdžios sprendimai, keltų tvarkaraščių pasikeitimai ir kt.). Šią informaciją Jums suteiks kelionių pardavimo agentas, pas kurį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užsisakėte kelionę, darbuotojai arba ją galite rasti 700LT interneto svetainėje </w:t>
      </w:r>
      <w:hyperlink r:id="rId27" w:history="1">
        <w:r w:rsidRPr="0025193C">
          <w:rPr>
            <w:rFonts w:ascii="Arial" w:hAnsi="Arial" w:cs="Arial"/>
            <w:color w:val="000000"/>
            <w:sz w:val="14"/>
            <w:szCs w:val="14"/>
            <w:lang w:val="lt-LT"/>
          </w:rPr>
          <w:t>www.700.lt</w:t>
        </w:r>
      </w:hyperlink>
      <w:r w:rsidRPr="0025193C">
        <w:rPr>
          <w:rFonts w:ascii="Arial" w:hAnsi="Arial" w:cs="Arial"/>
          <w:color w:val="000000"/>
          <w:sz w:val="14"/>
          <w:szCs w:val="14"/>
          <w:lang w:val="lt-LT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67DE843" w14:textId="77777777" w:rsidR="004667BC" w:rsidRPr="0025193C" w:rsidRDefault="00004020">
      <w:pPr>
        <w:tabs>
          <w:tab w:val="left" w:pos="1263"/>
          <w:tab w:val="left" w:pos="2404"/>
          <w:tab w:val="left" w:pos="3589"/>
          <w:tab w:val="left" w:pos="3721"/>
          <w:tab w:val="left" w:pos="4020"/>
          <w:tab w:val="left" w:pos="4467"/>
          <w:tab w:val="left" w:pos="5107"/>
          <w:tab w:val="left" w:pos="5873"/>
          <w:tab w:val="left" w:pos="6458"/>
          <w:tab w:val="left" w:pos="6917"/>
          <w:tab w:val="left" w:pos="7262"/>
          <w:tab w:val="left" w:pos="7946"/>
          <w:tab w:val="left" w:pos="8780"/>
          <w:tab w:val="left" w:pos="9419"/>
          <w:tab w:val="left" w:pos="10132"/>
          <w:tab w:val="left" w:pos="10587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Papildomos kelionių išvykimo datos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organizatorius,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atsižvelgdamas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kai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kurių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paklausą,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sezono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metu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gali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pasiūlyti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papildomų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išvykimo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datų.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>Šios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informacijos teiraukitės kelionių pardavimo agento arba ieškokite internetiniame puslapyje </w:t>
      </w:r>
      <w:hyperlink r:id="rId28" w:history="1">
        <w:r w:rsidRPr="0025193C">
          <w:rPr>
            <w:rFonts w:ascii="Arial" w:hAnsi="Arial" w:cs="Arial"/>
            <w:color w:val="000000"/>
            <w:sz w:val="14"/>
            <w:szCs w:val="14"/>
            <w:lang w:val="lt-LT"/>
          </w:rPr>
          <w:t>www.700.lt</w:t>
        </w:r>
      </w:hyperlink>
      <w:r w:rsidRPr="0025193C">
        <w:rPr>
          <w:rFonts w:ascii="Arial" w:hAnsi="Arial" w:cs="Arial"/>
          <w:color w:val="000000"/>
          <w:sz w:val="14"/>
          <w:szCs w:val="14"/>
          <w:lang w:val="lt-LT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7445085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Išvykimo į kelionę laikas ir vieta, autobuso valstybinis numeris ir kelionės vadovo informacija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Ne vėliau kaip 1 diena prieš išvykimą būtinai pasitikslinkite išvykimo į kelionę laiką. Informaciją apie išvykimo į kelionę laiką ir vietą, autobuso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valstybinį numerį ir kelionės vadovo vardą, likus 1 dienai iki kelionės, Jums pranešime trumpąja žinute. Šią informaciją Jums taip pat gali suteikti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797CB3" wp14:editId="26B1B712">
                <wp:simplePos x="0" y="0"/>
                <wp:positionH relativeFrom="page">
                  <wp:posOffset>5955925</wp:posOffset>
                </wp:positionH>
                <wp:positionV relativeFrom="line">
                  <wp:posOffset>98476</wp:posOffset>
                </wp:positionV>
                <wp:extent cx="1280071" cy="3911"/>
                <wp:effectExtent l="0" t="0" r="0" b="0"/>
                <wp:wrapNone/>
                <wp:docPr id="145" name="Freeform 145">
                  <a:hlinkClick xmlns:a="http://schemas.openxmlformats.org/drawingml/2006/main" r:id="rId2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071" cy="39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071" h="3911">
                              <a:moveTo>
                                <a:pt x="0" y="0"/>
                              </a:moveTo>
                              <a:lnTo>
                                <a:pt x="1280071" y="0"/>
                              </a:lnTo>
                              <a:lnTo>
                                <a:pt x="1280071" y="3911"/>
                              </a:lnTo>
                              <a:lnTo>
                                <a:pt x="0" y="3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5F953" id="Freeform 145" o:spid="_x0000_s1026" href="https://www.700.lt/isvykimu-laikas" style="position:absolute;margin-left:468.95pt;margin-top:7.75pt;width:100.8pt;height:.3pt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80071,391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e1FWRAIAAHMFAAAOAAAAZHJzL2Uyb0RvYy54bWysVMGO0zAQvSPxD5bvbJIiYKna7oFVuSBA 7PIBrjNuIjm2ZXub9u8Zj+M0u8AFkUPseGbevPfseHN3HjQ7gQ+9NVve3NScgZG27c1xy38+7t/c chaiMK3Q1sCWXyDwu93rV5vRrWFlO6tb8AxBTFiPbsu7GN26qoLsYBDhxjowGFTWDyLipz9WrRcj og+6WtX1+2q0vnXeSggBV+9zkO8IXymQ8ZtSASLTW47cIr09vQ/pXe02Yn30wnW9nGiIf2AxiN5g 0xnqXkTBnnz/G9TQS2+DVfFG2qGySvUSSAOqaeoXah464YC0oDnBzTaF/wcrv54e3HePNowurANO k4qz8kMakR87k1mX2Sw4RyZxsVnd1vWHhjOJsbcfmyZ5WV1r5VOIn8ESjjh9CTFb3ZaZ6MpMnk2Z etywtFWatipyhlvlOcOtOuStciKmukQuTdm4INJNPFJwsCd4tJQWX0hAjteoNsusWVORi7klo4yO 8JaZC/ElqYw5GQ/ec49KuIzLNDqTi75S2wDZ2qSYPJ5dwLylz8Hqvt33WifhwR8Pn7RnJ5HOPj77 PR1RoV0n8mqTlkvDKZ8aPAPSJtlcU7GxCT7T0QZzr8eGZvGiITXX5gco1rd4UFZUSH80zHyElGBi k0OdaCETerfkk+6AVEGMCDAhK+w/Y08AJTODFOzMcspPpUAXwlycFf2FWC6eK6izNXEuHnpj/Z+U aVQ1dc75xaRsTXLpYNsL/XPkHv7ZpHC6hdLVsfym8utdufsFAAD//wMAUEsDBBQABgAIAAAAIQDU M6Mw3wAAAAoBAAAPAAAAZHJzL2Rvd25yZXYueG1sTI/BTsMwEETvSPyDtUjcqB2qliaNU1UIDghx aMqBoxNvk0BsR7EbB76e7Qlus5rRzNt8N5ueTTj6zlkJyUIAQ1s73dlGwvvx+W4DzAdlteqdRQnf 6GFXXF/lKtMu2gNOZWgYlVifKQltCEPGua9bNMov3ICWvJMbjQp0jg3Xo4pUbnp+L8SaG9VZWmjV gI8t1l/l2dBI9SnExrx+vOzL4e0YpxiefqKUtzfzfgss4Bz+wnDBJ3QoiKlyZ6s96yWky4eUomSs VsAugWSZkqpIrRPgRc7/v1D8AgAA//8DAFBLAQItABQABgAIAAAAIQC2gziS/gAAAOEBAAATAAAA AAAAAAAAAAAAAAAAAABbQ29udGVudF9UeXBlc10ueG1sUEsBAi0AFAAGAAgAAAAhADj9If/WAAAA lAEAAAsAAAAAAAAAAAAAAAAALwEAAF9yZWxzLy5yZWxzUEsBAi0AFAAGAAgAAAAhACV7UVZEAgAA cwUAAA4AAAAAAAAAAAAAAAAALgIAAGRycy9lMm9Eb2MueG1sUEsBAi0AFAAGAAgAAAAhANQzozDf AAAACgEAAA8AAAAAAAAAAAAAAAAAngQAAGRycy9kb3ducmV2LnhtbFBLBQYAAAAABAAEAPMAAACq BQAAAAA= " o:button="t" path="m,l1280071,r,3911l,3911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kelioni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ų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organizatorius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,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s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kur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į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užsisakėt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e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ę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arb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a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j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ą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galit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e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rast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i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700L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T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internet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o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svetainėj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e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adresu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: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https://www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. </w:t>
      </w:r>
      <w:hyperlink r:id="rId30" w:history="1">
        <w:r>
          <w:rPr>
            <w:rFonts w:ascii="Arial" w:hAnsi="Arial" w:cs="Arial"/>
            <w:color w:val="0000FF"/>
            <w:sz w:val="14"/>
            <w:szCs w:val="14"/>
          </w:rPr>
          <w:t>https://www.700.lt/isvykimu-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C8F16D" wp14:editId="59E2ABCD">
                <wp:simplePos x="0" y="0"/>
                <wp:positionH relativeFrom="page">
                  <wp:posOffset>719999</wp:posOffset>
                </wp:positionH>
                <wp:positionV relativeFrom="line">
                  <wp:posOffset>98476</wp:posOffset>
                </wp:positionV>
                <wp:extent cx="256210" cy="3912"/>
                <wp:effectExtent l="0" t="0" r="0" b="0"/>
                <wp:wrapNone/>
                <wp:docPr id="146" name="Freeform 146">
                  <a:hlinkClick xmlns:a="http://schemas.openxmlformats.org/drawingml/2006/main" r:id="rId2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0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210" h="3912">
                              <a:moveTo>
                                <a:pt x="0" y="0"/>
                              </a:moveTo>
                              <a:lnTo>
                                <a:pt x="256210" y="0"/>
                              </a:lnTo>
                              <a:lnTo>
                                <a:pt x="256210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EF010" id="Freeform 146" o:spid="_x0000_s1026" href="https://www.700.lt/isvykimu-laikas" style="position:absolute;margin-left:56.7pt;margin-top:7.75pt;width:20.15pt;height:.3pt;z-index: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56210,39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srrzQwIAAG8FAAAOAAAAZHJzL2Uyb0RvYy54bWysVMtu2zAQvBfoPxC617JcJGgN2zk0cC9F WzTpB9DUyhJAkQTJWPbfd3cpykraXoL4INLc3dmZ4WNzd+61OIEPnTXbolosCwFG2bozx23x+3H/ 4VMhQpSmltoa2BYXCMXd7v27zeDWsLKt1TV4gSAmrAe3LdoY3bosg2qhl2FhHRgMNtb3MuJffyxr LwdE73W5Wi5vy8H62nmrIARcvU/BYsf4TQMq/miaAFHobYHcIn89fw/0LXcbuT566dpOjTTkK1j0 sjPYdIK6l1GKJ9/9BdV3yttgm7hQti9t03QKWAOqqZYv1Dy00gFrQXOCm2wKbwervp8e3E+PNgwu rANOScW58T2NyE+c2azLZBaco1C4uLq5XVVoqcLQx8/Viqwsr6XqKcSvYBlGnr6FmJyu80y2eabO Jk897hftlOadioXAnfKFwJ06pJ1yMlIdcaOpGK482pEGxXp7gkfLWfGFAKR4jWozz8qKslZMzQl5 dAw3S5wpzzl5TLno0HODcjiP8zQ+j7O2StsAyVeSywZPFmDe3ORgdVfvO61JdvDHwxftxUnSucff fs/HU2rXyrRa0XJuOOZzg2dA2pDHSy42luATHW0w93pkeBYvGqi5Nr+gEV1Nh4QL+TbDxEcqBSZW KdTKGhKhmzkfuv9UwYwYkJAb7D9hjwA5M4Fk7MRyzKdS4MdgKk6K/kMsFU8V3NmaOBX3nbH+X8o0 qho7p/xsUrKGXDrY+sL3jd3DW80KxxeIno35fy6/vpO7PwAAAP//AwBQSwMEFAAGAAgAAAAhALRn 7vXdAAAACQEAAA8AAABkcnMvZG93bnJldi54bWxMj8FOwzAQRO9I/IO1SNyoE0IKCnEqVAnBAVEI fIAbbxOLeB1ipwl/z/YEtxnt0+xMuVlcL444ButJQbpKQCA13lhqFXx+PF7dgQhRk9G9J1TwgwE2 1flZqQvjZ3rHYx1bwSEUCq2gi3EopAxNh06HlR+Q+Hbwo9OR7dhKM+qZw10vr5NkLZ22xB86PeC2 w+arnpwCG6Y385JtX7/dbIddnT4dsmdS6vJiebgHEXGJfzCc6nN1qLjT3k9kgujZp9kNoyzyHMQJ yLNbEHsW6xRkVcr/C6pfAAAA//8DAFBLAQItABQABgAIAAAAIQC2gziS/gAAAOEBAAATAAAAAAAA AAAAAAAAAAAAAABbQ29udGVudF9UeXBlc10ueG1sUEsBAi0AFAAGAAgAAAAhADj9If/WAAAAlAEA AAsAAAAAAAAAAAAAAAAALwEAAF9yZWxzLy5yZWxzUEsBAi0AFAAGAAgAAAAhAJqyuvNDAgAAbwUA AA4AAAAAAAAAAAAAAAAALgIAAGRycy9lMm9Eb2MueG1sUEsBAi0AFAAGAAgAAAAhALRn7vXdAAAA CQEAAA8AAAAAAAAAAAAAAAAAnQQAAGRycy9kb3ducmV2LnhtbFBLBQYAAAAABAAEAPMAAACnBQAA AAA= " o:button="t" path="m,l256210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hyperlink r:id="rId31" w:history="1">
        <w:proofErr w:type="spellStart"/>
        <w:r>
          <w:rPr>
            <w:rFonts w:ascii="Arial" w:hAnsi="Arial" w:cs="Arial"/>
            <w:color w:val="0000FF"/>
            <w:sz w:val="14"/>
            <w:szCs w:val="14"/>
          </w:rPr>
          <w:t>laikas</w:t>
        </w:r>
        <w:proofErr w:type="spellEnd"/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2D1D3A8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eiliškumas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Lietuvoje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nesutapti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 </w:t>
      </w:r>
    </w:p>
    <w:p w14:paraId="76B1CFF6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10–15 min.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E83FAFE" w14:textId="77777777" w:rsidR="004667BC" w:rsidRDefault="00004020">
      <w:pPr>
        <w:tabs>
          <w:tab w:val="left" w:pos="1233"/>
          <w:tab w:val="left" w:pos="1890"/>
          <w:tab w:val="left" w:pos="2378"/>
          <w:tab w:val="left" w:pos="2670"/>
          <w:tab w:val="left" w:pos="3267"/>
          <w:tab w:val="left" w:pos="3858"/>
          <w:tab w:val="left" w:pos="5168"/>
          <w:tab w:val="left" w:pos="5802"/>
          <w:tab w:val="left" w:pos="5919"/>
          <w:tab w:val="left" w:pos="6547"/>
          <w:tab w:val="left" w:pos="7308"/>
          <w:tab w:val="left" w:pos="7780"/>
          <w:tab w:val="left" w:pos="8168"/>
          <w:tab w:val="left" w:pos="8887"/>
          <w:tab w:val="left" w:pos="9686"/>
          <w:tab w:val="left" w:pos="10602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Atmintinė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vykstančiajam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Keliautojo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atmintinėje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detali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reikalinga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ruošiantis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pasirinktą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atskirų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avalynė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prireikti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kiti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rekomenduojame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pasiimti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į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Atmintinę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hyperlink r:id="rId32" w:history="1">
        <w:r>
          <w:rPr>
            <w:rFonts w:ascii="Arial" w:hAnsi="Arial" w:cs="Arial"/>
            <w:color w:val="000000"/>
            <w:sz w:val="14"/>
            <w:szCs w:val="14"/>
          </w:rPr>
          <w:t>www.700.lt</w:t>
        </w:r>
      </w:hyperlink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kiekvienos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programos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r>
        <w:rPr>
          <w:rFonts w:ascii="Arial" w:hAnsi="Arial" w:cs="Arial"/>
          <w:color w:val="000000"/>
          <w:spacing w:val="-11"/>
          <w:sz w:val="14"/>
          <w:szCs w:val="14"/>
        </w:rPr>
        <w:t>Je</w:t>
      </w:r>
      <w:r>
        <w:rPr>
          <w:rFonts w:ascii="Arial" w:hAnsi="Arial" w:cs="Arial"/>
          <w:color w:val="000000"/>
          <w:sz w:val="14"/>
          <w:szCs w:val="14"/>
        </w:rPr>
        <w:t xml:space="preserve">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neturite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pasižiūrėti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Jums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šią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atmintinę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atspausdintų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840A808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kaina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pradžios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padidinti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pasikeičia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vežimo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įskaitant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degalams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privalomiems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atitinkamų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valiutų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keitimui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valiutos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keitimo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kursams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taikomiems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Jums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suteiks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pardavimo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agentas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atstovas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37B18DD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į/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nuvažiuojamas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atstumas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nuvažiuojamas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atstumas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priklauso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daugelio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faktorių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neįmanoma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meteorologinių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sąlygų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transporto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kamščių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būklės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remonto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kt.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nenumatytų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nurodomi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apytikriai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atstumai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neįmanomų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sąlygų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nebus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atsakingu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aukščiau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išvardintų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nenumatytų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skirsis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šioje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Sąvokos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naudojamos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: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5475CDF2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>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Naktį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–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~ 1–3 val.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ryto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(Vilniaus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Kauno)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66A99E6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>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ryte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–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~ 3–6 val.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ryto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(Vilniaus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Kauno)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029EF65C" w14:textId="77777777" w:rsidR="004667BC" w:rsidRDefault="00004020">
      <w:pPr>
        <w:tabs>
          <w:tab w:val="left" w:pos="6269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Mokami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objektai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pramogos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ekskursijos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pramogos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ekskursijos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(*), (**)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kiekvienos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aprašyme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skyrelyje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neįskaičiuota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”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apytikslė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įėjimų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mokamus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kaina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  <w:r>
        <w:rPr>
          <w:rFonts w:ascii="Arial" w:hAnsi="Arial" w:cs="Arial"/>
          <w:b/>
          <w:bCs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pacing w:val="-5"/>
          <w:sz w:val="14"/>
          <w:szCs w:val="14"/>
        </w:rPr>
        <w:t>Š</w:t>
      </w:r>
      <w:r>
        <w:rPr>
          <w:rFonts w:ascii="Arial" w:hAnsi="Arial" w:cs="Arial"/>
          <w:color w:val="000000"/>
          <w:sz w:val="14"/>
          <w:szCs w:val="14"/>
        </w:rPr>
        <w:t>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spausdinimo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momento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pradžios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Laisvu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aplankyti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siūlomų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bilietų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įtrauktos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bendrą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bilietų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75DC6D2" w14:textId="77777777" w:rsidR="004667BC" w:rsidRPr="00D333A7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D333A7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E5C311" wp14:editId="74795D15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47" name="Freefor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1F194" id="Freeform 147" o:spid="_x0000_s1026" style="position:absolute;margin-left:56.7pt;margin-top:8.15pt;width:518.75pt;height:0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N1OXw2wAA AAoBAAAPAAAAZHJzL2Rvd25yZXYueG1sTI9BT8MwDIXvSPyHyEjcWFI2KihNJzRp0jgyxj1rTFut cUqTNeXf44kD3Pzsp/c+l+vZ9WLCMXSeNGQLBQKp9rajRsPhfXv3CCJEQ9b0nlDDNwZYV9dXpSms T/SG0z42gkMoFEZDG+NQSBnqFp0JCz8g8e3Tj85ElmMj7WgSh7te3iuVS2c64obWDLhpsT7tz45L Pqb5kMtN2g6r9LU77V6jSoPWtzfzyzOIiHP8M8MFn9GhYqajP5MNomedLVds5SFfgrgYsgf1BOL4 u5FVKf+/UP0AAAD//wMAUEsBAi0AFAAGAAgAAAAhALaDOJL+AAAA4QEAABMAAAAAAAAAAAAAAAAA AAAAAFtDb250ZW50X1R5cGVzXS54bWxQSwECLQAUAAYACAAAACEAOP0h/9YAAACUAQAACwAAAAAA AAAAAAAAAAAvAQAAX3JlbHMvLnJlbHNQSwECLQAUAAYACAAAACEAFbyEiT4CAAAdBQAADgAAAAAA AAAAAAAAAAAuAgAAZHJzL2Uyb0RvYy54bWxQSwECLQAUAAYACAAAACEATdTl8NsAAAAKAQAADwAA AAAAAAAAAAAAAACYBAAAZHJzL2Rvd25yZXYueG1sUEsFBgAAAAAEAAQA8wAAAKA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33" w:history="1">
        <w:r w:rsidRPr="00D333A7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D333A7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D333A7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D333A7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D333A7">
        <w:rPr>
          <w:rFonts w:ascii="Arial" w:hAnsi="Arial" w:cs="Arial"/>
          <w:color w:val="000000"/>
          <w:sz w:val="16"/>
          <w:szCs w:val="16"/>
          <w:lang w:val="fi-FI"/>
        </w:rPr>
        <w:t xml:space="preserve"> 7 / 10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D333A7">
        <w:rPr>
          <w:lang w:val="fi-FI"/>
        </w:rPr>
        <w:br w:type="page"/>
      </w:r>
    </w:p>
    <w:p w14:paraId="53A11DE3" w14:textId="51DEFE8B" w:rsidR="004667BC" w:rsidRPr="00D333A7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D333A7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D333A7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D333A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670475C3" w14:textId="77777777" w:rsidR="004667BC" w:rsidRPr="00D333A7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3126B40D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4D61404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1E6347" wp14:editId="72D3808B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49" name="Freefor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0F2F0" id="Freeform 149" o:spid="_x0000_s1026" style="position:absolute;margin-left:56.7pt;margin-top:0;width:518.75pt;height:0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iNxt+2AAA AAYBAAAPAAAAZHJzL2Rvd25yZXYueG1sTI/BTsMwEETvSPyDtUjcqB0oFaRxKlSpUjlSyt2Nt0nU eG1iNwl/z+YEx9GMZt4Um8l1YsA+tp40ZAsFAqnytqVaw/Fz9/ACIiZD1nSeUMMPRtiUtzeFya0f 6QOHQ6oFl1DMjYYmpZBLGasGnYkLH5DYO/vemcSyr6XtzcjlrpOPSq2kMy3xQmMCbhusLoer45Gv YTqu5HbcheX4vb/s35Mag9b3d9PbGkTCKf2FYcZndCiZ6eSvZKPoWGdPS45q4EeznT2rVxCnWcuy kP/xy18AAAD//wMAUEsBAi0AFAAGAAgAAAAhALaDOJL+AAAA4QEAABMAAAAAAAAAAAAAAAAAAAAA AFtDb250ZW50X1R5cGVzXS54bWxQSwECLQAUAAYACAAAACEAOP0h/9YAAACUAQAACwAAAAAAAAAA AAAAAAAvAQAAX3JlbHMvLnJlbHNQSwECLQAUAAYACAAAACEAFbyEiT4CAAAdBQAADgAAAAAAAAAA AAAAAAAuAgAAZHJzL2Uyb0RvYy54bWxQSwECLQAUAAYACAAAACEAYjcbftgAAAAGAQAADwAAAAAA AAAAAAAAAACYBAAAZHJzL2Rvd25yZXYueG1sUEsFBgAAAAAEAAQA8wAAAJ0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mokamus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moka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lankomas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valiuta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kataloge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pažymėtas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(*), tai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reiškia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nebus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einama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3CAA743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pažymėtos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(**).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Lankomi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neįskaičiuoti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Kai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kurių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vietovių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lankomų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objektų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gidai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b/>
          <w:bCs/>
          <w:color w:val="000000"/>
          <w:spacing w:val="11"/>
          <w:sz w:val="14"/>
          <w:szCs w:val="14"/>
          <w:lang w:val="fi-FI"/>
        </w:rPr>
        <w:t xml:space="preserve">–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papildomą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mokestį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vadovo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paslaugos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autobusu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teikiamos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lietuvių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k.,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lankomuose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objektuose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vadovas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ekskursijų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neveda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.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nepriklausančių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aplinkybių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meteorologinės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kamščiai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masiniai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renginiai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valdžios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sprendimai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būklė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remonto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darbai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programą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lankomas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pakeistas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alternatyviu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lankomu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pakeistas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lankymo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eiliškumas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07F6598" w14:textId="77777777" w:rsidR="004667BC" w:rsidRPr="00D333A7" w:rsidRDefault="00004020">
      <w:pPr>
        <w:tabs>
          <w:tab w:val="left" w:pos="924"/>
          <w:tab w:val="left" w:pos="1265"/>
          <w:tab w:val="left" w:pos="1890"/>
          <w:tab w:val="left" w:pos="3058"/>
          <w:tab w:val="left" w:pos="4243"/>
          <w:tab w:val="left" w:pos="5088"/>
          <w:tab w:val="left" w:pos="5516"/>
          <w:tab w:val="left" w:pos="5888"/>
          <w:tab w:val="left" w:pos="7059"/>
          <w:tab w:val="left" w:pos="7666"/>
          <w:tab w:val="left" w:pos="7840"/>
          <w:tab w:val="left" w:pos="8144"/>
          <w:tab w:val="left" w:pos="8610"/>
          <w:tab w:val="left" w:pos="9375"/>
          <w:tab w:val="left" w:pos="9706"/>
          <w:tab w:val="left" w:pos="10055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Papildomai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mokamos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ekskursijos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/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paketai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nuo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nepriklausančių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aplinkybių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meteorologinės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programą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nevykdoma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mokamų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tuomet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pinigai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grąžinami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proporcingai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sumokėtai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pinigų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grąžinimo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kreiptis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grįžus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2695129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nesutapti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gyvenate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vadovas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D5B5CAC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Išvykus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nevykstant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įsigytas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pinigai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grąžinami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4FF16F6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INFORMACIJA APIE VIEŠBUČIUS  </w:t>
      </w:r>
    </w:p>
    <w:p w14:paraId="2920CB89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Maitinimas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Konkrečią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maitinimo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patiekalų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gėrimų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pasirinkimo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įvairovę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nustato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administracija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specifikos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Pusryčiai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kontinentiniai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“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švediškas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stalas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“.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Esant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ankstyvam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išvykimui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vėlyvam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atvykimui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pateikiamas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pusryčių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paketas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vakarienė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galimybė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numatyta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konkretaus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taisykles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A2D1D62" w14:textId="77777777" w:rsidR="004667BC" w:rsidRPr="00D333A7" w:rsidRDefault="00004020">
      <w:pPr>
        <w:tabs>
          <w:tab w:val="left" w:pos="1411"/>
          <w:tab w:val="left" w:pos="2510"/>
          <w:tab w:val="left" w:pos="2846"/>
          <w:tab w:val="left" w:pos="3387"/>
          <w:tab w:val="left" w:pos="3962"/>
          <w:tab w:val="left" w:pos="4546"/>
          <w:tab w:val="left" w:pos="4890"/>
          <w:tab w:val="left" w:pos="5254"/>
          <w:tab w:val="left" w:pos="6260"/>
          <w:tab w:val="left" w:pos="7207"/>
          <w:tab w:val="left" w:pos="7512"/>
          <w:tab w:val="left" w:pos="8053"/>
          <w:tab w:val="left" w:pos="8922"/>
          <w:tab w:val="left" w:pos="9966"/>
          <w:tab w:val="left" w:pos="10274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Apgyvendinimas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Kataloge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aprašytų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3*, 2*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klasės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”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daugiau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1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nakvynė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viešbutyje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grupė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t.y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skirtingų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).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skirtinguose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Kai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mažaaukščiuose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lifto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Turistinė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klasė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” </w:t>
      </w:r>
      <w:r w:rsidRPr="00D333A7">
        <w:rPr>
          <w:rFonts w:ascii="Arial" w:hAnsi="Arial" w:cs="Arial"/>
          <w:color w:val="000000"/>
          <w:spacing w:val="8"/>
          <w:sz w:val="14"/>
          <w:szCs w:val="14"/>
          <w:lang w:val="fi-FI"/>
        </w:rPr>
        <w:t xml:space="preserve">–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minimalių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patogumų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namai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pensionai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dušas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vonia,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tualetas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dviems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kambariams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Kai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balkonas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televizorius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telefonas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šaldytuvas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vienviečiai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triviečiai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apartamentai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numeris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du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atskiri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miegamieji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naudojasi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dušu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tualetu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).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Atkreipiame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standartiniame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interjero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dvigulė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dvi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atskiros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lovos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Įprastai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nebūna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triviečių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skaičius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labai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ribotas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Užsakius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trečiajam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asmeniui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pastatoma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sudedama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lova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sofa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sulankstomas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fotelis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Tuo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neįmanoma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užsakyti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triviečio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kambario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viešbutis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tokių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neturi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–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trijų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asmenų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apgyvendinamas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kitais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grupės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turistais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.  </w:t>
      </w:r>
    </w:p>
    <w:p w14:paraId="5FCD37E7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esantis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kondicionierius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dažniausiai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nuomojamas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EE68A0F" w14:textId="77777777" w:rsidR="004667BC" w:rsidRPr="00D333A7" w:rsidRDefault="00004020">
      <w:pPr>
        <w:tabs>
          <w:tab w:val="left" w:pos="1375"/>
          <w:tab w:val="left" w:pos="2453"/>
          <w:tab w:val="left" w:pos="2869"/>
          <w:tab w:val="left" w:pos="3566"/>
          <w:tab w:val="left" w:pos="4562"/>
          <w:tab w:val="left" w:pos="5531"/>
          <w:tab w:val="left" w:pos="6268"/>
          <w:tab w:val="left" w:pos="6746"/>
          <w:tab w:val="left" w:pos="7488"/>
          <w:tab w:val="left" w:pos="8203"/>
          <w:tab w:val="left" w:pos="8560"/>
          <w:tab w:val="left" w:pos="9601"/>
          <w:tab w:val="left" w:pos="10214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draudžiama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maistą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mini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bare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šaldytuve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administracija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nuožiūra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poilsiautojus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atvykimo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laisvuose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užsakyto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tipo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administracijos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skirtingo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tipo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Prašymai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gyventi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konkrečiame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aukšte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kaimyniniuose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pan.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laikomi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pageidavimais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neįpareigoja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Ji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tenkinami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esant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galimybei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Tikslius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pavadinimus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sužinoti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anksčiau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3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dienoms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D4B45ED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Privažiavimas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prie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Atkreipiame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kai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lokacijos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stataus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kalno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senamiestyje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pan.)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autobusai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visada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privažiuoti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mūsų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apartamentų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atvežami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/paimami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tikros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šimtus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metrų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/nuo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eiti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pėsčiomis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BC68530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Nakvynės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laivų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kajutėse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numatytos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nakvynės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laivų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kajutėse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pateikiama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kaina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„nuo“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įskaičiuota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sėdima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laive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keturvietėje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kajutėje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lango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skaičius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mažiausią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ribotas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kajutėje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aukštesnės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kajutę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rinktis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pasirenkant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linijų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trivietės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keturvietės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langais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skirtinguose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deniuose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kajutės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).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9F07873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modelio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kiekis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įvairovė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modifikacija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plotas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vidaus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įranga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949B0D7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turistas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</w:t>
      </w:r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s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vyksta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neperka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vienviečio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kambario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–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</w:t>
      </w:r>
      <w:r w:rsidRPr="00D333A7">
        <w:rPr>
          <w:rFonts w:ascii="Arial" w:hAnsi="Arial" w:cs="Arial"/>
          <w:color w:val="000000"/>
          <w:spacing w:val="-4"/>
          <w:sz w:val="14"/>
          <w:szCs w:val="14"/>
          <w:lang w:val="fi-FI"/>
        </w:rPr>
        <w:t>a</w:t>
      </w:r>
      <w:proofErr w:type="spellEnd"/>
      <w:r w:rsidRPr="00D333A7">
        <w:rPr>
          <w:rFonts w:ascii="Arial" w:hAnsi="Arial" w:cs="Arial"/>
          <w:color w:val="000000"/>
          <w:spacing w:val="-4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apgyvendinamas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r w:rsidRPr="00D333A7">
        <w:rPr>
          <w:rFonts w:ascii="Arial" w:hAnsi="Arial" w:cs="Arial"/>
          <w:color w:val="000000"/>
          <w:spacing w:val="-6"/>
          <w:sz w:val="14"/>
          <w:szCs w:val="14"/>
          <w:lang w:val="fi-FI"/>
        </w:rPr>
        <w:t>s</w:t>
      </w:r>
      <w:proofErr w:type="spellEnd"/>
      <w:r w:rsidRPr="00D333A7">
        <w:rPr>
          <w:rFonts w:ascii="Arial" w:hAnsi="Arial" w:cs="Arial"/>
          <w:color w:val="000000"/>
          <w:spacing w:val="-6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su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pristatoma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lova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triviečiame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Vienviečiai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užsakomi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Keliaudamas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neužsisakęs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vienviečio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sutinka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lyties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turistu (-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pristatoma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lova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triviečiame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B11F283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para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</w:p>
    <w:p w14:paraId="6A914D3A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Atvykimo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pradžia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14–18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valanda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pabaiga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10–12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valanda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34C8867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kaina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„nuo“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krypties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trukmės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Konkrečios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pacing w:val="-9"/>
          <w:sz w:val="14"/>
          <w:szCs w:val="14"/>
          <w:lang w:val="fi-FI"/>
        </w:rPr>
        <w:t>Ju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dominančios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informacijos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tai,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kokiomis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galioja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mažiausia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t.y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pan.),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teiraukitės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apsilankykite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700LT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interneto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puslapyje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hyperlink r:id="rId34" w:history="1">
        <w:r w:rsidRPr="00D333A7">
          <w:rPr>
            <w:rFonts w:ascii="Arial" w:hAnsi="Arial" w:cs="Arial"/>
            <w:color w:val="000000"/>
            <w:sz w:val="14"/>
            <w:szCs w:val="14"/>
            <w:lang w:val="fi-FI"/>
          </w:rPr>
          <w:t>www.700.lt</w:t>
        </w:r>
      </w:hyperlink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A19CB8F" w14:textId="77777777" w:rsidR="004667BC" w:rsidRPr="00D333A7" w:rsidRDefault="00004020">
      <w:pPr>
        <w:tabs>
          <w:tab w:val="left" w:pos="3643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KITA INFORMACIJA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atkreipti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pažintinės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autobusu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organizuojamos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įvairiu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savarankiškai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atidžiai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renkantis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kryptį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išsianalizuoti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pasirinktos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vidutinę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laikotarpio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kuomet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planuojama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temperatūrą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klimato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ypatybes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augmeniją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Jums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svarbias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tačiau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nepriklausančias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aplinkybes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leis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Jums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pasirinkti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labiausiai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Jūsų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lūkesčius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atitinkančią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tenkinančią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pažintinę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autobusu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Atkreipiame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organizuoja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pažintines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klimatas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gyvūnija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augmenija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veiksniai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esančios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Lietuvoje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pasirūpinus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tinkamomis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Jums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būtinomis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reikalingomis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viešint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Europos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kortelė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14"/>
          <w:sz w:val="14"/>
          <w:szCs w:val="14"/>
          <w:lang w:val="fi-FI"/>
        </w:rPr>
        <w:t xml:space="preserve">– </w:t>
      </w:r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ESDK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galioja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reikalinga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laikinai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Sąjungos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Norvegiją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Islandiją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Lichtenšteiną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Šveicariją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– ES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kortelė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nėra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alternatyva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ESD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K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apdraustas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privalomuoju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D333A7">
        <w:rPr>
          <w:rFonts w:ascii="Arial" w:hAnsi="Arial" w:cs="Arial"/>
          <w:color w:val="000000"/>
          <w:spacing w:val="6"/>
          <w:sz w:val="14"/>
          <w:szCs w:val="14"/>
          <w:lang w:val="fi-FI"/>
        </w:rPr>
        <w:t xml:space="preserve">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būtinosios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kompensuojamas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Privalomojo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fondo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biudžeto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lėšų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Privalomojo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lėšomis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kompensuojamos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priežiūros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D333A7">
        <w:rPr>
          <w:rFonts w:ascii="Arial" w:hAnsi="Arial" w:cs="Arial"/>
          <w:color w:val="000000"/>
          <w:spacing w:val="5"/>
          <w:sz w:val="14"/>
          <w:szCs w:val="14"/>
          <w:lang w:val="fi-FI"/>
        </w:rPr>
        <w:t xml:space="preserve">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teikiamos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galiojančią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valstybinės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sistemos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reiškia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Respublikoje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privalomuoju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apdrausti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kurioje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lankosi,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gyventojai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galėtų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pasinaudoti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laikinai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vykdamas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ESDK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kreipdamasis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gydymo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įstaigą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būtinosios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kartu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tapatybę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patvirtinančiu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įstaigos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registratūroje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ligoninės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priimamajame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Daugia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u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informacijo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galit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rast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internet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adresu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: </w:t>
      </w:r>
      <w:hyperlink r:id="rId35" w:history="1">
        <w:r w:rsidRPr="00D333A7">
          <w:rPr>
            <w:rFonts w:ascii="Arial" w:hAnsi="Arial" w:cs="Arial"/>
            <w:color w:val="000000"/>
            <w:sz w:val="14"/>
            <w:szCs w:val="14"/>
            <w:lang w:val="fi-FI"/>
          </w:rPr>
          <w:t>www.ktlk.lt/gyventojams/europos-sveikatos-draudimo-kortele/</w:t>
        </w:r>
      </w:hyperlink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Atkreipiam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Jūsų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privačiose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įstaigose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dažniausiai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galimybės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pasinaudoti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ESDK.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AA2F542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įsigyti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garantuojantį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užsienyje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susidariusių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draudiminio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įvykio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apmokėjimą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bendrovių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8A7A350" w14:textId="77777777" w:rsidR="004667BC" w:rsidRPr="00D333A7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D333A7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F747F6" wp14:editId="47907EC2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826FE" id="Freeform 151" o:spid="_x0000_s1026" style="position:absolute;margin-left:56.7pt;margin-top:8.15pt;width:518.75pt;height:0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N1OXw2wAA AAoBAAAPAAAAZHJzL2Rvd25yZXYueG1sTI9BT8MwDIXvSPyHyEjcWFI2KihNJzRp0jgyxj1rTFut cUqTNeXf44kD3Pzsp/c+l+vZ9WLCMXSeNGQLBQKp9rajRsPhfXv3CCJEQ9b0nlDDNwZYV9dXpSms T/SG0z42gkMoFEZDG+NQSBnqFp0JCz8g8e3Tj85ElmMj7WgSh7te3iuVS2c64obWDLhpsT7tz45L Pqb5kMtN2g6r9LU77V6jSoPWtzfzyzOIiHP8M8MFn9GhYqajP5MNomedLVds5SFfgrgYsgf1BOL4 u5FVKf+/UP0AAAD//wMAUEsBAi0AFAAGAAgAAAAhALaDOJL+AAAA4QEAABMAAAAAAAAAAAAAAAAA AAAAAFtDb250ZW50X1R5cGVzXS54bWxQSwECLQAUAAYACAAAACEAOP0h/9YAAACUAQAACwAAAAAA AAAAAAAAAAAvAQAAX3JlbHMvLnJlbHNQSwECLQAUAAYACAAAACEAFbyEiT4CAAAdBQAADgAAAAAA AAAAAAAAAAAuAgAAZHJzL2Uyb0RvYy54bWxQSwECLQAUAAYACAAAACEATdTl8NsAAAAKAQAADwAA AAAAAAAAAAAAAACYBAAAZHJzL2Rvd25yZXYueG1sUEsFBgAAAAAEAAQA8wAAAKA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36" w:history="1">
        <w:r w:rsidRPr="00D333A7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D333A7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D333A7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D333A7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D333A7">
        <w:rPr>
          <w:rFonts w:ascii="Arial" w:hAnsi="Arial" w:cs="Arial"/>
          <w:color w:val="000000"/>
          <w:sz w:val="16"/>
          <w:szCs w:val="16"/>
          <w:lang w:val="fi-FI"/>
        </w:rPr>
        <w:t xml:space="preserve"> 8 / 10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D333A7">
        <w:rPr>
          <w:lang w:val="fi-FI"/>
        </w:rPr>
        <w:br w:type="page"/>
      </w:r>
    </w:p>
    <w:p w14:paraId="5231390F" w14:textId="72D806D7" w:rsidR="004667BC" w:rsidRPr="00D333A7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D333A7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D333A7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D333A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4566DE2C" w14:textId="77777777" w:rsidR="004667BC" w:rsidRPr="00D333A7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16662324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75ED7CB" w14:textId="77777777" w:rsidR="004667BC" w:rsidRPr="00D333A7" w:rsidRDefault="00004020">
      <w:pPr>
        <w:tabs>
          <w:tab w:val="left" w:pos="1374"/>
          <w:tab w:val="left" w:pos="1450"/>
          <w:tab w:val="left" w:pos="1527"/>
          <w:tab w:val="left" w:pos="2037"/>
          <w:tab w:val="left" w:pos="2185"/>
          <w:tab w:val="left" w:pos="2271"/>
          <w:tab w:val="left" w:pos="2811"/>
          <w:tab w:val="left" w:pos="2938"/>
          <w:tab w:val="left" w:pos="3271"/>
          <w:tab w:val="left" w:pos="3568"/>
          <w:tab w:val="left" w:pos="3887"/>
          <w:tab w:val="left" w:pos="4126"/>
          <w:tab w:val="left" w:pos="4521"/>
          <w:tab w:val="left" w:pos="4697"/>
          <w:tab w:val="left" w:pos="4888"/>
          <w:tab w:val="left" w:pos="5026"/>
          <w:tab w:val="left" w:pos="5359"/>
          <w:tab w:val="left" w:pos="5686"/>
          <w:tab w:val="left" w:pos="5932"/>
          <w:tab w:val="left" w:pos="6011"/>
          <w:tab w:val="left" w:pos="6215"/>
          <w:tab w:val="left" w:pos="6416"/>
          <w:tab w:val="left" w:pos="6570"/>
          <w:tab w:val="left" w:pos="6967"/>
          <w:tab w:val="left" w:pos="7014"/>
          <w:tab w:val="left" w:pos="7173"/>
          <w:tab w:val="left" w:pos="7279"/>
          <w:tab w:val="left" w:pos="7434"/>
          <w:tab w:val="left" w:pos="7726"/>
          <w:tab w:val="left" w:pos="7966"/>
          <w:tab w:val="left" w:pos="8649"/>
          <w:tab w:val="left" w:pos="8722"/>
          <w:tab w:val="left" w:pos="8952"/>
          <w:tab w:val="left" w:pos="9265"/>
          <w:tab w:val="left" w:pos="9355"/>
          <w:tab w:val="left" w:pos="9646"/>
          <w:tab w:val="left" w:pos="9732"/>
          <w:tab w:val="left" w:pos="10074"/>
          <w:tab w:val="left" w:pos="10124"/>
          <w:tab w:val="left" w:pos="10368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B1C54F" wp14:editId="59EB3BFE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53" name="Freefor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721A" id="Freeform 153" o:spid="_x0000_s1026" style="position:absolute;margin-left:56.7pt;margin-top:0;width:518.75pt;height:0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iNxt+2AAA AAYBAAAPAAAAZHJzL2Rvd25yZXYueG1sTI/BTsMwEETvSPyDtUjcqB0oFaRxKlSpUjlSyt2Nt0nU eG1iNwl/z+YEx9GMZt4Um8l1YsA+tp40ZAsFAqnytqVaw/Fz9/ACIiZD1nSeUMMPRtiUtzeFya0f 6QOHQ6oFl1DMjYYmpZBLGasGnYkLH5DYO/vemcSyr6XtzcjlrpOPSq2kMy3xQmMCbhusLoer45Gv YTqu5HbcheX4vb/s35Mag9b3d9PbGkTCKf2FYcZndCiZ6eSvZKPoWGdPS45q4EeznT2rVxCnWcuy kP/xy18AAAD//wMAUEsBAi0AFAAGAAgAAAAhALaDOJL+AAAA4QEAABMAAAAAAAAAAAAAAAAAAAAA AFtDb250ZW50X1R5cGVzXS54bWxQSwECLQAUAAYACAAAACEAOP0h/9YAAACUAQAACwAAAAAAAAAA AAAAAAAvAQAAX3JlbHMvLnJlbHNQSwECLQAUAAYACAAAACEAFbyEiT4CAAAdBQAADgAAAAAAAAAA AAAAAAAuAgAAZHJzL2Uyb0RvYy54bWxQSwECLQAUAAYACAAAACEAYjcbftgAAAAGAQAADwAAAAAA AAAAAAAAAACYBAAAZHJzL2Rvd25yZXYueG1sUEsFBgAAAAAEAAQA8wAAAJ0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atstovybėse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Atidžiai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perskaitykite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pateiktą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kompensavimo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reikalaujama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prašant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kompensuoti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patirtas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kitokią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išmoką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įvairiose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bendrovėse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Ne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užsienio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įstaigos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kompanijomis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sumokėti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net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Reikalaukite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gydytojo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: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pažymos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nurodyta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diagnozė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;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sąskaitos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patvirtintos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gydytojo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parašu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spaudu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vaistų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receptų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išrašytų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vaistų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pirkimo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kvitų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ligoninėje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greitosios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nustatytas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sumokės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kreipsitės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atstovą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adresai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),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įgaliotas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pasirūpinti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atsiskaitymu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laikysitės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Jūsų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procedūros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reikalavimų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nekompensuoja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grįžimu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gyvenamąją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prisijungimu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tęsimui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tuos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atvejus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gydytojas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ligoniui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transportavimas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gyvenamąją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Įsigydami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per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atstovybėse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prašykite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darbuotojai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parodytų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nurodytas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kontaktinis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tel.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numeris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turėtumėte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skambinti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nelaimės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užregistruoti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įvykį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Neįvykusios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rizikos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Užsisakant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rekomenduotina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apsidrausti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rizikos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sudaro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galimybę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išvengti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nuostolių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neįvyksta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keliaujančiuoju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apima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pagrindines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rizikas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neįvykti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–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artimų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šeimos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narių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liga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mirtis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eismo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įvykis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prarasto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t.t.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draustis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tik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keliaujančiųjų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kartu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keliaujantys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galima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apsidrausti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tiek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atskirai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tiek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kartu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įprastu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C897E08" w14:textId="77777777" w:rsidR="004667BC" w:rsidRPr="00D333A7" w:rsidRDefault="00004020">
      <w:pPr>
        <w:tabs>
          <w:tab w:val="left" w:pos="1422"/>
          <w:tab w:val="left" w:pos="1605"/>
          <w:tab w:val="left" w:pos="1962"/>
          <w:tab w:val="left" w:pos="2126"/>
          <w:tab w:val="left" w:pos="2442"/>
          <w:tab w:val="left" w:pos="2624"/>
          <w:tab w:val="left" w:pos="2822"/>
          <w:tab w:val="left" w:pos="3566"/>
          <w:tab w:val="left" w:pos="4351"/>
          <w:tab w:val="left" w:pos="4405"/>
          <w:tab w:val="left" w:pos="4669"/>
          <w:tab w:val="left" w:pos="5026"/>
          <w:tab w:val="left" w:pos="5813"/>
          <w:tab w:val="left" w:pos="5868"/>
          <w:tab w:val="left" w:pos="6409"/>
          <w:tab w:val="left" w:pos="6558"/>
          <w:tab w:val="left" w:pos="6683"/>
          <w:tab w:val="left" w:pos="6755"/>
          <w:tab w:val="left" w:pos="7274"/>
          <w:tab w:val="left" w:pos="7804"/>
          <w:tab w:val="left" w:pos="8346"/>
          <w:tab w:val="left" w:pos="8592"/>
          <w:tab w:val="left" w:pos="8734"/>
          <w:tab w:val="left" w:pos="9094"/>
          <w:tab w:val="left" w:pos="9266"/>
          <w:tab w:val="left" w:pos="9689"/>
          <w:tab w:val="left" w:pos="10031"/>
          <w:tab w:val="left" w:pos="10490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Daugiau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informacijos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rizikos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teiraukitės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kompanijose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partnerių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atstovai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deda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pastangas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saugumui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užtikrinti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visada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užrakinamos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dažniausiai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lieka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vairuotojas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stovėjimui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parenkamos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saugios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aikštelės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.).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keliaujant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ypač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pietų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pasitaikyti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vagysčių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net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užrakintų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autobusų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priežasties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į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nuo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konkrečios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apimti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rizikas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vagystės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praradimas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sunaikinimas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sugadinimas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Ypatingai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vežatės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didesnės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daiktus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papuošalus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fotoaparatus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vaizdo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kameras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kompiuterius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techniką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prabangos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prekes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.).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1B4D958" w14:textId="77777777" w:rsidR="004667BC" w:rsidRPr="00D333A7" w:rsidRDefault="00004020">
      <w:pPr>
        <w:tabs>
          <w:tab w:val="left" w:pos="1369"/>
          <w:tab w:val="left" w:pos="1434"/>
          <w:tab w:val="left" w:pos="1840"/>
          <w:tab w:val="left" w:pos="2064"/>
          <w:tab w:val="left" w:pos="2361"/>
          <w:tab w:val="left" w:pos="2527"/>
          <w:tab w:val="left" w:pos="2571"/>
          <w:tab w:val="left" w:pos="3147"/>
          <w:tab w:val="left" w:pos="3234"/>
          <w:tab w:val="left" w:pos="3756"/>
          <w:tab w:val="left" w:pos="4120"/>
          <w:tab w:val="left" w:pos="4361"/>
          <w:tab w:val="left" w:pos="4928"/>
          <w:tab w:val="left" w:pos="5234"/>
          <w:tab w:val="left" w:pos="5820"/>
          <w:tab w:val="left" w:pos="6542"/>
          <w:tab w:val="left" w:pos="6584"/>
          <w:tab w:val="left" w:pos="6795"/>
          <w:tab w:val="left" w:pos="7290"/>
          <w:tab w:val="left" w:pos="7424"/>
          <w:tab w:val="left" w:pos="8016"/>
          <w:tab w:val="left" w:pos="8067"/>
          <w:tab w:val="left" w:pos="8653"/>
          <w:tab w:val="left" w:pos="8722"/>
          <w:tab w:val="left" w:pos="9378"/>
          <w:tab w:val="left" w:pos="9639"/>
          <w:tab w:val="left" w:pos="9922"/>
          <w:tab w:val="left" w:pos="10303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Bagažas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Kiekvienas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pažintinės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autobusu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talpinamas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skyrių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rankinį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pasiimamas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laikomas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vežėjo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nustatytas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taisykles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priekį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vairuotojo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patalpinamas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Klientas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atsiimdamas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atsakingas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tai,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atsiimtų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priklausantį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atsiimant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atidžiai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apžiūrėti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atsiimti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įsitikinus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Jūsų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atsiima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pastebi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vėliau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greičiau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vadovą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700LT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neatsako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tai,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sumaišo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betarpiškai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rūpinamės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siekdami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padėti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grąžinti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sumaišytus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vežamo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rankinio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saugumą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turistas.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įsigijus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Jūs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dūžtančių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greitai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gendančių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pavyzdžiui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pinigų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raktų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vaistų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akinių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akinių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saulės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fotoaparatų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vaizdo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kamerų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elektronikos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technikos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prietaisų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kompiuterių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elektroninių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prietaisų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telefonų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mobiliųjų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telefonų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elektroninių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prietaisų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baterijų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pakroviklių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juvelyrinių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dirbinių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tauriųjų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metalų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brangiųjų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pusbrangių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akmenų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muzikos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instrumentų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vertybinių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popierių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meno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dailės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kūrinių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verslo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tapatybės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pavyzdžių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3"/>
          <w:sz w:val="14"/>
          <w:szCs w:val="14"/>
          <w:lang w:val="fi-FI"/>
        </w:rPr>
        <w:t>jo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pasitelkti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teikiantys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tretieji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neatsako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sugadinimą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dingimą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nepaisydamas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įspėjimo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minėtus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talpinamas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202AFAE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Vežėjas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neatsako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rankinį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Juo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rūpintis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C1A6E39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Išorinė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baterija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mobiliesiems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telefonams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</w:p>
    <w:p w14:paraId="6D033A2D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planuojantiems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fotografuoti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filmuoti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mobiliuoju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telefonu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anksto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pasirūpinti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išorine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baterija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FDBB667" w14:textId="77777777" w:rsidR="004667BC" w:rsidRPr="00D333A7" w:rsidRDefault="00004020">
      <w:pPr>
        <w:tabs>
          <w:tab w:val="left" w:pos="2125"/>
          <w:tab w:val="left" w:pos="2541"/>
          <w:tab w:val="left" w:pos="3225"/>
          <w:tab w:val="left" w:pos="3426"/>
          <w:tab w:val="left" w:pos="4025"/>
          <w:tab w:val="left" w:pos="4988"/>
          <w:tab w:val="left" w:pos="5725"/>
          <w:tab w:val="left" w:pos="5958"/>
          <w:tab w:val="left" w:pos="6525"/>
          <w:tab w:val="left" w:pos="7350"/>
          <w:tab w:val="left" w:pos="7961"/>
          <w:tab w:val="left" w:pos="8303"/>
          <w:tab w:val="left" w:pos="8998"/>
          <w:tab w:val="left" w:pos="9760"/>
          <w:tab w:val="left" w:pos="10311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Vanduo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 </w:t>
      </w:r>
      <w:r w:rsidRPr="00D333A7">
        <w:rPr>
          <w:lang w:val="sv-SE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Nerekomenduojama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gerti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vandens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čiaupo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Bakterijomis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užterštas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  <w:t>ar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stipriai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chloruotas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vanduo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pakenkti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sveikatai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sukelti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žarnyno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negalavimus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1AF1502F" w14:textId="77777777" w:rsidR="004667BC" w:rsidRPr="00D333A7" w:rsidRDefault="00004020">
      <w:pPr>
        <w:tabs>
          <w:tab w:val="left" w:pos="1621"/>
          <w:tab w:val="left" w:pos="1751"/>
          <w:tab w:val="left" w:pos="2393"/>
          <w:tab w:val="left" w:pos="3421"/>
          <w:tab w:val="left" w:pos="3674"/>
          <w:tab w:val="left" w:pos="4352"/>
          <w:tab w:val="left" w:pos="5489"/>
          <w:tab w:val="left" w:pos="6336"/>
          <w:tab w:val="left" w:pos="7090"/>
          <w:tab w:val="left" w:pos="8089"/>
          <w:tab w:val="left" w:pos="8407"/>
          <w:tab w:val="left" w:pos="8673"/>
          <w:tab w:val="left" w:pos="9220"/>
          <w:tab w:val="left" w:pos="9874"/>
          <w:tab w:val="left" w:pos="10409"/>
          <w:tab w:val="left" w:pos="10733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srovė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 </w:t>
      </w:r>
      <w:r w:rsidRPr="00D333A7">
        <w:rPr>
          <w:lang w:val="sv-SE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Pietų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šalių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pasitaiko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srovės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tiekimo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sutrikimų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Ne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visur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vienoda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srovės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įtampa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(125 V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220 V),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todėl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visada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atkreipkite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instrukciją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vonios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Kai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kuriuose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lizdai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yra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kitokios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formos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Lietuvoje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Todėl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naudojantis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savais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prietaisais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reikia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turėti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tarpininką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“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adapterį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).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Kartais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tokį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prietaisą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galima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išsinuomoti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Įsigiję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tarpininką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“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prieš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išvažiuodami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  <w:t>į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nesusidursite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galimais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nepatogumais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Daugumos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viešbučių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  <w:t>yra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  <w:t>tik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lizdas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  <w:t>to</w:t>
      </w:r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rekomenduojama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pasiimti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šakotuvus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369DC87B" w14:textId="77777777" w:rsidR="004667BC" w:rsidRDefault="00004020">
      <w:pPr>
        <w:spacing w:before="170"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Pretenzijos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 </w:t>
      </w:r>
      <w:r w:rsidRPr="00D333A7">
        <w:rPr>
          <w:lang w:val="sv-SE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kilus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konfliktui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ar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atsiradus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nepasitenkinimui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šios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sutarties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netinkamo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vykdymo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ar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neįvykdymo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pretenzijos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nedelsiant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būti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pareiškiamos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atstovui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vadovui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šių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nėra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r w:rsidRPr="00D333A7">
        <w:rPr>
          <w:rFonts w:ascii="Arial" w:hAnsi="Arial" w:cs="Arial"/>
          <w:color w:val="000000"/>
          <w:spacing w:val="6"/>
          <w:sz w:val="14"/>
          <w:szCs w:val="14"/>
          <w:lang w:val="sv-SE"/>
        </w:rPr>
        <w:t xml:space="preserve">–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organizatoriui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Pretenzijos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nesprendžiamų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ar</w:t>
      </w:r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netinkamai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sprendžiamų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problemų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pareikštos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raštu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Nepavykus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konflikto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išspręsti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pretenzijas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organizatoriui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galima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pareikšti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raštu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nevėliau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per tris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mėnesius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pabaigos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;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organizatorius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privalo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raštu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atsakyti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pretenzijas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per 14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dienų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pretenzijų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dienos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Ginčai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sprendžiami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derybų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nepavykus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susitarti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-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Lietuvos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Respublikos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įstatymų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nustatyta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tvarka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Pareiškimus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prašome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siųsti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adresu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: 700LT,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Putvinskio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g. 50, Kaunas, LT 44211, el.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paštas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: </w:t>
      </w:r>
      <w:hyperlink r:id="rId37" w:history="1">
        <w:r w:rsidRPr="00D333A7">
          <w:rPr>
            <w:rFonts w:ascii="Arial" w:hAnsi="Arial" w:cs="Arial"/>
            <w:color w:val="000000"/>
            <w:sz w:val="14"/>
            <w:szCs w:val="14"/>
            <w:lang w:val="sv-SE"/>
          </w:rPr>
          <w:t>info@700.lt.</w:t>
        </w:r>
      </w:hyperlink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r w:rsidRPr="00D333A7">
        <w:rPr>
          <w:lang w:val="sv-SE"/>
        </w:rPr>
        <w:br w:type="textWrapping" w:clear="all"/>
      </w:r>
      <w:hyperlink r:id="rId38" w:history="1">
        <w:r>
          <w:rPr>
            <w:rFonts w:ascii="Arial" w:hAnsi="Arial" w:cs="Arial"/>
            <w:color w:val="000000"/>
            <w:sz w:val="14"/>
            <w:szCs w:val="14"/>
          </w:rPr>
          <w:t xml:space="preserve">700LT </w:t>
        </w:r>
      </w:hyperlink>
      <w:proofErr w:type="spellStart"/>
      <w:r>
        <w:rPr>
          <w:rFonts w:ascii="Arial" w:hAnsi="Arial" w:cs="Arial"/>
          <w:color w:val="000000"/>
          <w:sz w:val="14"/>
          <w:szCs w:val="14"/>
        </w:rPr>
        <w:t>neprisiima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atsakomybės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force majeure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nebuvo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išvengti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Pretenzijos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nepriimamos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paslaugų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neįtrauktų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konkrečios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aprašymą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700LT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kainyne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5E20F35E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Ginčai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sprendžiami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derybų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nepavykus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susitarti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–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įstatymų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teisminiam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ginčui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paskelbiant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sprendimą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skundą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konfliktą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praneša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žiniasklaidai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sprendimas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įrodys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pretenzijos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visiškai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neteisingos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700LT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pasilieka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įstatymų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14"/>
          <w:szCs w:val="14"/>
        </w:rPr>
        <w:t>iš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piniginės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nuostolių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kompensacijos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pamirštus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prašome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skubiai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pranešti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karto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padengti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telefono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paslaugų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susijusias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ieškojimu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pavyko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dingusius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31255170" w14:textId="77777777" w:rsidR="004667BC" w:rsidRDefault="00004020">
      <w:pPr>
        <w:tabs>
          <w:tab w:val="left" w:pos="2996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Nuorodos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sąlygas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paskambinę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apsaugos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</w:t>
      </w:r>
      <w:r>
        <w:rPr>
          <w:rFonts w:ascii="Arial" w:hAnsi="Arial" w:cs="Arial"/>
          <w:color w:val="000000"/>
          <w:spacing w:val="12"/>
          <w:sz w:val="14"/>
          <w:szCs w:val="14"/>
        </w:rPr>
        <w:t xml:space="preserve">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vidaus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) tel. 8 5 2719305 (</w:t>
      </w:r>
      <w:hyperlink r:id="rId39" w:history="1">
        <w:r>
          <w:rPr>
            <w:rFonts w:ascii="Arial" w:hAnsi="Arial" w:cs="Arial"/>
            <w:color w:val="000000"/>
            <w:sz w:val="14"/>
            <w:szCs w:val="14"/>
          </w:rPr>
          <w:t>www.pasienis.lt</w:t>
        </w:r>
      </w:hyperlink>
      <w:r>
        <w:rPr>
          <w:rFonts w:ascii="Arial" w:hAnsi="Arial" w:cs="Arial"/>
          <w:color w:val="000000"/>
          <w:sz w:val="14"/>
          <w:szCs w:val="14"/>
        </w:rPr>
        <w:t>).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Europos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skiepai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Keliaujant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egzotiškus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kraštus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rekomenduojame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pasitarti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gydytoju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profilaktinio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skiepijimosi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užkrečiamųjų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Skiepais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pasirūpinti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teiraukitės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paskambinę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Užkrečiamųjų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profilaktikos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centrą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 tel. 85 2159273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40" w:history="1">
        <w:r>
          <w:rPr>
            <w:rFonts w:ascii="Arial" w:hAnsi="Arial" w:cs="Arial"/>
            <w:color w:val="000000"/>
            <w:sz w:val="14"/>
            <w:szCs w:val="14"/>
          </w:rPr>
          <w:t>www.ulac.lt.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hyperlink r:id="rId41" w:history="1">
        <w:r>
          <w:rPr>
            <w:rFonts w:ascii="Arial" w:hAnsi="Arial" w:cs="Arial"/>
            <w:color w:val="000000"/>
            <w:sz w:val="14"/>
            <w:szCs w:val="14"/>
          </w:rPr>
          <w:t xml:space="preserve">Svarbios </w:t>
        </w:r>
      </w:hyperlink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ketinate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hyperlink r:id="rId42" w:history="1">
        <w:r>
          <w:rPr>
            <w:rFonts w:ascii="Arial" w:hAnsi="Arial" w:cs="Arial"/>
            <w:color w:val="000000"/>
            <w:sz w:val="14"/>
            <w:szCs w:val="14"/>
          </w:rPr>
          <w:t>www.urm.lt</w:t>
        </w:r>
      </w:hyperlink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FB20BED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Mūsų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rekvizitai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6C8085EC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UAB 700LT  </w:t>
      </w:r>
    </w:p>
    <w:p w14:paraId="199E8E45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>AB Swedbank: LT797300010114764378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Juridinio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: 302251591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2C4B751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PVM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mokėtojo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: LT100004535211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FB99ED9" w14:textId="77777777" w:rsidR="004667BC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</w:rPr>
        <w:sectPr w:rsidR="004667B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696660" wp14:editId="56894851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57" name="Freeform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A266E" id="Freeform 157" o:spid="_x0000_s1026" style="position:absolute;margin-left:56.7pt;margin-top:8.15pt;width:518.75pt;height:0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BN1OXw2wAA AAoBAAAPAAAAZHJzL2Rvd25yZXYueG1sTI9BT8MwDIXvSPyHyEjcWFI2KihNJzRp0jgyxj1rTFut cUqTNeXf44kD3Pzsp/c+l+vZ9WLCMXSeNGQLBQKp9rajRsPhfXv3CCJEQ9b0nlDDNwZYV9dXpSms T/SG0z42gkMoFEZDG+NQSBnqFp0JCz8g8e3Tj85ElmMj7WgSh7te3iuVS2c64obWDLhpsT7tz45L Pqb5kMtN2g6r9LU77V6jSoPWtzfzyzOIiHP8M8MFn9GhYqajP5MNomedLVds5SFfgrgYsgf1BOL4 u5FVKf+/UP0AAAD//wMAUEsBAi0AFAAGAAgAAAAhALaDOJL+AAAA4QEAABMAAAAAAAAAAAAAAAAA AAAAAFtDb250ZW50X1R5cGVzXS54bWxQSwECLQAUAAYACAAAACEAOP0h/9YAAACUAQAACwAAAAAA AAAAAAAAAAAvAQAAX3JlbHMvLnJlbHNQSwECLQAUAAYACAAAACEAFbyEiT4CAAAdBQAADgAAAAAA AAAAAAAAAAAuAgAAZHJzL2Uyb0RvYy54bWxQSwECLQAUAAYACAAAACEATdTl8NsAAAAKAQAADwAA AAAAAAAAAAAAAACYBAAAZHJzL2Rvd25yZXYueG1sUEsFBgAAAAAEAAQA8wAAAKA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43" w:history="1">
        <w:r>
          <w:rPr>
            <w:rFonts w:ascii="Arial" w:hAnsi="Arial" w:cs="Arial"/>
            <w:color w:val="000000"/>
            <w:sz w:val="16"/>
            <w:szCs w:val="16"/>
          </w:rPr>
          <w:t>https://www.700.lt</w:t>
        </w:r>
        <w:r>
          <w:rPr>
            <w:rFonts w:ascii="Arial" w:hAnsi="Arial" w:cs="Arial"/>
            <w:color w:val="000000"/>
            <w:sz w:val="16"/>
            <w:szCs w:val="16"/>
          </w:rPr>
          <w:tab/>
        </w:r>
      </w:hyperlink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 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puslapis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9 /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page"/>
      </w:r>
    </w:p>
    <w:p w14:paraId="0F0FF7ED" w14:textId="648B58F8" w:rsidR="004667BC" w:rsidRPr="00D333A7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D333A7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D333A7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D333A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72A6F3C5" w14:textId="77777777" w:rsidR="004667BC" w:rsidRPr="00D333A7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09E2C102" w14:textId="77777777" w:rsidR="004667BC" w:rsidRDefault="004667BC">
      <w:pPr>
        <w:spacing w:after="22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B1327B1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85A2C4" wp14:editId="09C1E32B">
                <wp:simplePos x="0" y="0"/>
                <wp:positionH relativeFrom="page">
                  <wp:posOffset>719999</wp:posOffset>
                </wp:positionH>
                <wp:positionV relativeFrom="line">
                  <wp:posOffset>-8042</wp:posOffset>
                </wp:positionV>
                <wp:extent cx="6588006" cy="180"/>
                <wp:effectExtent l="0" t="0" r="0" b="0"/>
                <wp:wrapNone/>
                <wp:docPr id="162" name="Freefor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23E6" id="Freeform 162" o:spid="_x0000_s1026" style="position:absolute;margin-left:56.7pt;margin-top:-.65pt;width:518.75pt;height:0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CrQC6w2wAA AAoBAAAPAAAAZHJzL2Rvd25yZXYueG1sTI/LTsMwEEX3SPyDNUjsWju0VBDiVKhSpbKklL0bD0nU eBxiNw5/z1Qs6PLOHN1HsZ5cJ0YcQutJQzZXIJAqb1uqNRw+trMnECEasqbzhBp+MMC6vL0pTG59 oncc97EWbEIhNxqaGPtcylA16EyY+x6Jf19+cCayHGppB5PY3HXyQamVdKYlTmhMj5sGq9P+7Djk c5wOK7lJ236Zvnen3VtUqdf6/m56fQERcYr/MFzqc3UoudPRn8kG0bHOFktGNcyyBYgLkD2qZxDH v4ssC3k9ofwFAAD//wMAUEsBAi0AFAAGAAgAAAAhALaDOJL+AAAA4QEAABMAAAAAAAAAAAAAAAAA AAAAAFtDb250ZW50X1R5cGVzXS54bWxQSwECLQAUAAYACAAAACEAOP0h/9YAAACUAQAACwAAAAAA AAAAAAAAAAAvAQAAX3JlbHMvLnJlbHNQSwECLQAUAAYACAAAACEAFbyEiT4CAAAdBQAADgAAAAAA AAAAAAAAAAAuAgAAZHJzL2Uyb0RvYy54bWxQSwECLQAUAAYACAAAACEAq0AusNsAAAAKAQAADwAA AAAAAAAAAAAAAACYBAAAZHJzL2Rvd25yZXYueG1sUEsFBgAAAAAEAAQA8wAAAKAFAAAAAA==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D333A7">
        <w:rPr>
          <w:rFonts w:ascii="Arial" w:hAnsi="Arial" w:cs="Arial"/>
          <w:color w:val="000000"/>
          <w:sz w:val="14"/>
          <w:szCs w:val="14"/>
          <w:lang w:val="lt-LT"/>
        </w:rPr>
        <w:t>Putvinskio g. 50, Kaunas, LT 44211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8E69376" w14:textId="77777777" w:rsidR="004667BC" w:rsidRPr="00D333A7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34914E" wp14:editId="71B74F60">
                <wp:simplePos x="0" y="0"/>
                <wp:positionH relativeFrom="page">
                  <wp:posOffset>2178582</wp:posOffset>
                </wp:positionH>
                <wp:positionV relativeFrom="line">
                  <wp:posOffset>98476</wp:posOffset>
                </wp:positionV>
                <wp:extent cx="513131" cy="3911"/>
                <wp:effectExtent l="0" t="0" r="0" b="0"/>
                <wp:wrapNone/>
                <wp:docPr id="163" name="Freeform 16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31" cy="39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131" h="3911">
                              <a:moveTo>
                                <a:pt x="0" y="0"/>
                              </a:moveTo>
                              <a:lnTo>
                                <a:pt x="513131" y="0"/>
                              </a:lnTo>
                              <a:lnTo>
                                <a:pt x="513131" y="3911"/>
                              </a:lnTo>
                              <a:lnTo>
                                <a:pt x="0" y="3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7161B" id="Freeform 163" o:spid="_x0000_s1026" href="mailto:info@700.lt" style="position:absolute;margin-left:171.55pt;margin-top:7.75pt;width:40.4pt;height:.3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13131,391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qsNOQwIAAG8FAAAOAAAAZHJzL2Uyb0RvYy54bWysVE2P2yAQvVfqf0DcG8dZbdVGSfbQVXqp 2qq7/QEEj2MkDAjYOPn3HQbjeLftZbWJBBhm3rz3+NjcnXvNTuCDsmbL68WSMzDSNsoct/z34/7D J85CFKYR2hrY8gsEfrd7/24zuDWsbGd1A54hiAnrwW15F6NbV1WQHfQiLKwDg4ut9b2I+OmPVePF gOi9rlbL5cdqsL5x3koIAWfv8yLfEX7bgow/2jZAZHrLkVuk1lN7SG2124j10QvXKTnSEK9g0Qtl sOgEdS+iYE9e/QXVK+ltsG1cSNtXtm2VBNKAaurlCzUPnXBAWtCc4CabwtvByu+nB/fTow2DC+uA w6Ti3Po+9ciPncmsy2QWnCOTOHlb3+CfM4lLN5/rOllZXVPlU4hfwRKMOH0LMTvdlJHoykieTRl6 3K+0U5p2KnKGO+U5w5065J1yIqa8xC0N2XDl0Y000lpvT/BoKSq+EIAUr6vazKOKoqIVQ0tA6R3B zQJnyktM6XMsHrrnBpXl0s/D6DzOykptA2Rfk1wyeLIA4+YmB6tVs1daJ9nBHw9ftGcnkc49/vZ7 Op5Cu07k2TpNl4JjPBV4BqRN8nhJycYm+ExHG4y9HhkaxYuGVFybX9Ay1eAhWVEi3WaY+AgpwcQ6 L3WigUzods4n3f+UQYwIMCG3WH/CHgFKZAYp2JnlGJ9SgR6DKTkr+g+xnDxlUGVr4pTcK2P9v5Rp VDVWzvHFpGxNculgmwvdN3IPbzUpHF+g9GzMvyn9+k7u/gAAAP//AwBQSwMEFAAGAAgAAAAhABaI nBDeAAAACQEAAA8AAABkcnMvZG93bnJldi54bWxMj8FOwzAMhu9IvENkJC6IpV23CkrTaYD2AGw7 7Og1WVPROFWTrWVPjzmxo/1/+v25XE2uExczhNaTgnSWgDBUe91So2C/2zy/gAgRSWPnySj4MQFW 1f1diYX2I32ZyzY2gksoFKjAxtgXUobaGodh5ntDnJ384DDyODRSDzhyuevkPEly6bAlvmCxNx/W 1N/bs1Mw7vbrp8/re+029nDyh4jZVedKPT5M6zcQ0UzxH4Y/fVaHip2O/kw6iE5BtshSRjlYLkEw sJhnryCOvMhTkFUpbz+ofgEAAP//AwBQSwECLQAUAAYACAAAACEAtoM4kv4AAADhAQAAEwAAAAAA AAAAAAAAAAAAAAAAW0NvbnRlbnRfVHlwZXNdLnhtbFBLAQItABQABgAIAAAAIQA4/SH/1gAAAJQB AAALAAAAAAAAAAAAAAAAAC8BAABfcmVscy8ucmVsc1BLAQItABQABgAIAAAAIQBtqsNOQwIAAG8F AAAOAAAAAAAAAAAAAAAAAC4CAABkcnMvZTJvRG9jLnhtbFBLAQItABQABgAIAAAAIQAWiJwQ3gAA AAkBAAAPAAAAAAAAAAAAAAAAAJ0EAABkcnMvZG93bnJldi54bWxQSwUGAAAAAAQABADzAAAAqAUA AAAA " o:button="t" path="m,l513131,r,3911l,3911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D333A7">
        <w:rPr>
          <w:rFonts w:ascii="Arial" w:hAnsi="Arial" w:cs="Arial"/>
          <w:color w:val="000000"/>
          <w:sz w:val="14"/>
          <w:szCs w:val="14"/>
          <w:lang w:val="lt-LT"/>
        </w:rPr>
        <w:t xml:space="preserve">Tel.: +370 37 297080,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lt-LT"/>
        </w:rPr>
        <w:t>el.paštas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lt-LT"/>
        </w:rPr>
        <w:t xml:space="preserve"> </w:t>
      </w:r>
      <w:hyperlink r:id="rId44" w:history="1">
        <w:r w:rsidRPr="00D333A7">
          <w:rPr>
            <w:rFonts w:ascii="Arial" w:hAnsi="Arial" w:cs="Arial"/>
            <w:color w:val="0000FF"/>
            <w:sz w:val="14"/>
            <w:szCs w:val="14"/>
            <w:lang w:val="lt-LT"/>
          </w:rPr>
          <w:t>info@700.lt</w:t>
        </w:r>
      </w:hyperlink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D333A7">
        <w:rPr>
          <w:lang w:val="lt-LT"/>
        </w:rPr>
        <w:br w:type="textWrapping" w:clear="all"/>
      </w:r>
      <w:hyperlink r:id="rId45" w:history="1">
        <w:r w:rsidRPr="00D333A7">
          <w:rPr>
            <w:rFonts w:ascii="Arial" w:hAnsi="Arial" w:cs="Arial"/>
            <w:color w:val="000000"/>
            <w:sz w:val="14"/>
            <w:szCs w:val="14"/>
            <w:lang w:val="lt-LT"/>
          </w:rPr>
          <w:t>www.700.lt</w:t>
        </w:r>
      </w:hyperlink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0B3C766" w14:textId="77777777" w:rsidR="004667BC" w:rsidRPr="00D333A7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D333A7">
        <w:rPr>
          <w:rFonts w:ascii="Arial" w:hAnsi="Arial" w:cs="Arial"/>
          <w:color w:val="000000"/>
          <w:sz w:val="14"/>
          <w:szCs w:val="14"/>
          <w:lang w:val="lt-LT"/>
        </w:rPr>
        <w:t>Duomenys apie įmonę kaupiami ir saugomi Valstybės įmonės Registrų centro Juridinių asmenų registre.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D333A7">
        <w:rPr>
          <w:lang w:val="lt-LT"/>
        </w:rPr>
        <w:br w:type="textWrapping" w:clear="all"/>
      </w:r>
      <w:r w:rsidRPr="00D333A7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Š</w:t>
      </w:r>
      <w:r w:rsidRPr="00D333A7">
        <w:rPr>
          <w:rFonts w:ascii="Arial" w:hAnsi="Arial" w:cs="Arial"/>
          <w:color w:val="000000"/>
          <w:sz w:val="14"/>
          <w:szCs w:val="14"/>
          <w:lang w:val="lt-LT"/>
        </w:rPr>
        <w:t>i Organizuotos turistinės kelionės sutartis Valstybinės vartotojų teisių apsaugos tarnybos komisijos pripažinta atitinkanti sąžiningų sutarčių sąlygų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6D0166" wp14:editId="10DB72B6">
                <wp:simplePos x="0" y="0"/>
                <wp:positionH relativeFrom="page">
                  <wp:posOffset>4135271</wp:posOffset>
                </wp:positionH>
                <wp:positionV relativeFrom="line">
                  <wp:posOffset>98476</wp:posOffset>
                </wp:positionV>
                <wp:extent cx="1864144" cy="3912"/>
                <wp:effectExtent l="0" t="0" r="0" b="0"/>
                <wp:wrapNone/>
                <wp:docPr id="164" name="Freeform 164">
                  <a:hlinkClick xmlns:a="http://schemas.openxmlformats.org/drawingml/2006/main" r:id="rId4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144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144" h="3912">
                              <a:moveTo>
                                <a:pt x="0" y="0"/>
                              </a:moveTo>
                              <a:lnTo>
                                <a:pt x="1864144" y="0"/>
                              </a:lnTo>
                              <a:lnTo>
                                <a:pt x="1864144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9FA4" id="Freeform 164" o:spid="_x0000_s1026" href="https://www.700.lt/files/2020-11/2979.pdf" style="position:absolute;margin-left:325.6pt;margin-top:7.75pt;width:146.8pt;height:.3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64144,39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eE7TRQIAAHMFAAAOAAAAZHJzL2Uyb0RvYy54bWysVMGO2yAQvVfqPyDuXcdputpGSfbQVXqp 2qq7/QCCxzESBgRsnPx9h8E43m17qeqDwczMm/cemM39udfsBD4oa7a8vllwBkbaRpnjlv982r+7 4yxEYRqhrYEtv0Dg97u3bzaDW8PSdlY34BmCmLAe3JZ3Mbp1VQXZQS/CjXVgMNha34uIn/5YNV4M iN7rarlY3FaD9Y3zVkIIuPqQg3xH+G0LMn5r2wCR6S1HbpHent6H9K52G7E+euE6JUca4h9Y9EIZ bDpBPYgo2LNXv0H1SnobbBtvpO0r27ZKAmlANfXilZrHTjggLWhOcJNN4f/Byq+nR/fdow2DC+uA 06Ti3Po+jciPncmsy2QWnCOTuFjf3a7q1YozibH3H+tl8rK61srnED+DJRxx+hJitropM9GVmTyb MvW4YWmrNG1V5Ay3ynOGW3XIW+VETHWJXJqyYUakG3mkYG9P8GQpLb6SgByvUW3mWZOmIhdzS0YZ HeHNM2fiS1IZczIevJcelXAZ52l0Jmd9pbYBsrVJMXk8uYB5c5+D1arZK62T8OCPh0/as5NIZx+f /Z6OqNCuE3m1Tsul4ZhPDV4AaZNsXlCxsQk+09EGc6/HhmbxoiE11+YHtEw1eFCWVEh/NEx8hJRg Yp1DnWggE/ow55PugFRBjAgwIbfYf8IeAUpmBinYmeWYn0qBLoSpOCv6C7FcPFVQZ2viVNwrY/2f lGlUNXbO+cWkbE1y6WCbC/1z5B7+2aRwvIXS1TH/pvLrXbn7BQAA//8DAFBLAwQUAAYACAAAACEA To/Ol90AAAAJAQAADwAAAGRycy9kb3ducmV2LnhtbEyPwU7DMBBE70j8g7VI3KjjKolKiFMBEhfE hRSJqxsvcUq8jmK3DXw9ywmOO/M0O1NvFz+KE85xCKRBrTIQSF2wA/Ua3nZPNxsQMRmyZgyEGr4w wra5vKhNZcOZXvHUpl5wCMXKaHApTZWUsXPoTVyFCYm9jzB7k/ice2lnc+ZwP8p1lpXSm4H4gzMT PjrsPtuj1/A8kyvyl3bTlkEdugM+fKv3Revrq+X+DkTCJf3B8Fufq0PDnfbhSDaKUUNZqDWjbBQF CAZu85y37FkoFcimlv8XND8AAAD//wMAUEsBAi0AFAAGAAgAAAAhALaDOJL+AAAA4QEAABMAAAAA AAAAAAAAAAAAAAAAAFtDb250ZW50X1R5cGVzXS54bWxQSwECLQAUAAYACAAAACEAOP0h/9YAAACU AQAACwAAAAAAAAAAAAAAAAAvAQAAX3JlbHMvLnJlbHNQSwECLQAUAAYACAAAACEAFHhO00UCAABz BQAADgAAAAAAAAAAAAAAAAAuAgAAZHJzL2Uyb0RvYy54bWxQSwECLQAUAAYACAAAACEATo/Ol90A AAAJAQAADwAAAAAAAAAAAAAAAACfBAAAZHJzL2Rvd25yZXYueG1sUEsFBgAAAAAEAAQA8wAAAKkF AAAAAA== " o:button="t" path="m,l1864144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D333A7">
        <w:rPr>
          <w:rFonts w:ascii="Arial" w:hAnsi="Arial" w:cs="Arial"/>
          <w:color w:val="000000"/>
          <w:sz w:val="14"/>
          <w:szCs w:val="14"/>
          <w:lang w:val="lt-LT"/>
        </w:rPr>
        <w:t xml:space="preserve">nustatymo kriterijus (Nutarimas Nr. 10-1681, 2019 m. spalio 21 d.). Plačiau: </w:t>
      </w:r>
      <w:hyperlink r:id="rId47" w:history="1">
        <w:r w:rsidRPr="00D333A7">
          <w:rPr>
            <w:rFonts w:ascii="Arial" w:hAnsi="Arial" w:cs="Arial"/>
            <w:color w:val="0000FF"/>
            <w:sz w:val="14"/>
            <w:szCs w:val="14"/>
            <w:lang w:val="lt-LT"/>
          </w:rPr>
          <w:t>https://www.700.lt/files/2020-11/2979.pdf</w:t>
        </w:r>
      </w:hyperlink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D333A7">
        <w:rPr>
          <w:lang w:val="lt-LT"/>
        </w:rPr>
        <w:br w:type="textWrapping" w:clear="all"/>
      </w:r>
      <w:r w:rsidRPr="00D333A7">
        <w:rPr>
          <w:rFonts w:ascii="Arial" w:hAnsi="Arial" w:cs="Arial"/>
          <w:b/>
          <w:bCs/>
          <w:i/>
          <w:iCs/>
          <w:color w:val="000000"/>
          <w:sz w:val="14"/>
          <w:szCs w:val="14"/>
          <w:lang w:val="lt-LT"/>
        </w:rPr>
        <w:t xml:space="preserve">SVARBU! </w:t>
      </w:r>
      <w:r w:rsidRPr="00D333A7">
        <w:rPr>
          <w:rFonts w:ascii="Arial" w:hAnsi="Arial" w:cs="Arial"/>
          <w:i/>
          <w:iCs/>
          <w:color w:val="000000"/>
          <w:sz w:val="14"/>
          <w:szCs w:val="14"/>
          <w:lang w:val="lt-LT"/>
        </w:rPr>
        <w:t>Informacija kataloge pateikiama pagal katalogo rengimo metu turimus duomenis. Apie vėlesnius pasikeitimus teiraukitės kelionių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CC5CA0" wp14:editId="340A3BEB">
                <wp:simplePos x="0" y="0"/>
                <wp:positionH relativeFrom="page">
                  <wp:posOffset>3105542</wp:posOffset>
                </wp:positionH>
                <wp:positionV relativeFrom="line">
                  <wp:posOffset>98476</wp:posOffset>
                </wp:positionV>
                <wp:extent cx="503885" cy="3912"/>
                <wp:effectExtent l="0" t="0" r="0" b="0"/>
                <wp:wrapNone/>
                <wp:docPr id="165" name="Freeform 165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85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885" h="3912">
                              <a:moveTo>
                                <a:pt x="0" y="0"/>
                              </a:moveTo>
                              <a:lnTo>
                                <a:pt x="503885" y="0"/>
                              </a:lnTo>
                              <a:lnTo>
                                <a:pt x="503885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63403" id="Freeform 165" o:spid="_x0000_s1026" href="http://www.700.lt/" style="position:absolute;margin-left:244.55pt;margin-top:7.75pt;width:39.7pt;height:.3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03885,39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8LD7RQIAAG8FAAAOAAAAZHJzL2Uyb0RvYy54bWysVE2P2yAQvVfqf0DcGztZpUqjOHvoKr1U bdXd/QEEj2NLGBCwcfLvOwzG8W7bS9UcDGFm3rz3+NjdX3rFzuB8Z3TFl4uSM9DS1J0+Vfz56fBh w5kPQtdCGQ0Vv4Ln9/v373aD3cLKtEbV4BiCaL8dbMXbEOy2KLxsoRd+YSxoDDbG9SLgX3cqaicG RO9VsSrLj8VgXG2dkeA9rj6kIN8TftOADN+bxkNgquLILdDX0fcYv8V+J7YnJ2zbyZGG+AcWveg0 Np2gHkQQ7MV1v0H1nXTGmyYspOkL0zSdBNKAapblGzWPrbBAWtAcbyeb/P+Dld/Oj/aHQxsG67ce p1HFpXF9HJEfu5BZ18ksuAQmcXFd3m02a84khu4+LVfRyuJWKl98+AKGYMT5qw/J6TrPRJtn8qLz 1OF+xZ1StFOBM9wpxxnu1DHtlBUh1kVuccqGG492pBFjvTnDk6Gs8EYAUrxFlZ5nZUVZK6bmhDxa gpslzpTnnDymXDx0rw3K4TzO0+g8ztpKZTwkX6NcMniyAPPmJnujuvrQKRVle3c6flaOnUU89/g7 HOh4CmVbkVaXcTk3HPOpwSsgpaPHJRVrE+ETHaUx93ZkaBauCmJzpX9Cw7oaD8mKCuk2w8RHSAk6 LFOoFTUkQus5n3j/YwUxIsCI3GD/CXsEyJkJJGMnlmN+LAV6DKbipOgvxFLxVEGdjQ5Tcd9p4/6k TKGqsXPKzyYla6JLR1Nf6b6Re3irSeH4AsVnY/6fym/v5P4XAAAA//8DAFBLAwQUAAYACAAAACEA IxXPU94AAAAJAQAADwAAAGRycy9kb3ducmV2LnhtbEyPzU+EMBDF7yb+D82YeHMLRgiLlI0x0QMH P1b3XkoXiO0Uafn67x1PepuZ9/Lm94rDag2b9eh7hwLiXQRMo3JNj62Az4+nmwyYDxIbaRxqAZv2 cCgvLwqZN27Bdz0fQ8soBH0uBXQhDDnnXnXaSr9zg0bSzm60MtA6trwZ5ULh1vDbKEq5lT3Sh04O +rHT6us4WQF1tZnkRW1TdX6u1PfrEs/r20mI66v14R5Y0Gv4M8MvPqFDSUy1m7DxzAi4y/YxWUlI EmBkSNKMhpoOaQy8LPj/BuUPAAAA//8DAFBLAQItABQABgAIAAAAIQC2gziS/gAAAOEBAAATAAAA AAAAAAAAAAAAAAAAAABbQ29udGVudF9UeXBlc10ueG1sUEsBAi0AFAAGAAgAAAAhADj9If/WAAAA lAEAAAsAAAAAAAAAAAAAAAAALwEAAF9yZWxzLy5yZWxzUEsBAi0AFAAGAAgAAAAhAALwsPtFAgAA bwUAAA4AAAAAAAAAAAAAAAAALgIAAGRycy9lMm9Eb2MueG1sUEsBAi0AFAAGAAgAAAAhACMVz1Pe AAAACQEAAA8AAAAAAAAAAAAAAAAAnwQAAGRycy9kb3ducmV2LnhtbFBLBQYAAAAABAAEAPMAAACq BQAAAAA= " o:button="t" path="m,l503885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D333A7">
        <w:rPr>
          <w:rFonts w:ascii="Arial" w:hAnsi="Arial" w:cs="Arial"/>
          <w:i/>
          <w:iCs/>
          <w:color w:val="000000"/>
          <w:sz w:val="14"/>
          <w:szCs w:val="14"/>
          <w:lang w:val="lt-LT"/>
        </w:rPr>
        <w:t xml:space="preserve">organizatoriaus bei ieškokite jos interneto svetainėje </w:t>
      </w:r>
      <w:hyperlink r:id="rId48" w:history="1">
        <w:r w:rsidRPr="00D333A7">
          <w:rPr>
            <w:rFonts w:ascii="Arial" w:hAnsi="Arial" w:cs="Arial"/>
            <w:color w:val="0000FF"/>
            <w:sz w:val="14"/>
            <w:szCs w:val="14"/>
            <w:lang w:val="lt-LT"/>
          </w:rPr>
          <w:t>www.700.lt</w:t>
        </w:r>
      </w:hyperlink>
      <w:r w:rsidRPr="00D333A7">
        <w:rPr>
          <w:rFonts w:ascii="Arial" w:hAnsi="Arial" w:cs="Arial"/>
          <w:i/>
          <w:iCs/>
          <w:color w:val="000000"/>
          <w:sz w:val="14"/>
          <w:szCs w:val="14"/>
          <w:lang w:val="lt-LT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BF54A00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D333A7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SUTARTIES ŠALYS: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C24D9CF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D333A7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KELIONIŲ ORGANIZATORIUS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CC4C50C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7A97F64" wp14:editId="0C88CAB7">
                <wp:simplePos x="0" y="0"/>
                <wp:positionH relativeFrom="page">
                  <wp:posOffset>4014002</wp:posOffset>
                </wp:positionH>
                <wp:positionV relativeFrom="line">
                  <wp:posOffset>-104140</wp:posOffset>
                </wp:positionV>
                <wp:extent cx="3364395" cy="662279"/>
                <wp:effectExtent l="0" t="0" r="0" b="0"/>
                <wp:wrapNone/>
                <wp:docPr id="166" name="Free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4002" y="-104140"/>
                          <a:ext cx="3250095" cy="547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BAF22" w14:textId="77777777" w:rsidR="004667BC" w:rsidRDefault="00004020">
                            <w:pPr>
                              <w:spacing w:line="16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UŽSAKOVAS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3DAA749" w14:textId="77777777" w:rsidR="004667BC" w:rsidRDefault="00004020">
                            <w:pPr>
                              <w:spacing w:before="180" w:line="16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Vardas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pavardė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 Arūnas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Juška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6505FC7" w14:textId="77777777" w:rsidR="004667BC" w:rsidRDefault="00004020">
                            <w:pPr>
                              <w:spacing w:before="180" w:line="16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Parašas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 ....................................................................................................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7A97F64" id="Freeform 166" o:spid="_x0000_s1029" style="position:absolute;left:0;text-align:left;margin-left:316.05pt;margin-top:-8.2pt;width:264.9pt;height:52.15pt;z-index: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bz10TgIAAPEEAAAOAAAAZHJzL2Uyb0RvYy54bWysVE2P0zAQvSPxHyzft0lKS2nVdA+sipAQ rHbhBziO3VjyF7bbpP+esZ2kC8sJ0YM7tt+8mXnjyf5+UBJdmPPC6BpXixIjpqlphT7V+Mf3490H jHwguiXSaFbjK/P4/vD2zb63O7Y0nZEtcwhItN/1tsZdCHZXFJ52TBG/MJZpuOTGKRJg605F60gP 7EoWy7J8X/TGtdYZyryH04d8iQ+Jn3NGwzfOPQtI1hhyC2l1aW3iWhz2ZHdyxHaCjmmQf8hCEaEh 6Ez1QAJBZydeUSlBnfGGhwU1qjCcC8pSDVBNVf5RzXNHLEu1gDjezjL5/0dLv16e7aMDGXrrdx7M WMXAnYr/kB8aarwqq1VZLjG61viuKlewy8KxISAKgHfLdVlu1xhRQKxXm+1mGwHFjYmeffjETGIl ly8+ZOHbySLdZNFBT6aD9sXGydS4gBE0zmEEjWtyfEvC6AehXobQ5iikTDGkRj28zOWmhP5TAm+M SwJcVNm2xl6fUt+8kaKNPrFs707NR+nQhUDw47GEXwIRaTuST6t4mFSAyCM+FfwbkRIBXrcUakxg cpAasDfBkxWuksXgUj8xjkQLsi5zanEW2JwPoZTpUOWrjrQsJwQNuOUzeaSMEmFk5lDezD0STMhM MnHn3o346MrSKM3OWY40pK8Ty86zR4psdJidldDG/a0yCVWNkTN+EilLE1UKQzOANvDiIjKeNKa9 PjrUwwhDN3+eiWMYyc8aZiTO+2S4yWhGIwaK/jBXSaXxGxAH9+U+oW5fqsMvAAAA//8DAFBLAwQU AAYACAAAACEA/QJZkOEAAAALAQAADwAAAGRycy9kb3ducmV2LnhtbEyPQU7DMBBF90jcwRokdq2T gkKaZlKhCkRR2RB6ACeeJhHxOIrdNuX0uCtYjv7T/2/y9WR6caLRdZYR4nkEgri2uuMGYf/1OktB OK9Yq94yIVzIwbq4vclVpu2ZP+lU+kaEEnaZQmi9HzIpXd2SUW5uB+KQHexolA/n2Eg9qnMoN71c RFEijeo4LLRqoE1L9Xd5NAjv2ze7/ZlKanYmZXOp0s3h5QPx/m56XoHwNPk/GK76QR2K4FTZI2sn eoTkYREHFGEWJ48grkScxEsQFUL6tARZ5PL/D8UvAAAA//8DAFBLAQItABQABgAIAAAAIQC2gziS /gAAAOEBAAATAAAAAAAAAAAAAAAAAAAAAABbQ29udGVudF9UeXBlc10ueG1sUEsBAi0AFAAGAAgA AAAhADj9If/WAAAAlAEAAAsAAAAAAAAAAAAAAAAALwEAAF9yZWxzLy5yZWxzUEsBAi0AFAAGAAgA AAAhAE1vPXROAgAA8QQAAA4AAAAAAAAAAAAAAAAALgIAAGRycy9lMm9Eb2MueG1sUEsBAi0AFAAG AAgAAAAhAP0CWZDhAAAACwEAAA8AAAAAAAAAAAAAAAAAqAQAAGRycy9kb3ducmV2LnhtbFBLBQYA AAAABAAEAPMAAAC2BQAAAAA= 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71DBAF22" w14:textId="77777777" w:rsidR="004667BC" w:rsidRDefault="00004020">
                      <w:pPr>
                        <w:spacing w:line="16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UŽSAKOVAS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13DAA749" w14:textId="77777777" w:rsidR="004667BC" w:rsidRDefault="00004020">
                      <w:pPr>
                        <w:spacing w:before="180" w:line="16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Vardas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pavardė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 Arūnas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Juška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6505FC7" w14:textId="77777777" w:rsidR="004667BC" w:rsidRDefault="00004020">
                      <w:pPr>
                        <w:spacing w:before="180" w:line="16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Parašas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 ....................................................................................................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Pr="00D333A7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UAB 700LT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3C8381A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D333A7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Įmonės kodas </w:t>
      </w:r>
      <w:r w:rsidRPr="00D333A7">
        <w:rPr>
          <w:rFonts w:ascii="Arial" w:hAnsi="Arial" w:cs="Arial"/>
          <w:color w:val="000000"/>
          <w:sz w:val="14"/>
          <w:szCs w:val="14"/>
          <w:lang w:val="lt-LT"/>
        </w:rPr>
        <w:t xml:space="preserve"> 302251591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331CEFA6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Vardas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,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pavardė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Rytis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Pavolas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7822819A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Parašas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....................................................................................................</w:t>
      </w:r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5ED2EA0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C68FCC3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2B5A619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DB1DE1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BA18CAB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F9E4913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6662649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7D783D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1E9368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ADDC31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8913DE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701129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F325FB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A8E4F1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07DD36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623849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BA23F7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A6A85D0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39C4983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DBD155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9E849B3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F60407B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A966A19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77142DB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F1EBC7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93163F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6D4FE2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4270EEF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974CED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12F52FE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F8F81C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F71E51E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F6F6A1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046DFE9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A08AD6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9F15EB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BCBC74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3A8FA76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49D4A8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140BF5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BFA0DC1" w14:textId="77777777" w:rsidR="004667BC" w:rsidRDefault="004667BC">
      <w:pPr>
        <w:spacing w:after="5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2EE7D15" w14:textId="77777777" w:rsidR="004667BC" w:rsidRDefault="00004020">
      <w:pPr>
        <w:tabs>
          <w:tab w:val="left" w:pos="7163"/>
        </w:tabs>
        <w:spacing w:line="188" w:lineRule="exact"/>
        <w:ind w:left="613"/>
        <w:rPr>
          <w:rFonts w:ascii="Times New Roman" w:hAnsi="Times New Roman" w:cs="Times New Roman"/>
          <w:color w:val="010302"/>
        </w:rPr>
        <w:sectPr w:rsidR="004667B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D58879" wp14:editId="78E17A6C">
                <wp:simplePos x="0" y="0"/>
                <wp:positionH relativeFrom="page">
                  <wp:posOffset>719999</wp:posOffset>
                </wp:positionH>
                <wp:positionV relativeFrom="line">
                  <wp:posOffset>1982</wp:posOffset>
                </wp:positionV>
                <wp:extent cx="6588006" cy="180"/>
                <wp:effectExtent l="0" t="0" r="0" b="0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6E1B9" id="Freeform 167" o:spid="_x0000_s1026" style="position:absolute;margin-left:56.7pt;margin-top:.15pt;width:518.75pt;height:0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vISJPgIAAB0FAAAOAAAAZHJzL2Uyb0RvYy54bWysVE1v2zAMvQ/YfxB0X5xkSBcESXpo0V2G bVjbH6BIdCxAX5XUOPn3oyjHCbpih2E+yLREPr5Hil7fHq1hB4hJe7fhs8mUM3DSK+32G/789PBp yVnKwilhvIMNP0Hit9uPH9Z9WMHcd94oiAxBXFr1YcO7nMOqaZLswIo08QEcHrY+WpHxM+4bFUWP 6NY08+n0pul9VCF6CSnh7n095FvCb1uQ+UfbJsjMbDhyy7RGWndlbbZrsdpHETotBxriH1hYoR0m HaHuRRbsNeo/oKyW0Sff5on0tvFtqyWQBlQzm75R89iJAKQFi5PCWKb0/2Dl98Nj+BmxDH1Iq4Rm UXFsoy1v5MeOVKzTWCw4ZiZx82axXGIDOJN4NltSKZtLqHxN+St4ghGHbynXSquzJbqzJY/ubEbs V+mUoU5lzrBTkTPs1K52Kohc4gq3YrL+ikdXaZQz6w/w5MkrvxGAFC+nxl17jYrOYtG3eqBR0m3X g0EU0L4W6fyDNoZUGkfEPi/wxkmBtzq9oGGDQsvt6Z4kb7QqAYVkivvdnYnsIMotpYechAmdqLuz uovwmHbwr/Y1kNUZp8loi6WYf8GQUjUMMA5flwaTlU8GSnLjfkHLtMKWziu1Mnsw8hFSgsuzetQJ BZXQohAa4GlaS8SQDAELcovyRuwB4H3synLwL6FAozsGT/9GrAaPEZTZuzwGW+18fA/AoKohc/U/ F6mWplRp59WJpoOqhzNICof/RRny628Kv/zVtr8BAAD//wMAUEsDBBQABgAIAAAAIQDSj55W1wAA AAYBAAAPAAAAZHJzL2Rvd25yZXYueG1sTI7BTsMwEETvSPyDtUjcqB1aKghxKlSpUjnSlrsbL0nU eG1iNwl/z+YEx6cZzbxiM7lODNjH1pOGbKFAIFXetlRrOB13D88gYjJkTecJNfxghE15e1OY3PqR PnA4pFrwCMXcaGhSCrmUsWrQmbjwAYmzL987kxj7WtrejDzuOvmo1Fo60xI/NCbgtsHqcrg6Pvkc ptNabsddWI3f+8v+PakxaH1/N729gkg4pb8yzPqsDiU7nf2VbBQdc7ZccVXDEsQcZ0/qBcR5ZlkW 8r9++QsAAP//AwBQSwECLQAUAAYACAAAACEAtoM4kv4AAADhAQAAEwAAAAAAAAAAAAAAAAAAAAAA W0NvbnRlbnRfVHlwZXNdLnhtbFBLAQItABQABgAIAAAAIQA4/SH/1gAAAJQBAAALAAAAAAAAAAAA AAAAAC8BAABfcmVscy8ucmVsc1BLAQItABQABgAIAAAAIQAVvISJPgIAAB0FAAAOAAAAAAAAAAAA AAAAAC4CAABkcnMvZTJvRG9jLnhtbFBLAQItABQABgAIAAAAIQDSj55W1wAAAAYBAAAPAAAAAAAA AAAAAAAAAJgEAABkcnMvZG93bnJldi54bWxQSwUGAAAAAAQABADzAAAAnAUAAAAA 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2273CC" wp14:editId="2DC14EF9">
                <wp:simplePos x="0" y="0"/>
                <wp:positionH relativeFrom="page">
                  <wp:posOffset>36004</wp:posOffset>
                </wp:positionH>
                <wp:positionV relativeFrom="line">
                  <wp:posOffset>334499</wp:posOffset>
                </wp:positionV>
                <wp:extent cx="340855" cy="129082"/>
                <wp:effectExtent l="0" t="0" r="0" b="0"/>
                <wp:wrapNone/>
                <wp:docPr id="168" name="Freefor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04" y="334499"/>
                          <a:ext cx="226555" cy="147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27D99" w14:textId="77777777" w:rsidR="004667BC" w:rsidRDefault="004667BC">
                            <w:pPr>
                              <w:spacing w:line="2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D2273CC" id="Freeform 168" o:spid="_x0000_s1030" style="position:absolute;left:0;text-align:left;margin-left:2.85pt;margin-top:26.35pt;width:26.85pt;height:10.15pt;z-index: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lb5PSQIAAOwEAAAOAAAAZHJzL2Uyb0RvYy54bWysVNuO0zAQfUfiHyy/06TZdi9V031gVYSE YLULH+A4dmPJN2y3Sf+esZ2kheUJ0Yd04pk5c+aMJ9vHQUl0Ys4Lo2u8XJQYMU1NK/Shxj++7z/c Y+QD0S2RRrMan5nHj7v377a93bDKdEa2zCEA0X7T2xp3IdhNUXjaMUX8wlimwcmNUyTAqzsUrSM9 oCtZVGV5W/TGtdYZyryH06fsxLuEzzmj4RvnngUkawzcQnq69Gzis9htyebgiO0EHWmQf2ChiNBQ dIZ6IoGgoxNvoJSgznjDw4IaVRjOBWWpB+hmWf7RzWtHLEu9gDjezjL5/wdLv55e7bMDGXrrNx7M 2MXAnYr/wA8NNb65LcsVRmewblarh4esGhsCouCtqtv1eo0RBf9ydXdfRXdxAaFHHz4xkwDJ6YsP WfN2skg3WXTQk+lgcnFmMs0sYAQzcxjBzJpc3ZIw5kGp6xLa7IWUqYbUqAdO1V0Jo6cErheXBLCo sm2NvT6kkXkjRRtzYsfeHZqP0qETgeL7fQm/FESk7Ug+XcbDdHOg8hifGv4NSIkAF1sKNRKYEqSG 2IvWyQpnyWJxqV8YR6KNomZqcQ3YzIdQynRYZldHWpYJra/5TBmJUQKMyBzam7FHgCkyg0zYeXZj fExlaYvm5CxH2s+3xHLynJEqGx3mZCW0cX/rTEJXY+UcP4mUpYkqhaEZQJsar2JkPGlMe352qIft hWn+PBLHMJKfNaxHXPXJcJPRjEYsFPNhpZJK4/rHnb1+T1GXj9TuFwAAAP//AwBQSwMEFAAGAAgA AAAhAGj0T3bbAAAABgEAAA8AAABkcnMvZG93bnJldi54bWxMjsFOwzAQRO9I/IO1SNyoQ6E0hGwq VIFoBRcCH+DE2yQiXkex26Z8PcsJTqPRjGZevppcrw40hs4zwvUsAUVce9txg/D58XyVggrRsDW9 Z0I4UYBVcX6Wm8z6I7/ToYyNkhEOmUFoYxwyrUPdkjNh5gdiyXZ+dCaKHRttR3OUcdfreZLcaWc6 lofWDLRuqf4q9w5hu3nxm++ppObVpexOVbrePb0hXl5Mjw+gIk3xrwy/+IIOhTBVfs82qB5hsZSi yFxU4sX9LagKYXmTgC5y/R+/+AEAAP//AwBQSwECLQAUAAYACAAAACEAtoM4kv4AAADhAQAAEwAA AAAAAAAAAAAAAAAAAAAAW0NvbnRlbnRfVHlwZXNdLnhtbFBLAQItABQABgAIAAAAIQA4/SH/1gAA AJQBAAALAAAAAAAAAAAAAAAAAC8BAABfcmVscy8ucmVsc1BLAQItABQABgAIAAAAIQDrlb5PSQIA AOwEAAAOAAAAAAAAAAAAAAAAAC4CAABkcnMvZTJvRG9jLnhtbFBLAQItABQABgAIAAAAIQBo9E92 2wAAAAYBAAAPAAAAAAAAAAAAAAAAAKMEAABkcnMvZG93bnJldi54bWxQSwUGAAAAAAQABADzAAAA qwUAAAAA 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3E127D99" w14:textId="77777777" w:rsidR="004667BC" w:rsidRDefault="004667BC">
                      <w:pPr>
                        <w:spacing w:line="2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hyperlink r:id="rId49" w:history="1">
        <w:r>
          <w:rPr>
            <w:rFonts w:ascii="Arial" w:hAnsi="Arial" w:cs="Arial"/>
            <w:color w:val="000000"/>
            <w:sz w:val="16"/>
            <w:szCs w:val="16"/>
          </w:rPr>
          <w:t>https://www.700.lt</w:t>
        </w:r>
        <w:r>
          <w:rPr>
            <w:rFonts w:ascii="Arial" w:hAnsi="Arial" w:cs="Arial"/>
            <w:color w:val="000000"/>
            <w:sz w:val="16"/>
            <w:szCs w:val="16"/>
          </w:rPr>
          <w:tab/>
        </w:r>
      </w:hyperlink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puslapis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10 /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2414B8C" w14:textId="77777777" w:rsidR="004667BC" w:rsidRDefault="004667BC"/>
    <w:sectPr w:rsidR="004667BC">
      <w:type w:val="continuous"/>
      <w:pgSz w:w="11915" w:h="16847"/>
      <w:pgMar w:top="147" w:right="376" w:bottom="192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078"/>
    <w:multiLevelType w:val="hybridMultilevel"/>
    <w:tmpl w:val="53A4444E"/>
    <w:lvl w:ilvl="0" w:tplc="9B8256B2">
      <w:start w:val="1"/>
      <w:numFmt w:val="decimal"/>
      <w:lvlText w:val="%1."/>
      <w:lvlJc w:val="left"/>
      <w:pPr>
        <w:ind w:left="539" w:hanging="360"/>
      </w:pPr>
      <w:rPr>
        <w:rFonts w:ascii="Arial" w:hAnsi="Arial" w:cs="Arial" w:hint="default"/>
        <w:color w:val="000000"/>
        <w:sz w:val="16"/>
      </w:rPr>
    </w:lvl>
    <w:lvl w:ilvl="1" w:tplc="04270019" w:tentative="1">
      <w:start w:val="1"/>
      <w:numFmt w:val="lowerLetter"/>
      <w:lvlText w:val="%2."/>
      <w:lvlJc w:val="left"/>
      <w:pPr>
        <w:ind w:left="1259" w:hanging="360"/>
      </w:pPr>
    </w:lvl>
    <w:lvl w:ilvl="2" w:tplc="0427001B" w:tentative="1">
      <w:start w:val="1"/>
      <w:numFmt w:val="lowerRoman"/>
      <w:lvlText w:val="%3."/>
      <w:lvlJc w:val="right"/>
      <w:pPr>
        <w:ind w:left="1979" w:hanging="180"/>
      </w:pPr>
    </w:lvl>
    <w:lvl w:ilvl="3" w:tplc="0427000F" w:tentative="1">
      <w:start w:val="1"/>
      <w:numFmt w:val="decimal"/>
      <w:lvlText w:val="%4."/>
      <w:lvlJc w:val="left"/>
      <w:pPr>
        <w:ind w:left="2699" w:hanging="360"/>
      </w:pPr>
    </w:lvl>
    <w:lvl w:ilvl="4" w:tplc="04270019" w:tentative="1">
      <w:start w:val="1"/>
      <w:numFmt w:val="lowerLetter"/>
      <w:lvlText w:val="%5."/>
      <w:lvlJc w:val="left"/>
      <w:pPr>
        <w:ind w:left="3419" w:hanging="360"/>
      </w:pPr>
    </w:lvl>
    <w:lvl w:ilvl="5" w:tplc="0427001B" w:tentative="1">
      <w:start w:val="1"/>
      <w:numFmt w:val="lowerRoman"/>
      <w:lvlText w:val="%6."/>
      <w:lvlJc w:val="right"/>
      <w:pPr>
        <w:ind w:left="4139" w:hanging="180"/>
      </w:pPr>
    </w:lvl>
    <w:lvl w:ilvl="6" w:tplc="0427000F" w:tentative="1">
      <w:start w:val="1"/>
      <w:numFmt w:val="decimal"/>
      <w:lvlText w:val="%7."/>
      <w:lvlJc w:val="left"/>
      <w:pPr>
        <w:ind w:left="4859" w:hanging="360"/>
      </w:pPr>
    </w:lvl>
    <w:lvl w:ilvl="7" w:tplc="04270019" w:tentative="1">
      <w:start w:val="1"/>
      <w:numFmt w:val="lowerLetter"/>
      <w:lvlText w:val="%8."/>
      <w:lvlJc w:val="left"/>
      <w:pPr>
        <w:ind w:left="5579" w:hanging="360"/>
      </w:pPr>
    </w:lvl>
    <w:lvl w:ilvl="8" w:tplc="0427001B" w:tentative="1">
      <w:start w:val="1"/>
      <w:numFmt w:val="lowerRoman"/>
      <w:lvlText w:val="%9."/>
      <w:lvlJc w:val="right"/>
      <w:pPr>
        <w:ind w:left="6299" w:hanging="180"/>
      </w:pPr>
    </w:lvl>
  </w:abstractNum>
  <w:num w:numId="1" w16cid:durableId="90121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proofState w:spelling="clean"/>
  <w:attachedTemplate r:id="rId1"/>
  <w:defaultTabStop w:val="720"/>
  <w:hyphenationZone w:val="396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59"/>
    <w:rsid w:val="00004020"/>
    <w:rsid w:val="00021589"/>
    <w:rsid w:val="00034FC8"/>
    <w:rsid w:val="000906C7"/>
    <w:rsid w:val="000D4DB0"/>
    <w:rsid w:val="000E37A5"/>
    <w:rsid w:val="000F3105"/>
    <w:rsid w:val="00135BCD"/>
    <w:rsid w:val="001518F3"/>
    <w:rsid w:val="00193AE3"/>
    <w:rsid w:val="001A554B"/>
    <w:rsid w:val="001C4F5E"/>
    <w:rsid w:val="001D59F5"/>
    <w:rsid w:val="00235FB4"/>
    <w:rsid w:val="0025193C"/>
    <w:rsid w:val="00330AF3"/>
    <w:rsid w:val="003F2BAD"/>
    <w:rsid w:val="00420359"/>
    <w:rsid w:val="004301A0"/>
    <w:rsid w:val="00453E35"/>
    <w:rsid w:val="004667BC"/>
    <w:rsid w:val="004D0544"/>
    <w:rsid w:val="00510592"/>
    <w:rsid w:val="005554CA"/>
    <w:rsid w:val="00566B52"/>
    <w:rsid w:val="005D3096"/>
    <w:rsid w:val="005F6D0C"/>
    <w:rsid w:val="00610E07"/>
    <w:rsid w:val="0063094D"/>
    <w:rsid w:val="0067311B"/>
    <w:rsid w:val="00771060"/>
    <w:rsid w:val="0079200C"/>
    <w:rsid w:val="007A7F7C"/>
    <w:rsid w:val="007B08EF"/>
    <w:rsid w:val="007E7BAC"/>
    <w:rsid w:val="007F0DA3"/>
    <w:rsid w:val="008609EA"/>
    <w:rsid w:val="008C5538"/>
    <w:rsid w:val="00991408"/>
    <w:rsid w:val="00A35B06"/>
    <w:rsid w:val="00A8240E"/>
    <w:rsid w:val="00AA5282"/>
    <w:rsid w:val="00AB3190"/>
    <w:rsid w:val="00AE1C32"/>
    <w:rsid w:val="00B43201"/>
    <w:rsid w:val="00B43B4A"/>
    <w:rsid w:val="00B93EDD"/>
    <w:rsid w:val="00BC3DB0"/>
    <w:rsid w:val="00BD3719"/>
    <w:rsid w:val="00BF1370"/>
    <w:rsid w:val="00C00310"/>
    <w:rsid w:val="00C01F94"/>
    <w:rsid w:val="00CE74B8"/>
    <w:rsid w:val="00D10292"/>
    <w:rsid w:val="00D11EF5"/>
    <w:rsid w:val="00D211CC"/>
    <w:rsid w:val="00D333A7"/>
    <w:rsid w:val="00D760F3"/>
    <w:rsid w:val="00D77151"/>
    <w:rsid w:val="00DA6D3E"/>
    <w:rsid w:val="00DD7C31"/>
    <w:rsid w:val="00DE544D"/>
    <w:rsid w:val="00DE6B34"/>
    <w:rsid w:val="00E24E88"/>
    <w:rsid w:val="00EF2305"/>
    <w:rsid w:val="00EF6863"/>
    <w:rsid w:val="00F02102"/>
    <w:rsid w:val="00F32812"/>
    <w:rsid w:val="00FC1E09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11E6"/>
  <w15:docId w15:val="{06FC2441-40AA-4552-847A-D79F581C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24E8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F23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hyperlink" Target="http://3.1.3.3" TargetMode="External"/><Relationship Id="rId18" Type="http://schemas.openxmlformats.org/officeDocument/2006/relationships/hyperlink" Target="https://www.700.lt/" TargetMode="External"/><Relationship Id="rId26" Type="http://schemas.openxmlformats.org/officeDocument/2006/relationships/hyperlink" Target="http://www.urm.lt" TargetMode="External"/><Relationship Id="rId39" Type="http://schemas.openxmlformats.org/officeDocument/2006/relationships/hyperlink" Target="http://www.pasienis.lt" TargetMode="External"/><Relationship Id="rId21" Type="http://schemas.openxmlformats.org/officeDocument/2006/relationships/hyperlink" Target="http://www.urm.lt/" TargetMode="External"/><Relationship Id="rId34" Type="http://schemas.openxmlformats.org/officeDocument/2006/relationships/hyperlink" Target="http://www.700.lt" TargetMode="External"/><Relationship Id="rId42" Type="http://schemas.openxmlformats.org/officeDocument/2006/relationships/hyperlink" Target="http://www.urm.lt" TargetMode="External"/><Relationship Id="rId47" Type="http://schemas.openxmlformats.org/officeDocument/2006/relationships/hyperlink" Target="https://www.700.lt/files/2020-11/2979.pdf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info@700.l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vtat.lt" TargetMode="External"/><Relationship Id="rId29" Type="http://schemas.openxmlformats.org/officeDocument/2006/relationships/hyperlink" Target="https://www.700.lt/isvykimu-laikas" TargetMode="External"/><Relationship Id="rId11" Type="http://schemas.openxmlformats.org/officeDocument/2006/relationships/hyperlink" Target="http://3.1.3.1" TargetMode="External"/><Relationship Id="rId24" Type="http://schemas.openxmlformats.org/officeDocument/2006/relationships/hyperlink" Target="http://www.urm.lt" TargetMode="External"/><Relationship Id="rId32" Type="http://schemas.openxmlformats.org/officeDocument/2006/relationships/hyperlink" Target="http://www.700.lt" TargetMode="External"/><Relationship Id="rId37" Type="http://schemas.openxmlformats.org/officeDocument/2006/relationships/hyperlink" Target="mailto:info@700.lt.700LT" TargetMode="External"/><Relationship Id="rId40" Type="http://schemas.openxmlformats.org/officeDocument/2006/relationships/hyperlink" Target="http://www.ulac.lt.Svarbios" TargetMode="External"/><Relationship Id="rId45" Type="http://schemas.openxmlformats.org/officeDocument/2006/relationships/hyperlink" Target="http://www.700.l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arnyba@vvtat.lt" TargetMode="External"/><Relationship Id="rId23" Type="http://schemas.openxmlformats.org/officeDocument/2006/relationships/hyperlink" Target="http://www.urm.lt.Pas&#261;" TargetMode="External"/><Relationship Id="rId28" Type="http://schemas.openxmlformats.org/officeDocument/2006/relationships/hyperlink" Target="http://www.700.lt" TargetMode="External"/><Relationship Id="rId36" Type="http://schemas.openxmlformats.org/officeDocument/2006/relationships/hyperlink" Target="https://www.700.lt/" TargetMode="External"/><Relationship Id="rId49" Type="http://schemas.openxmlformats.org/officeDocument/2006/relationships/hyperlink" Target="https://www.700.lt/" TargetMode="External"/><Relationship Id="rId10" Type="http://schemas.openxmlformats.org/officeDocument/2006/relationships/hyperlink" Target="https://www.700.lt/" TargetMode="External"/><Relationship Id="rId19" Type="http://schemas.openxmlformats.org/officeDocument/2006/relationships/hyperlink" Target="https://www.700.lt/privatumo-politika" TargetMode="External"/><Relationship Id="rId31" Type="http://schemas.openxmlformats.org/officeDocument/2006/relationships/hyperlink" Target="https://www.700.lt/isvykimu-laikas" TargetMode="External"/><Relationship Id="rId44" Type="http://schemas.openxmlformats.org/officeDocument/2006/relationships/hyperlink" Target="mailto:info@700.l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700.lt/" TargetMode="External"/><Relationship Id="rId14" Type="http://schemas.openxmlformats.org/officeDocument/2006/relationships/hyperlink" Target="https://www.700.lt/" TargetMode="External"/><Relationship Id="rId22" Type="http://schemas.openxmlformats.org/officeDocument/2006/relationships/hyperlink" Target="http://www.urm.lt.Pas&#261;" TargetMode="External"/><Relationship Id="rId27" Type="http://schemas.openxmlformats.org/officeDocument/2006/relationships/hyperlink" Target="http://www.700.lt" TargetMode="External"/><Relationship Id="rId30" Type="http://schemas.openxmlformats.org/officeDocument/2006/relationships/hyperlink" Target="https://www.700.lt/isvykimu-laikas" TargetMode="External"/><Relationship Id="rId35" Type="http://schemas.openxmlformats.org/officeDocument/2006/relationships/hyperlink" Target="http://www.ktlk.lt/gyventojams/europos-sveikatos-draudimo-kortele/" TargetMode="External"/><Relationship Id="rId43" Type="http://schemas.openxmlformats.org/officeDocument/2006/relationships/hyperlink" Target="https://www.700.lt/" TargetMode="External"/><Relationship Id="rId48" Type="http://schemas.openxmlformats.org/officeDocument/2006/relationships/hyperlink" Target="http://www.700.lt/" TargetMode="External"/><Relationship Id="rId8" Type="http://schemas.openxmlformats.org/officeDocument/2006/relationships/hyperlink" Target="https://www.700.lt/" TargetMode="External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hyperlink" Target="http://3.1.3.2" TargetMode="External"/><Relationship Id="rId17" Type="http://schemas.openxmlformats.org/officeDocument/2006/relationships/hyperlink" Target="http://ec.europa.eu/odr/" TargetMode="External"/><Relationship Id="rId25" Type="http://schemas.openxmlformats.org/officeDocument/2006/relationships/hyperlink" Target="https://www.700.lt/" TargetMode="External"/><Relationship Id="rId33" Type="http://schemas.openxmlformats.org/officeDocument/2006/relationships/hyperlink" Target="https://www.700.lt/" TargetMode="External"/><Relationship Id="rId38" Type="http://schemas.openxmlformats.org/officeDocument/2006/relationships/hyperlink" Target="mailto:info@700.lt.700LT" TargetMode="External"/><Relationship Id="rId46" Type="http://schemas.openxmlformats.org/officeDocument/2006/relationships/hyperlink" Target="https://www.700.lt/files/2020-11/2979.pdf" TargetMode="External"/><Relationship Id="rId20" Type="http://schemas.openxmlformats.org/officeDocument/2006/relationships/hyperlink" Target="http://www.urm.lt" TargetMode="External"/><Relationship Id="rId41" Type="http://schemas.openxmlformats.org/officeDocument/2006/relationships/hyperlink" Target="http://www.ulac.lt.Svarbi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rasmingas.l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skoedg\Downloads\Prasmingas\Prasmingas\resources\test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3C7A4-3686-4C93-AD05-5C6510767DAC}"/>
      </w:docPartPr>
      <w:docPartBody>
        <w:p w:rsidR="00687D77" w:rsidRDefault="002629C5">
          <w:r w:rsidRPr="00B84E1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C5"/>
    <w:rsid w:val="000E37A5"/>
    <w:rsid w:val="00100137"/>
    <w:rsid w:val="00135BCD"/>
    <w:rsid w:val="001518F3"/>
    <w:rsid w:val="00165FD6"/>
    <w:rsid w:val="00193AE3"/>
    <w:rsid w:val="001C1959"/>
    <w:rsid w:val="001C4F5E"/>
    <w:rsid w:val="001D59F5"/>
    <w:rsid w:val="00256448"/>
    <w:rsid w:val="002629C5"/>
    <w:rsid w:val="00290EA3"/>
    <w:rsid w:val="002E0746"/>
    <w:rsid w:val="00322122"/>
    <w:rsid w:val="00332CEC"/>
    <w:rsid w:val="004201B4"/>
    <w:rsid w:val="004301A0"/>
    <w:rsid w:val="0044629A"/>
    <w:rsid w:val="00453E35"/>
    <w:rsid w:val="004F2CA4"/>
    <w:rsid w:val="004F62E4"/>
    <w:rsid w:val="00566B52"/>
    <w:rsid w:val="005D3096"/>
    <w:rsid w:val="0062393E"/>
    <w:rsid w:val="00636E18"/>
    <w:rsid w:val="00655B3B"/>
    <w:rsid w:val="0067311B"/>
    <w:rsid w:val="00687D77"/>
    <w:rsid w:val="00771060"/>
    <w:rsid w:val="007A7F7C"/>
    <w:rsid w:val="007B08EF"/>
    <w:rsid w:val="00886251"/>
    <w:rsid w:val="00A02868"/>
    <w:rsid w:val="00A2701C"/>
    <w:rsid w:val="00AA5282"/>
    <w:rsid w:val="00B43B4A"/>
    <w:rsid w:val="00B7776A"/>
    <w:rsid w:val="00B93EDD"/>
    <w:rsid w:val="00C003BB"/>
    <w:rsid w:val="00C037CF"/>
    <w:rsid w:val="00D11EF5"/>
    <w:rsid w:val="00D16074"/>
    <w:rsid w:val="00D7597E"/>
    <w:rsid w:val="00D760F3"/>
    <w:rsid w:val="00D77151"/>
    <w:rsid w:val="00DE544D"/>
    <w:rsid w:val="00E61A5D"/>
    <w:rsid w:val="00F32812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t-LT" w:eastAsia="lt-L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9C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date</b:Tag>
    <b:RefOrder>1</b:RefOrder>
  </b:Source>
</b:Sources>
</file>

<file path=customXml/itemProps1.xml><?xml version="1.0" encoding="utf-8"?>
<ds:datastoreItem xmlns:ds="http://schemas.openxmlformats.org/officeDocument/2006/customXml" ds:itemID="{83C8929D-D8F8-40D5-80D8-7E432C65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testtemplate.dotx</Template>
  <TotalTime>1226</TotalTime>
  <Pages>11</Pages>
  <Words>46147</Words>
  <Characters>26305</Characters>
  <Application>Microsoft Office Word</Application>
  <DocSecurity>0</DocSecurity>
  <Lines>219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72308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Puško Edgaras</dc:creator>
  <cp:lastModifiedBy>Puško Edgaras</cp:lastModifiedBy>
  <cp:revision>30</cp:revision>
  <dcterms:created xsi:type="dcterms:W3CDTF">2025-05-21T12:05:00Z</dcterms:created>
  <dcterms:modified xsi:type="dcterms:W3CDTF">2025-05-29T09:22:00Z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14aa28-8067-4004-849a-93ab903c078e_Enabled">
    <vt:lpwstr>true</vt:lpwstr>
  </property>
  <property fmtid="{D5CDD505-2E9C-101B-9397-08002B2CF9AE}" pid="3" name="MSIP_Label_f914aa28-8067-4004-849a-93ab903c078e_SetDate">
    <vt:lpwstr>2025-05-21T11:34:29Z</vt:lpwstr>
  </property>
  <property fmtid="{D5CDD505-2E9C-101B-9397-08002B2CF9AE}" pid="4" name="MSIP_Label_f914aa28-8067-4004-849a-93ab903c078e_Method">
    <vt:lpwstr>Standard</vt:lpwstr>
  </property>
  <property fmtid="{D5CDD505-2E9C-101B-9397-08002B2CF9AE}" pid="5" name="MSIP_Label_f914aa28-8067-4004-849a-93ab903c078e_Name">
    <vt:lpwstr>f914aa28-8067-4004-849a-93ab903c078e</vt:lpwstr>
  </property>
  <property fmtid="{D5CDD505-2E9C-101B-9397-08002B2CF9AE}" pid="6" name="MSIP_Label_f914aa28-8067-4004-849a-93ab903c078e_SiteId">
    <vt:lpwstr>ae6e7baa-e1bf-4ef0-92a1-4eb28ec805c0</vt:lpwstr>
  </property>
  <property fmtid="{D5CDD505-2E9C-101B-9397-08002B2CF9AE}" pid="7" name="MSIP_Label_f914aa28-8067-4004-849a-93ab903c078e_ActionId">
    <vt:lpwstr>0d6f378d-adcf-4728-b7a6-ae8c283b4819</vt:lpwstr>
  </property>
  <property fmtid="{D5CDD505-2E9C-101B-9397-08002B2CF9AE}" pid="8" name="MSIP_Label_f914aa28-8067-4004-849a-93ab903c078e_ContentBits">
    <vt:lpwstr>0</vt:lpwstr>
  </property>
  <property fmtid="{D5CDD505-2E9C-101B-9397-08002B2CF9AE}" pid="9" name="MSIP_Label_f914aa28-8067-4004-849a-93ab903c078e_Tag">
    <vt:lpwstr>10, 3, 0, 1</vt:lpwstr>
  </property>
</Properties>
</file>